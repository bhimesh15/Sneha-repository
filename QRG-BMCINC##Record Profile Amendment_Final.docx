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6D4D" w:rsidRPr="00597CA4" w:rsidRDefault="00F778CC">
      <w:pPr>
        <w:rPr>
          <w:rFonts w:asciiTheme="minorHAnsi" w:hAnsiTheme="minorHAnsi" w:cs="Arial"/>
          <w:sz w:val="22"/>
          <w:szCs w:val="22"/>
        </w:rPr>
      </w:pPr>
      <w:r w:rsidRPr="00597CA4">
        <w:rPr>
          <w:rFonts w:asciiTheme="minorHAnsi" w:hAnsiTheme="minorHAnsi" w:cs="Arial"/>
          <w:noProof/>
          <w:sz w:val="22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0B9AB3F4" wp14:editId="48F65A40">
                <wp:simplePos x="0" y="0"/>
                <wp:positionH relativeFrom="column">
                  <wp:posOffset>-121920</wp:posOffset>
                </wp:positionH>
                <wp:positionV relativeFrom="paragraph">
                  <wp:posOffset>-302896</wp:posOffset>
                </wp:positionV>
                <wp:extent cx="7105650" cy="1285875"/>
                <wp:effectExtent l="0" t="0" r="19050" b="2857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1285875"/>
                        </a:xfrm>
                        <a:prstGeom prst="rect">
                          <a:avLst/>
                        </a:prstGeom>
                        <a:solidFill>
                          <a:srgbClr val="4F268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C6013" w:rsidRDefault="007C6013" w:rsidP="00BC5DA5">
                            <w:pPr>
                              <w:pStyle w:val="Heading1"/>
                              <w:rPr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89501D" w:rsidRPr="007C6013" w:rsidRDefault="00B93D61" w:rsidP="00BC5DA5">
                            <w:pPr>
                              <w:pStyle w:val="Heading1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C6013">
                              <w:rPr>
                                <w:color w:val="FFFFFF"/>
                                <w:sz w:val="22"/>
                                <w:szCs w:val="22"/>
                              </w:rPr>
                              <w:t>BMC Remedy</w:t>
                            </w:r>
                            <w:r w:rsidR="0089501D" w:rsidRPr="007C6013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: </w:t>
                            </w:r>
                            <w:r w:rsidR="00242344" w:rsidRPr="007C6013">
                              <w:rPr>
                                <w:color w:val="FFFFFF"/>
                                <w:sz w:val="22"/>
                                <w:szCs w:val="22"/>
                              </w:rPr>
                              <w:t>HOW TO</w:t>
                            </w:r>
                          </w:p>
                          <w:p w:rsidR="00242344" w:rsidRPr="007C6013" w:rsidRDefault="00242344" w:rsidP="00242344">
                            <w:pPr>
                              <w:pStyle w:val="Heading2"/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</w:pPr>
                            <w:r w:rsidRPr="007C6013">
                              <w:rPr>
                                <w:sz w:val="22"/>
                                <w:szCs w:val="22"/>
                              </w:rPr>
                              <w:t xml:space="preserve">               </w:t>
                            </w:r>
                            <w:r w:rsidRPr="007C6013">
                              <w:rPr>
                                <w:color w:val="FFFFFF" w:themeColor="background1"/>
                                <w:sz w:val="22"/>
                                <w:szCs w:val="22"/>
                              </w:rPr>
                              <w:t>MANAGE PEOPLE RECORD LICENSING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6pt;margin-top:-23.85pt;width:559.5pt;height:101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" fillcolor="#4f2683">
                <v:textbox>
                  <w:txbxContent>
                    <w:p w:rsidR="007C6013" w:rsidRDefault="007C6013" w:rsidP="00BC5DA5">
                      <w:pPr>
                        <w:pStyle w:val="Heading1"/>
                        <w:rPr>
                          <w:color w:val="FFFFFF"/>
                          <w:sz w:val="52"/>
                          <w:szCs w:val="52"/>
                        </w:rPr>
                      </w:pPr>
                    </w:p>
                    <w:p w:rsidR="0089501D" w:rsidRPr="007C6013" w:rsidRDefault="00B93D61" w:rsidP="00BC5DA5">
                      <w:pPr>
                        <w:pStyle w:val="Heading1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7C6013">
                        <w:rPr>
                          <w:color w:val="FFFFFF"/>
                          <w:sz w:val="22"/>
                          <w:szCs w:val="22"/>
                        </w:rPr>
                        <w:t>BMC Remedy</w:t>
                      </w:r>
                      <w:r w:rsidR="0089501D" w:rsidRPr="007C6013">
                        <w:rPr>
                          <w:color w:val="FFFFFF"/>
                          <w:sz w:val="22"/>
                          <w:szCs w:val="22"/>
                        </w:rPr>
                        <w:t xml:space="preserve">: </w:t>
                      </w:r>
                      <w:r w:rsidR="00242344" w:rsidRPr="007C6013">
                        <w:rPr>
                          <w:color w:val="FFFFFF"/>
                          <w:sz w:val="22"/>
                          <w:szCs w:val="22"/>
                        </w:rPr>
                        <w:t>HOW TO</w:t>
                      </w:r>
                    </w:p>
                    <w:p w:rsidR="00242344" w:rsidRPr="007C6013" w:rsidRDefault="00242344" w:rsidP="00242344">
                      <w:pPr>
                        <w:pStyle w:val="Heading2"/>
                        <w:rPr>
                          <w:color w:val="FFFFFF" w:themeColor="background1"/>
                          <w:sz w:val="22"/>
                          <w:szCs w:val="22"/>
                        </w:rPr>
                      </w:pPr>
                      <w:r w:rsidRPr="007C6013">
                        <w:rPr>
                          <w:sz w:val="22"/>
                          <w:szCs w:val="22"/>
                        </w:rPr>
                        <w:t xml:space="preserve">               </w:t>
                      </w:r>
                      <w:r w:rsidRPr="007C6013">
                        <w:rPr>
                          <w:color w:val="FFFFFF" w:themeColor="background1"/>
                          <w:sz w:val="22"/>
                          <w:szCs w:val="22"/>
                        </w:rPr>
                        <w:t>MANAGE PEOPLE RECORD LICENSING</w:t>
                      </w:r>
                    </w:p>
                  </w:txbxContent>
                </v:textbox>
              </v:shape>
            </w:pict>
          </mc:Fallback>
        </mc:AlternateContent>
      </w:r>
    </w:p>
    <w:p w:rsidR="00076D4D" w:rsidRDefault="00076D4D">
      <w:pPr>
        <w:rPr>
          <w:rFonts w:asciiTheme="minorHAnsi" w:hAnsiTheme="minorHAnsi" w:cs="Arial"/>
          <w:sz w:val="22"/>
          <w:szCs w:val="22"/>
        </w:rPr>
      </w:pPr>
    </w:p>
    <w:p w:rsidR="007C6013" w:rsidRPr="00597CA4" w:rsidRDefault="007C6013">
      <w:pPr>
        <w:rPr>
          <w:rFonts w:asciiTheme="minorHAnsi" w:hAnsiTheme="minorHAnsi" w:cs="Arial"/>
          <w:sz w:val="22"/>
          <w:szCs w:val="22"/>
        </w:rPr>
      </w:pPr>
    </w:p>
    <w:p w:rsidR="00076D4D" w:rsidRPr="00597CA4" w:rsidRDefault="00076D4D" w:rsidP="00076D4D">
      <w:pPr>
        <w:rPr>
          <w:rFonts w:asciiTheme="minorHAnsi" w:hAnsiTheme="minorHAnsi" w:cs="Arial"/>
          <w:sz w:val="22"/>
          <w:szCs w:val="22"/>
        </w:rPr>
      </w:pPr>
    </w:p>
    <w:p w:rsidR="006D3384" w:rsidRPr="00597CA4" w:rsidRDefault="006D3384" w:rsidP="00076D4D">
      <w:pPr>
        <w:rPr>
          <w:rFonts w:asciiTheme="minorHAnsi" w:hAnsiTheme="minorHAnsi" w:cs="Arial"/>
          <w:sz w:val="22"/>
          <w:szCs w:val="22"/>
        </w:rPr>
      </w:pPr>
    </w:p>
    <w:p w:rsidR="006D3384" w:rsidRPr="00597CA4" w:rsidRDefault="006D3384" w:rsidP="00076D4D">
      <w:pPr>
        <w:rPr>
          <w:rFonts w:asciiTheme="minorHAnsi" w:hAnsiTheme="minorHAnsi" w:cs="Arial"/>
          <w:sz w:val="22"/>
          <w:szCs w:val="22"/>
        </w:rPr>
      </w:pPr>
    </w:p>
    <w:p w:rsidR="00076D4D" w:rsidRPr="00597CA4" w:rsidRDefault="00D97120" w:rsidP="003901D1">
      <w:pPr>
        <w:tabs>
          <w:tab w:val="right" w:pos="10631"/>
        </w:tabs>
        <w:rPr>
          <w:rFonts w:asciiTheme="minorHAnsi" w:hAnsiTheme="minorHAnsi" w:cs="Arial"/>
          <w:sz w:val="22"/>
          <w:szCs w:val="22"/>
        </w:rPr>
      </w:pPr>
      <w:r w:rsidRPr="00597CA4">
        <w:rPr>
          <w:rFonts w:asciiTheme="minorHAnsi" w:hAnsiTheme="minorHAnsi" w:cs="Arial"/>
          <w:sz w:val="22"/>
          <w:szCs w:val="22"/>
        </w:rPr>
        <w:t>M</w:t>
      </w:r>
      <w:r w:rsidR="00264A32" w:rsidRPr="00597CA4">
        <w:rPr>
          <w:rFonts w:asciiTheme="minorHAnsi" w:hAnsiTheme="minorHAnsi" w:cs="Arial"/>
          <w:sz w:val="22"/>
          <w:szCs w:val="22"/>
        </w:rPr>
        <w:t>ay</w:t>
      </w:r>
      <w:r w:rsidR="003901D1" w:rsidRPr="00597CA4">
        <w:rPr>
          <w:rFonts w:asciiTheme="minorHAnsi" w:hAnsiTheme="minorHAnsi" w:cs="Arial"/>
          <w:sz w:val="22"/>
          <w:szCs w:val="22"/>
        </w:rPr>
        <w:t xml:space="preserve"> 201</w:t>
      </w:r>
      <w:r w:rsidR="009E6C38" w:rsidRPr="00597CA4">
        <w:rPr>
          <w:rFonts w:asciiTheme="minorHAnsi" w:hAnsiTheme="minorHAnsi" w:cs="Arial"/>
          <w:sz w:val="22"/>
          <w:szCs w:val="22"/>
        </w:rPr>
        <w:t>4</w:t>
      </w:r>
      <w:r w:rsidR="006B295F" w:rsidRPr="00597CA4">
        <w:rPr>
          <w:rFonts w:asciiTheme="minorHAnsi" w:hAnsiTheme="minorHAnsi" w:cs="Arial"/>
          <w:sz w:val="22"/>
          <w:szCs w:val="22"/>
        </w:rPr>
        <w:tab/>
      </w:r>
      <w:r w:rsidR="00B93D61" w:rsidRPr="00597CA4">
        <w:rPr>
          <w:rFonts w:asciiTheme="minorHAnsi" w:hAnsiTheme="minorHAnsi" w:cs="Arial"/>
          <w:sz w:val="22"/>
          <w:szCs w:val="22"/>
        </w:rPr>
        <w:t xml:space="preserve">Training Sheet </w:t>
      </w:r>
      <w:r w:rsidR="00242344" w:rsidRPr="00597CA4">
        <w:rPr>
          <w:rFonts w:asciiTheme="minorHAnsi" w:hAnsiTheme="minorHAnsi" w:cs="Arial"/>
          <w:sz w:val="22"/>
          <w:szCs w:val="22"/>
        </w:rPr>
        <w:t>QRG</w:t>
      </w:r>
      <w:r w:rsidR="006D3384" w:rsidRPr="00597CA4">
        <w:rPr>
          <w:rFonts w:asciiTheme="minorHAnsi" w:hAnsiTheme="minorHAnsi" w:cs="Arial"/>
          <w:sz w:val="22"/>
          <w:szCs w:val="22"/>
        </w:rPr>
        <w:tab/>
      </w:r>
      <w:r w:rsidR="00D62D3B" w:rsidRPr="00597CA4">
        <w:rPr>
          <w:rFonts w:asciiTheme="minorHAnsi" w:hAnsiTheme="minorHAnsi" w:cs="Arial"/>
          <w:sz w:val="22"/>
          <w:szCs w:val="22"/>
        </w:rPr>
        <w:t xml:space="preserve"> </w:t>
      </w:r>
    </w:p>
    <w:p w:rsidR="00076D4D" w:rsidRPr="00597CA4" w:rsidRDefault="00F778CC" w:rsidP="00076D4D">
      <w:pPr>
        <w:rPr>
          <w:rFonts w:asciiTheme="minorHAnsi" w:hAnsiTheme="minorHAnsi" w:cs="Arial"/>
          <w:sz w:val="22"/>
          <w:szCs w:val="22"/>
        </w:rPr>
      </w:pPr>
      <w:r w:rsidRPr="00597CA4">
        <w:rPr>
          <w:rFonts w:asciiTheme="minorHAnsi" w:hAnsiTheme="minorHAnsi" w:cs="Arial"/>
          <w:noProof/>
          <w:sz w:val="22"/>
          <w:szCs w:val="22"/>
          <w:lang w:val="en-US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2DF13573" wp14:editId="199C3B58">
                <wp:simplePos x="0" y="0"/>
                <wp:positionH relativeFrom="column">
                  <wp:posOffset>0</wp:posOffset>
                </wp:positionH>
                <wp:positionV relativeFrom="paragraph">
                  <wp:posOffset>57784</wp:posOffset>
                </wp:positionV>
                <wp:extent cx="674370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4.55pt" to="531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I8vEgIAACg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"/>
            </w:pict>
          </mc:Fallback>
        </mc:AlternateContent>
      </w:r>
    </w:p>
    <w:p w:rsidR="00076D4D" w:rsidRPr="00597CA4" w:rsidRDefault="00002387" w:rsidP="00076D4D">
      <w:pPr>
        <w:pStyle w:val="Heading2"/>
        <w:rPr>
          <w:rFonts w:asciiTheme="minorHAnsi" w:hAnsiTheme="minorHAnsi"/>
          <w:sz w:val="22"/>
          <w:szCs w:val="22"/>
        </w:rPr>
      </w:pPr>
      <w:r w:rsidRPr="00597CA4">
        <w:rPr>
          <w:rFonts w:asciiTheme="minorHAnsi" w:hAnsiTheme="minorHAnsi"/>
          <w:sz w:val="22"/>
          <w:szCs w:val="22"/>
        </w:rPr>
        <w:t>Overview</w:t>
      </w:r>
    </w:p>
    <w:p w:rsidR="00DD6400" w:rsidRPr="00597CA4" w:rsidRDefault="00076D4D" w:rsidP="00F925DD">
      <w:pPr>
        <w:pStyle w:val="StyleJustified"/>
        <w:spacing w:before="100" w:beforeAutospacing="1" w:after="100" w:afterAutospacing="1"/>
        <w:ind w:right="0"/>
        <w:rPr>
          <w:rFonts w:asciiTheme="minorHAnsi" w:hAnsiTheme="minorHAnsi" w:cs="Arial"/>
          <w:sz w:val="22"/>
          <w:szCs w:val="22"/>
        </w:rPr>
      </w:pPr>
      <w:r w:rsidRPr="00597CA4">
        <w:rPr>
          <w:rFonts w:asciiTheme="minorHAnsi" w:hAnsiTheme="minorHAnsi" w:cs="Arial"/>
          <w:sz w:val="22"/>
          <w:szCs w:val="22"/>
        </w:rPr>
        <w:t xml:space="preserve">The focus for this training sheet is </w:t>
      </w:r>
      <w:r w:rsidR="003C35BB" w:rsidRPr="00597CA4">
        <w:rPr>
          <w:rFonts w:asciiTheme="minorHAnsi" w:hAnsiTheme="minorHAnsi" w:cs="Arial"/>
          <w:sz w:val="22"/>
          <w:szCs w:val="22"/>
        </w:rPr>
        <w:t xml:space="preserve">to guide </w:t>
      </w:r>
      <w:r w:rsidR="005338CE" w:rsidRPr="00597CA4">
        <w:rPr>
          <w:rFonts w:asciiTheme="minorHAnsi" w:hAnsiTheme="minorHAnsi" w:cs="Arial"/>
          <w:sz w:val="22"/>
          <w:szCs w:val="22"/>
        </w:rPr>
        <w:t>the team to record the creation, modification and deletion of a profile from the system so that the creation and any kind of modifications to the profile can be</w:t>
      </w:r>
      <w:r w:rsidR="00585879" w:rsidRPr="00597CA4">
        <w:rPr>
          <w:rFonts w:asciiTheme="minorHAnsi" w:hAnsiTheme="minorHAnsi" w:cs="Arial"/>
          <w:sz w:val="22"/>
          <w:szCs w:val="22"/>
        </w:rPr>
        <w:t xml:space="preserve"> easily tracked.</w:t>
      </w:r>
    </w:p>
    <w:p w:rsidR="00585879" w:rsidRPr="00597CA4" w:rsidRDefault="002F725A" w:rsidP="00F925DD">
      <w:pPr>
        <w:pStyle w:val="StyleJustified"/>
        <w:ind w:right="11"/>
        <w:rPr>
          <w:rFonts w:asciiTheme="minorHAnsi" w:hAnsiTheme="minorHAnsi" w:cs="Arial"/>
          <w:sz w:val="22"/>
          <w:szCs w:val="22"/>
        </w:rPr>
      </w:pPr>
      <w:r w:rsidRPr="00597CA4">
        <w:rPr>
          <w:rFonts w:asciiTheme="minorHAnsi" w:hAnsiTheme="minorHAnsi" w:cs="Arial"/>
          <w:sz w:val="22"/>
          <w:szCs w:val="22"/>
        </w:rPr>
        <w:t xml:space="preserve">The process below should </w:t>
      </w:r>
      <w:r w:rsidR="00585879" w:rsidRPr="00597CA4">
        <w:rPr>
          <w:rFonts w:asciiTheme="minorHAnsi" w:hAnsiTheme="minorHAnsi" w:cs="Arial"/>
          <w:sz w:val="22"/>
          <w:szCs w:val="22"/>
        </w:rPr>
        <w:t xml:space="preserve">be </w:t>
      </w:r>
      <w:r w:rsidR="00242344" w:rsidRPr="00597CA4">
        <w:rPr>
          <w:rFonts w:asciiTheme="minorHAnsi" w:hAnsiTheme="minorHAnsi" w:cs="Arial"/>
          <w:sz w:val="22"/>
          <w:szCs w:val="22"/>
        </w:rPr>
        <w:t>followed</w:t>
      </w:r>
      <w:r w:rsidR="00585879" w:rsidRPr="00597CA4">
        <w:rPr>
          <w:rFonts w:asciiTheme="minorHAnsi" w:hAnsiTheme="minorHAnsi" w:cs="Arial"/>
          <w:sz w:val="22"/>
          <w:szCs w:val="22"/>
        </w:rPr>
        <w:t xml:space="preserve"> </w:t>
      </w:r>
      <w:r w:rsidR="00FD48C2" w:rsidRPr="00597CA4">
        <w:rPr>
          <w:rFonts w:asciiTheme="minorHAnsi" w:hAnsiTheme="minorHAnsi" w:cs="Arial"/>
          <w:sz w:val="22"/>
          <w:szCs w:val="22"/>
        </w:rPr>
        <w:t xml:space="preserve">for </w:t>
      </w:r>
      <w:r w:rsidRPr="00597CA4">
        <w:rPr>
          <w:rFonts w:asciiTheme="minorHAnsi" w:hAnsiTheme="minorHAnsi" w:cs="Arial"/>
          <w:sz w:val="22"/>
          <w:szCs w:val="22"/>
        </w:rPr>
        <w:t>the creation, m</w:t>
      </w:r>
      <w:r w:rsidR="00FD48C2" w:rsidRPr="00597CA4">
        <w:rPr>
          <w:rFonts w:asciiTheme="minorHAnsi" w:hAnsiTheme="minorHAnsi" w:cs="Arial"/>
          <w:sz w:val="22"/>
          <w:szCs w:val="22"/>
        </w:rPr>
        <w:t>odification</w:t>
      </w:r>
      <w:r w:rsidRPr="00597CA4">
        <w:rPr>
          <w:rFonts w:asciiTheme="minorHAnsi" w:hAnsiTheme="minorHAnsi" w:cs="Arial"/>
          <w:sz w:val="22"/>
          <w:szCs w:val="22"/>
        </w:rPr>
        <w:t>, and deletion of a profile for a S</w:t>
      </w:r>
      <w:r w:rsidR="00FD48C2" w:rsidRPr="00597CA4">
        <w:rPr>
          <w:rFonts w:asciiTheme="minorHAnsi" w:hAnsiTheme="minorHAnsi" w:cs="Arial"/>
          <w:sz w:val="22"/>
          <w:szCs w:val="22"/>
        </w:rPr>
        <w:t>upport</w:t>
      </w:r>
      <w:r w:rsidRPr="00597CA4">
        <w:rPr>
          <w:rFonts w:asciiTheme="minorHAnsi" w:hAnsiTheme="minorHAnsi" w:cs="Arial"/>
          <w:sz w:val="22"/>
          <w:szCs w:val="22"/>
        </w:rPr>
        <w:t xml:space="preserve"> S</w:t>
      </w:r>
      <w:r w:rsidR="00FD48C2" w:rsidRPr="00597CA4">
        <w:rPr>
          <w:rFonts w:asciiTheme="minorHAnsi" w:hAnsiTheme="minorHAnsi" w:cs="Arial"/>
          <w:sz w:val="22"/>
          <w:szCs w:val="22"/>
        </w:rPr>
        <w:t>taff</w:t>
      </w:r>
      <w:r w:rsidRPr="00597CA4">
        <w:rPr>
          <w:rFonts w:asciiTheme="minorHAnsi" w:hAnsiTheme="minorHAnsi" w:cs="Arial"/>
          <w:sz w:val="22"/>
          <w:szCs w:val="22"/>
        </w:rPr>
        <w:t xml:space="preserve"> people record</w:t>
      </w:r>
      <w:r w:rsidR="00FD48C2" w:rsidRPr="00597CA4">
        <w:rPr>
          <w:rFonts w:asciiTheme="minorHAnsi" w:hAnsiTheme="minorHAnsi" w:cs="Arial"/>
          <w:sz w:val="22"/>
          <w:szCs w:val="22"/>
        </w:rPr>
        <w:t>.</w:t>
      </w:r>
    </w:p>
    <w:p w:rsidR="0077640A" w:rsidRPr="00597CA4" w:rsidRDefault="0077640A" w:rsidP="00F925DD">
      <w:pPr>
        <w:pStyle w:val="StyleJustified"/>
        <w:ind w:right="11"/>
        <w:rPr>
          <w:rFonts w:asciiTheme="minorHAnsi" w:hAnsiTheme="minorHAnsi" w:cs="Arial"/>
          <w:sz w:val="22"/>
          <w:szCs w:val="22"/>
        </w:rPr>
      </w:pPr>
    </w:p>
    <w:p w:rsidR="0077640A" w:rsidRPr="00597CA4" w:rsidRDefault="0077640A" w:rsidP="00F925DD">
      <w:pPr>
        <w:jc w:val="both"/>
        <w:rPr>
          <w:rFonts w:asciiTheme="minorHAnsi" w:hAnsiTheme="minorHAnsi"/>
          <w:sz w:val="22"/>
          <w:szCs w:val="22"/>
        </w:rPr>
      </w:pPr>
      <w:r w:rsidRPr="00597CA4">
        <w:rPr>
          <w:rFonts w:asciiTheme="minorHAnsi" w:hAnsiTheme="minorHAnsi"/>
          <w:sz w:val="22"/>
          <w:szCs w:val="22"/>
        </w:rPr>
        <w:t>The guide highlights best practice (</w:t>
      </w:r>
      <w:r w:rsidRPr="00597CA4">
        <w:rPr>
          <w:rFonts w:asciiTheme="minorHAnsi" w:hAnsiTheme="minorHAnsi" w:cs="Wingdings"/>
          <w:color w:val="C0504D" w:themeColor="accent2"/>
          <w:sz w:val="22"/>
          <w:szCs w:val="22"/>
        </w:rPr>
        <w:t></w:t>
      </w:r>
      <w:r w:rsidR="002F725A" w:rsidRPr="00597CA4">
        <w:rPr>
          <w:rFonts w:asciiTheme="minorHAnsi" w:hAnsiTheme="minorHAnsi" w:cs="Wingdings"/>
          <w:color w:val="C0504D" w:themeColor="accent2"/>
          <w:sz w:val="22"/>
          <w:szCs w:val="22"/>
        </w:rPr>
        <w:t></w:t>
      </w:r>
      <w:r w:rsidRPr="00597CA4">
        <w:rPr>
          <w:rFonts w:asciiTheme="minorHAnsi" w:hAnsiTheme="minorHAnsi"/>
          <w:sz w:val="22"/>
          <w:szCs w:val="22"/>
        </w:rPr>
        <w:t>symbol) and points of information (</w:t>
      </w:r>
      <w:r w:rsidRPr="00597CA4">
        <w:rPr>
          <w:rFonts w:asciiTheme="minorHAnsi" w:hAnsiTheme="minorHAnsi" w:cs="Webdings"/>
          <w:color w:val="00B0F0"/>
          <w:sz w:val="22"/>
          <w:szCs w:val="22"/>
        </w:rPr>
        <w:t></w:t>
      </w:r>
      <w:r w:rsidRPr="00597CA4">
        <w:rPr>
          <w:rFonts w:asciiTheme="minorHAnsi" w:hAnsiTheme="minorHAnsi" w:cs="Webdings"/>
          <w:sz w:val="22"/>
          <w:szCs w:val="22"/>
        </w:rPr>
        <w:t></w:t>
      </w:r>
      <w:r w:rsidRPr="00597CA4">
        <w:rPr>
          <w:rFonts w:asciiTheme="minorHAnsi" w:hAnsiTheme="minorHAnsi"/>
          <w:sz w:val="22"/>
          <w:szCs w:val="22"/>
        </w:rPr>
        <w:t>symbol).</w:t>
      </w:r>
    </w:p>
    <w:p w:rsidR="00FD48C2" w:rsidRPr="00597CA4" w:rsidRDefault="00FD48C2" w:rsidP="002F725A">
      <w:pPr>
        <w:pStyle w:val="Heading2"/>
        <w:rPr>
          <w:rFonts w:asciiTheme="minorHAnsi" w:hAnsiTheme="minorHAnsi"/>
          <w:sz w:val="22"/>
          <w:szCs w:val="22"/>
        </w:rPr>
      </w:pPr>
      <w:r w:rsidRPr="00597CA4">
        <w:rPr>
          <w:rFonts w:asciiTheme="minorHAnsi" w:hAnsiTheme="minorHAnsi"/>
          <w:sz w:val="22"/>
          <w:szCs w:val="22"/>
        </w:rPr>
        <w:t>C</w:t>
      </w:r>
      <w:r w:rsidR="002F725A" w:rsidRPr="00597CA4">
        <w:rPr>
          <w:rFonts w:asciiTheme="minorHAnsi" w:hAnsiTheme="minorHAnsi"/>
          <w:sz w:val="22"/>
          <w:szCs w:val="22"/>
        </w:rPr>
        <w:t>reation of a</w:t>
      </w:r>
      <w:r w:rsidRPr="00597CA4">
        <w:rPr>
          <w:rFonts w:asciiTheme="minorHAnsi" w:hAnsiTheme="minorHAnsi"/>
          <w:sz w:val="22"/>
          <w:szCs w:val="22"/>
        </w:rPr>
        <w:t xml:space="preserve"> P</w:t>
      </w:r>
      <w:r w:rsidR="002F725A" w:rsidRPr="00597CA4">
        <w:rPr>
          <w:rFonts w:asciiTheme="minorHAnsi" w:hAnsiTheme="minorHAnsi"/>
          <w:sz w:val="22"/>
          <w:szCs w:val="22"/>
        </w:rPr>
        <w:t xml:space="preserve">rofile </w:t>
      </w:r>
      <w:r w:rsidR="00B771D0" w:rsidRPr="00597CA4">
        <w:rPr>
          <w:rFonts w:asciiTheme="minorHAnsi" w:hAnsiTheme="minorHAnsi"/>
          <w:sz w:val="22"/>
          <w:szCs w:val="22"/>
        </w:rPr>
        <w:t>for a Support Staff</w:t>
      </w:r>
    </w:p>
    <w:tbl>
      <w:tblPr>
        <w:tblStyle w:val="TableGrid"/>
        <w:tblW w:w="0" w:type="auto"/>
        <w:tblInd w:w="-3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65"/>
        <w:gridCol w:w="5424"/>
      </w:tblGrid>
      <w:tr w:rsidR="00620B61" w:rsidRPr="00597CA4" w:rsidTr="003536DD">
        <w:trPr>
          <w:trHeight w:val="1915"/>
        </w:trPr>
        <w:tc>
          <w:tcPr>
            <w:tcW w:w="11189" w:type="dxa"/>
            <w:gridSpan w:val="2"/>
          </w:tcPr>
          <w:p w:rsidR="00585879" w:rsidRPr="00597CA4" w:rsidRDefault="00585879" w:rsidP="00585879">
            <w:pPr>
              <w:pStyle w:val="ListParagraph"/>
              <w:spacing w:before="100" w:beforeAutospacing="1" w:after="100" w:afterAutospacing="1"/>
              <w:ind w:left="0"/>
              <w:rPr>
                <w:rFonts w:cs="Arial"/>
              </w:rPr>
            </w:pPr>
          </w:p>
          <w:p w:rsidR="00FD48C2" w:rsidRPr="00597CA4" w:rsidRDefault="000408AA" w:rsidP="00AD0FF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cs="Arial"/>
              </w:rPr>
            </w:pPr>
            <w:r w:rsidRPr="00597CA4">
              <w:rPr>
                <w:rFonts w:cs="Arial"/>
              </w:rPr>
              <w:t xml:space="preserve">Logon and access the </w:t>
            </w:r>
            <w:r w:rsidR="00EC6DDF" w:rsidRPr="00597CA4">
              <w:rPr>
                <w:rFonts w:cs="Arial"/>
              </w:rPr>
              <w:t>People Form via the Application Administration Console</w:t>
            </w:r>
            <w:r w:rsidR="00FD48C2" w:rsidRPr="00597CA4">
              <w:rPr>
                <w:rFonts w:cs="Arial"/>
              </w:rPr>
              <w:t xml:space="preserve"> and click new search.</w:t>
            </w:r>
          </w:p>
          <w:p w:rsidR="00FD48C2" w:rsidRPr="00597CA4" w:rsidRDefault="00FD48C2" w:rsidP="00F925DD">
            <w:pPr>
              <w:pStyle w:val="ListParagraph"/>
              <w:spacing w:before="100" w:beforeAutospacing="1" w:after="100" w:afterAutospacing="1" w:line="240" w:lineRule="auto"/>
              <w:rPr>
                <w:rFonts w:cs="Arial"/>
              </w:rPr>
            </w:pPr>
          </w:p>
          <w:p w:rsidR="00FD48C2" w:rsidRPr="00597CA4" w:rsidRDefault="00FD48C2" w:rsidP="00AD0FF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rPr>
                <w:rFonts w:cs="Arial"/>
              </w:rPr>
            </w:pPr>
            <w:r w:rsidRPr="00597CA4">
              <w:rPr>
                <w:rFonts w:cs="Arial"/>
              </w:rPr>
              <w:t xml:space="preserve">To validate whether the user is a duplicate of an existing people </w:t>
            </w:r>
            <w:r w:rsidR="00AD0FFA" w:rsidRPr="00597CA4">
              <w:rPr>
                <w:rFonts w:cs="Arial"/>
              </w:rPr>
              <w:t>record. D</w:t>
            </w:r>
            <w:r w:rsidRPr="00597CA4">
              <w:rPr>
                <w:rFonts w:cs="Arial"/>
              </w:rPr>
              <w:t>o this by</w:t>
            </w:r>
            <w:r w:rsidR="00AD0FFA" w:rsidRPr="00597CA4">
              <w:rPr>
                <w:rFonts w:cs="Arial"/>
              </w:rPr>
              <w:t>, comparing data fields such as T</w:t>
            </w:r>
            <w:r w:rsidRPr="00597CA4">
              <w:rPr>
                <w:rFonts w:cs="Arial"/>
              </w:rPr>
              <w:t>elephone number/email address.</w:t>
            </w:r>
          </w:p>
          <w:p w:rsidR="005B12B2" w:rsidRPr="00597CA4" w:rsidRDefault="005B12B2" w:rsidP="00F925DD">
            <w:pPr>
              <w:pStyle w:val="ListParagraph"/>
              <w:spacing w:before="100" w:beforeAutospacing="1" w:after="100" w:afterAutospacing="1" w:line="240" w:lineRule="auto"/>
              <w:rPr>
                <w:rFonts w:cs="Arial"/>
              </w:rPr>
            </w:pPr>
          </w:p>
          <w:p w:rsidR="00620B61" w:rsidRPr="00597CA4" w:rsidRDefault="00FD48C2" w:rsidP="00AD0FF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cs="Arial"/>
              </w:rPr>
            </w:pPr>
            <w:r w:rsidRPr="00597CA4">
              <w:rPr>
                <w:rFonts w:cs="Arial"/>
              </w:rPr>
              <w:t xml:space="preserve">If the </w:t>
            </w:r>
            <w:r w:rsidR="005B12B2" w:rsidRPr="00597CA4">
              <w:rPr>
                <w:rFonts w:cs="Arial"/>
              </w:rPr>
              <w:t>user does</w:t>
            </w:r>
            <w:r w:rsidRPr="00597CA4">
              <w:rPr>
                <w:rFonts w:cs="Arial"/>
              </w:rPr>
              <w:t xml:space="preserve"> not exist in the system,</w:t>
            </w:r>
            <w:r w:rsidR="005B12B2" w:rsidRPr="00597CA4">
              <w:rPr>
                <w:rFonts w:cs="Arial"/>
              </w:rPr>
              <w:t xml:space="preserve"> ask the</w:t>
            </w:r>
            <w:r w:rsidRPr="00597CA4">
              <w:rPr>
                <w:rFonts w:cs="Arial"/>
              </w:rPr>
              <w:t xml:space="preserve"> </w:t>
            </w:r>
            <w:r w:rsidR="005B12B2" w:rsidRPr="00597CA4">
              <w:rPr>
                <w:rFonts w:cs="Arial"/>
              </w:rPr>
              <w:t>required information to create the profile in the system and also the cost centre code along with the cos</w:t>
            </w:r>
            <w:r w:rsidR="00A21303" w:rsidRPr="00597CA4">
              <w:rPr>
                <w:rFonts w:cs="Arial"/>
              </w:rPr>
              <w:t>t centre manager approval as a</w:t>
            </w:r>
            <w:r w:rsidR="005B12B2" w:rsidRPr="00597CA4">
              <w:rPr>
                <w:rFonts w:cs="Arial"/>
              </w:rPr>
              <w:t xml:space="preserve"> license needs to be released </w:t>
            </w:r>
            <w:r w:rsidR="007B100C" w:rsidRPr="00597CA4">
              <w:rPr>
                <w:rFonts w:cs="Arial"/>
              </w:rPr>
              <w:t xml:space="preserve">for the same and </w:t>
            </w:r>
            <w:r w:rsidR="005B12B2" w:rsidRPr="00597CA4">
              <w:rPr>
                <w:rFonts w:cs="Arial"/>
              </w:rPr>
              <w:t>needs to get costed at the end of the month.</w:t>
            </w:r>
          </w:p>
          <w:p w:rsidR="005B12B2" w:rsidRPr="00597CA4" w:rsidRDefault="005B12B2" w:rsidP="00F925DD">
            <w:pPr>
              <w:pStyle w:val="ListParagraph"/>
              <w:spacing w:before="100" w:beforeAutospacing="1" w:after="100" w:afterAutospacing="1" w:line="240" w:lineRule="auto"/>
              <w:ind w:left="990"/>
              <w:rPr>
                <w:rFonts w:cs="Arial"/>
              </w:rPr>
            </w:pPr>
          </w:p>
          <w:p w:rsidR="00920E74" w:rsidRPr="00597CA4" w:rsidRDefault="005B12B2" w:rsidP="00AD0FF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cs="Arial"/>
              </w:rPr>
            </w:pPr>
            <w:r w:rsidRPr="00597CA4">
              <w:rPr>
                <w:rFonts w:cs="Arial"/>
              </w:rPr>
              <w:t xml:space="preserve">Create the profile and </w:t>
            </w:r>
            <w:r w:rsidR="00FB6980" w:rsidRPr="00597CA4">
              <w:rPr>
                <w:rFonts w:cs="Arial"/>
              </w:rPr>
              <w:t>attach the cost centre manager approval in</w:t>
            </w:r>
            <w:r w:rsidRPr="00597CA4">
              <w:rPr>
                <w:rFonts w:cs="Arial"/>
              </w:rPr>
              <w:t xml:space="preserve"> </w:t>
            </w:r>
            <w:r w:rsidR="00FB6980" w:rsidRPr="00597CA4">
              <w:rPr>
                <w:rFonts w:cs="Arial"/>
              </w:rPr>
              <w:t xml:space="preserve">Work info tab of the people profile along with </w:t>
            </w:r>
            <w:r w:rsidR="00355537" w:rsidRPr="00597CA4">
              <w:rPr>
                <w:rFonts w:cs="Arial"/>
              </w:rPr>
              <w:t>the INC ID/WO number</w:t>
            </w:r>
            <w:r w:rsidRPr="00597CA4">
              <w:rPr>
                <w:rFonts w:cs="Arial"/>
              </w:rPr>
              <w:t xml:space="preserve"> so that we can easily track who has requested the profile and whether that was approved by the cost centre manager for the license that the user is using</w:t>
            </w:r>
            <w:r w:rsidR="00920E74" w:rsidRPr="00597CA4">
              <w:rPr>
                <w:rFonts w:cs="Arial"/>
              </w:rPr>
              <w:t>.</w:t>
            </w:r>
          </w:p>
          <w:p w:rsidR="002F725A" w:rsidRPr="00597CA4" w:rsidRDefault="002F725A" w:rsidP="00F925DD">
            <w:pPr>
              <w:pStyle w:val="ListParagraph"/>
              <w:spacing w:before="100" w:beforeAutospacing="1" w:after="100" w:afterAutospacing="1" w:line="240" w:lineRule="auto"/>
              <w:ind w:left="990"/>
              <w:rPr>
                <w:rFonts w:cs="Arial"/>
              </w:rPr>
            </w:pPr>
          </w:p>
          <w:p w:rsidR="00F925DD" w:rsidRPr="00597CA4" w:rsidRDefault="00557885" w:rsidP="00AD0FFA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cs="Arial"/>
              </w:rPr>
            </w:pPr>
            <w:r w:rsidRPr="00597CA4">
              <w:rPr>
                <w:rFonts w:cs="Arial"/>
              </w:rPr>
              <w:t>Update the AR System User Preference</w:t>
            </w:r>
            <w:r w:rsidR="002F725A" w:rsidRPr="00597CA4">
              <w:rPr>
                <w:rFonts w:cs="Arial"/>
              </w:rPr>
              <w:t xml:space="preserve"> form of the user to SHR:LandingConsole</w:t>
            </w:r>
          </w:p>
          <w:p w:rsidR="00F925DD" w:rsidRPr="00597CA4" w:rsidRDefault="00F925DD" w:rsidP="00F925DD">
            <w:pPr>
              <w:pStyle w:val="ListParagraph"/>
              <w:rPr>
                <w:rFonts w:cs="Arial"/>
              </w:rPr>
            </w:pPr>
          </w:p>
          <w:p w:rsidR="00920E74" w:rsidRPr="00597CA4" w:rsidRDefault="009D4BF4" w:rsidP="00F925DD">
            <w:pPr>
              <w:pStyle w:val="ListParagraph"/>
              <w:spacing w:before="100" w:beforeAutospacing="1" w:after="100" w:afterAutospacing="1" w:line="240" w:lineRule="auto"/>
              <w:ind w:left="990"/>
              <w:rPr>
                <w:rFonts w:cs="Arial"/>
              </w:rPr>
            </w:pPr>
            <w:r w:rsidRPr="00597CA4">
              <w:rPr>
                <w:rFonts w:cs="Arial"/>
                <w:noProof/>
                <w:lang w:val="en-US"/>
              </w:rPr>
              <w:lastRenderedPageBreak/>
              <w:drawing>
                <wp:inline distT="0" distB="0" distL="0" distR="0" wp14:anchorId="199D6C26" wp14:editId="474AA4BA">
                  <wp:extent cx="4875074" cy="2963008"/>
                  <wp:effectExtent l="0" t="0" r="1905" b="8890"/>
                  <wp:docPr id="6" name="Picture 6" descr="C:\Users\TripathiI\Pictures\qrg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TripathiI\Pictures\qrg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1460" cy="2966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132A1" w:rsidRPr="00597CA4" w:rsidRDefault="009132A1" w:rsidP="00920E74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</w:rPr>
            </w:pPr>
          </w:p>
          <w:p w:rsidR="005B12B2" w:rsidRPr="00597CA4" w:rsidRDefault="00B771D0" w:rsidP="005B12B2">
            <w:pPr>
              <w:spacing w:before="100" w:beforeAutospacing="1" w:after="100" w:afterAutospacing="1"/>
              <w:rPr>
                <w:rFonts w:asciiTheme="minorHAnsi" w:hAnsiTheme="minorHAnsi" w:cs="Arial"/>
                <w:bCs/>
                <w:iCs/>
                <w:sz w:val="22"/>
                <w:szCs w:val="22"/>
              </w:rPr>
            </w:pPr>
            <w:r w:rsidRPr="00597CA4">
              <w:rPr>
                <w:rFonts w:asciiTheme="minorHAnsi" w:hAnsiTheme="minorHAnsi" w:cs="Arial"/>
                <w:bCs/>
                <w:iCs/>
                <w:sz w:val="22"/>
                <w:szCs w:val="22"/>
              </w:rPr>
              <w:t>Modification of a Profile for a Support Staff</w:t>
            </w:r>
          </w:p>
          <w:p w:rsidR="005B12B2" w:rsidRPr="00597CA4" w:rsidRDefault="00B771D0" w:rsidP="00A817F7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  <w:b/>
              </w:rPr>
            </w:pPr>
            <w:r w:rsidRPr="00597CA4">
              <w:rPr>
                <w:rFonts w:cs="Arial"/>
                <w:b/>
              </w:rPr>
              <w:t>End User Needs to be a Support Staff</w:t>
            </w:r>
          </w:p>
          <w:p w:rsidR="000D34AE" w:rsidRPr="00597CA4" w:rsidRDefault="000D34AE" w:rsidP="00F925DD">
            <w:pPr>
              <w:pStyle w:val="ListParagraph"/>
              <w:spacing w:after="0" w:line="240" w:lineRule="auto"/>
              <w:ind w:left="990"/>
              <w:rPr>
                <w:rFonts w:cs="Arial"/>
                <w:b/>
              </w:rPr>
            </w:pPr>
          </w:p>
          <w:p w:rsidR="00F925DD" w:rsidRPr="00597CA4" w:rsidRDefault="007B7FE8" w:rsidP="00DB1301">
            <w:pPr>
              <w:pStyle w:val="ListParagraph"/>
              <w:numPr>
                <w:ilvl w:val="0"/>
                <w:numId w:val="2"/>
              </w:numPr>
              <w:spacing w:before="120" w:after="100" w:afterAutospacing="1" w:line="240" w:lineRule="auto"/>
              <w:ind w:left="936"/>
              <w:rPr>
                <w:rFonts w:cs="Arial"/>
              </w:rPr>
            </w:pPr>
            <w:r w:rsidRPr="00597CA4">
              <w:rPr>
                <w:rFonts w:cs="Arial"/>
              </w:rPr>
              <w:t>If an end user requests t</w:t>
            </w:r>
            <w:r w:rsidR="00A21303" w:rsidRPr="00597CA4">
              <w:rPr>
                <w:rFonts w:cs="Arial"/>
              </w:rPr>
              <w:t xml:space="preserve">o be a support staff, </w:t>
            </w:r>
            <w:r w:rsidR="003E0884" w:rsidRPr="00597CA4">
              <w:rPr>
                <w:rFonts w:cs="Arial"/>
              </w:rPr>
              <w:t>get</w:t>
            </w:r>
            <w:r w:rsidRPr="00597CA4">
              <w:rPr>
                <w:rFonts w:cs="Arial"/>
              </w:rPr>
              <w:t xml:space="preserve"> the basic information to set him up as a support staff along with his line mangers approval mail.</w:t>
            </w:r>
          </w:p>
          <w:p w:rsidR="007B7FE8" w:rsidRPr="00597CA4" w:rsidRDefault="00A21303" w:rsidP="00DB1301">
            <w:pPr>
              <w:pStyle w:val="ListParagraph"/>
              <w:numPr>
                <w:ilvl w:val="0"/>
                <w:numId w:val="2"/>
              </w:numPr>
              <w:spacing w:before="120" w:after="100" w:afterAutospacing="1" w:line="240" w:lineRule="auto"/>
              <w:ind w:left="936"/>
              <w:rPr>
                <w:rFonts w:cs="Arial"/>
              </w:rPr>
            </w:pPr>
            <w:r w:rsidRPr="00597CA4">
              <w:rPr>
                <w:rFonts w:cs="Arial"/>
              </w:rPr>
              <w:t>G</w:t>
            </w:r>
            <w:r w:rsidR="007B7FE8" w:rsidRPr="00597CA4">
              <w:rPr>
                <w:rFonts w:cs="Arial"/>
              </w:rPr>
              <w:t>et the cost code under which the user should be costed along with the cost centre manager approval mail for the same.</w:t>
            </w:r>
          </w:p>
          <w:p w:rsidR="00F925DD" w:rsidRPr="00597CA4" w:rsidRDefault="000D34AE" w:rsidP="00F925DD">
            <w:pPr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eastAsiaTheme="minorHAnsi" w:hAnsiTheme="minorHAnsi" w:cs="Arial"/>
                <w:sz w:val="22"/>
                <w:szCs w:val="22"/>
              </w:rPr>
              <w:t xml:space="preserve">           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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="00A21303" w:rsidRPr="00597CA4">
              <w:rPr>
                <w:rFonts w:asciiTheme="minorHAnsi" w:hAnsiTheme="minorHAnsi" w:cs="Arial"/>
                <w:sz w:val="22"/>
                <w:szCs w:val="22"/>
              </w:rPr>
              <w:t>U</w:t>
            </w:r>
            <w:r w:rsidR="007B7FE8" w:rsidRPr="00597CA4">
              <w:rPr>
                <w:rFonts w:asciiTheme="minorHAnsi" w:hAnsiTheme="minorHAnsi" w:cs="Arial"/>
                <w:sz w:val="22"/>
                <w:szCs w:val="22"/>
              </w:rPr>
              <w:t xml:space="preserve">pdate the Work Info tab </w:t>
            </w:r>
            <w:r w:rsidR="00A21303" w:rsidRPr="00597CA4">
              <w:rPr>
                <w:rFonts w:asciiTheme="minorHAnsi" w:hAnsiTheme="minorHAnsi" w:cs="Arial"/>
                <w:sz w:val="22"/>
                <w:szCs w:val="22"/>
              </w:rPr>
              <w:t>accordingly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 xml:space="preserve"> which is (INC ID</w:t>
            </w:r>
            <w:r w:rsidR="00355537" w:rsidRPr="00597CA4">
              <w:rPr>
                <w:rFonts w:asciiTheme="minorHAnsi" w:hAnsiTheme="minorHAnsi" w:cs="Arial"/>
                <w:sz w:val="22"/>
                <w:szCs w:val="22"/>
              </w:rPr>
              <w:t>/WO number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>, Cost centre manager approval mail)</w:t>
            </w:r>
            <w:r w:rsidR="007B7FE8" w:rsidRPr="00597CA4">
              <w:rPr>
                <w:rFonts w:asciiTheme="minorHAnsi" w:hAnsiTheme="minorHAnsi" w:cs="Arial"/>
                <w:sz w:val="22"/>
                <w:szCs w:val="22"/>
              </w:rPr>
              <w:t>.</w:t>
            </w:r>
          </w:p>
          <w:p w:rsidR="00557885" w:rsidRPr="00597CA4" w:rsidRDefault="00557885" w:rsidP="00DB1301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/>
              <w:rPr>
                <w:rFonts w:cs="Arial"/>
              </w:rPr>
            </w:pPr>
            <w:r w:rsidRPr="00597CA4">
              <w:rPr>
                <w:rFonts w:cs="Arial"/>
              </w:rPr>
              <w:t>Update the AR System User Preference form by SHR:LandingConsole.</w:t>
            </w:r>
          </w:p>
          <w:p w:rsidR="00557885" w:rsidRPr="00597CA4" w:rsidRDefault="00557885" w:rsidP="00F925DD">
            <w:pPr>
              <w:pStyle w:val="ListParagraph"/>
              <w:spacing w:before="100" w:beforeAutospacing="1" w:after="100" w:afterAutospacing="1" w:line="240" w:lineRule="auto"/>
              <w:ind w:left="990"/>
              <w:rPr>
                <w:rFonts w:cs="Arial"/>
              </w:rPr>
            </w:pPr>
          </w:p>
          <w:p w:rsidR="007B7FE8" w:rsidRPr="00597CA4" w:rsidRDefault="007B7FE8" w:rsidP="00A817F7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  <w:b/>
              </w:rPr>
            </w:pPr>
            <w:r w:rsidRPr="00597CA4">
              <w:rPr>
                <w:rFonts w:cs="Arial"/>
                <w:b/>
              </w:rPr>
              <w:t>Support Staff has shifted to different support group</w:t>
            </w:r>
          </w:p>
          <w:p w:rsidR="000D34AE" w:rsidRPr="00597CA4" w:rsidRDefault="000D34AE" w:rsidP="00A817F7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  <w:b/>
              </w:rPr>
            </w:pPr>
          </w:p>
          <w:p w:rsidR="000D34AE" w:rsidRPr="00597CA4" w:rsidRDefault="007B7FE8" w:rsidP="00DB130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 xml:space="preserve">If </w:t>
            </w:r>
            <w:r w:rsidR="00A817F7" w:rsidRPr="00597CA4">
              <w:rPr>
                <w:rFonts w:cs="Arial"/>
              </w:rPr>
              <w:t xml:space="preserve">a user who is a support staff </w:t>
            </w:r>
            <w:r w:rsidRPr="00597CA4">
              <w:rPr>
                <w:rFonts w:cs="Arial"/>
              </w:rPr>
              <w:t xml:space="preserve">has been shifted to a different support </w:t>
            </w:r>
            <w:r w:rsidR="00A817F7" w:rsidRPr="00597CA4">
              <w:rPr>
                <w:rFonts w:cs="Arial"/>
              </w:rPr>
              <w:t>group,</w:t>
            </w:r>
            <w:r w:rsidR="00A21303" w:rsidRPr="00597CA4">
              <w:rPr>
                <w:rFonts w:cs="Arial"/>
              </w:rPr>
              <w:t xml:space="preserve"> A</w:t>
            </w:r>
            <w:r w:rsidRPr="00597CA4">
              <w:rPr>
                <w:rFonts w:cs="Arial"/>
              </w:rPr>
              <w:t xml:space="preserve">sk him what </w:t>
            </w:r>
            <w:r w:rsidR="00A817F7" w:rsidRPr="00597CA4">
              <w:rPr>
                <w:rFonts w:cs="Arial"/>
              </w:rPr>
              <w:t>would</w:t>
            </w:r>
            <w:r w:rsidRPr="00597CA4">
              <w:rPr>
                <w:rFonts w:cs="Arial"/>
              </w:rPr>
              <w:t xml:space="preserve"> </w:t>
            </w:r>
            <w:r w:rsidR="00A817F7" w:rsidRPr="00597CA4">
              <w:rPr>
                <w:rFonts w:cs="Arial"/>
              </w:rPr>
              <w:t xml:space="preserve">be his new </w:t>
            </w:r>
            <w:r w:rsidRPr="00597CA4">
              <w:rPr>
                <w:rFonts w:cs="Arial"/>
              </w:rPr>
              <w:t>cost code under which his usage of</w:t>
            </w:r>
            <w:r w:rsidR="000D34AE" w:rsidRPr="00597CA4">
              <w:rPr>
                <w:rFonts w:cs="Arial"/>
              </w:rPr>
              <w:t xml:space="preserve"> the license needs to be costed.</w:t>
            </w:r>
          </w:p>
          <w:p w:rsidR="00004FAF" w:rsidRPr="00597CA4" w:rsidRDefault="000D34AE" w:rsidP="00F925DD">
            <w:pPr>
              <w:spacing w:before="100" w:beforeAutospacing="1" w:after="100" w:afterAutospacing="1"/>
              <w:ind w:left="720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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="00004FAF" w:rsidRPr="00597CA4">
              <w:rPr>
                <w:rFonts w:asciiTheme="minorHAnsi" w:hAnsiTheme="minorHAnsi" w:cs="Arial"/>
                <w:sz w:val="22"/>
                <w:szCs w:val="22"/>
              </w:rPr>
              <w:t>Update the company addition and removal accordingly as per the secure access matrix.</w:t>
            </w:r>
          </w:p>
          <w:p w:rsidR="000D34AE" w:rsidRPr="00597CA4" w:rsidRDefault="00A21303" w:rsidP="00DB130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A</w:t>
            </w:r>
            <w:r w:rsidR="00A817F7" w:rsidRPr="00597CA4">
              <w:rPr>
                <w:rFonts w:cs="Arial"/>
              </w:rPr>
              <w:t>sk</w:t>
            </w:r>
            <w:r w:rsidRPr="00597CA4">
              <w:rPr>
                <w:rFonts w:cs="Arial"/>
              </w:rPr>
              <w:t xml:space="preserve"> for</w:t>
            </w:r>
            <w:r w:rsidR="00A817F7" w:rsidRPr="00597CA4">
              <w:rPr>
                <w:rFonts w:cs="Arial"/>
              </w:rPr>
              <w:t xml:space="preserve"> the approval from his line manager for the same.</w:t>
            </w:r>
          </w:p>
          <w:p w:rsidR="00A817F7" w:rsidRPr="00597CA4" w:rsidRDefault="00A21303" w:rsidP="00DB1301">
            <w:pPr>
              <w:pStyle w:val="ListParagraph"/>
              <w:numPr>
                <w:ilvl w:val="0"/>
                <w:numId w:val="3"/>
              </w:numPr>
              <w:spacing w:before="4080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U</w:t>
            </w:r>
            <w:r w:rsidR="00A817F7" w:rsidRPr="00597CA4">
              <w:rPr>
                <w:rFonts w:cs="Arial"/>
              </w:rPr>
              <w:t xml:space="preserve">pdate the Work Info tab </w:t>
            </w:r>
            <w:r w:rsidR="00F01638" w:rsidRPr="00597CA4">
              <w:rPr>
                <w:rFonts w:cs="Arial"/>
              </w:rPr>
              <w:t>accordingly (INC ID</w:t>
            </w:r>
            <w:r w:rsidR="00355537" w:rsidRPr="00597CA4">
              <w:rPr>
                <w:rFonts w:cs="Arial"/>
              </w:rPr>
              <w:t>/WO number</w:t>
            </w:r>
            <w:r w:rsidR="00F01638" w:rsidRPr="00597CA4">
              <w:rPr>
                <w:rFonts w:cs="Arial"/>
              </w:rPr>
              <w:t xml:space="preserve">, Cost centre manager approval mail, </w:t>
            </w:r>
            <w:r w:rsidR="00355537" w:rsidRPr="00597CA4">
              <w:rPr>
                <w:rFonts w:cs="Arial"/>
              </w:rPr>
              <w:t>previous</w:t>
            </w:r>
            <w:r w:rsidR="00F01638" w:rsidRPr="00597CA4">
              <w:rPr>
                <w:rFonts w:cs="Arial"/>
              </w:rPr>
              <w:t xml:space="preserve"> cost code)</w:t>
            </w:r>
            <w:r w:rsidR="00A817F7" w:rsidRPr="00597CA4">
              <w:rPr>
                <w:rFonts w:cs="Arial"/>
              </w:rPr>
              <w:t>.</w:t>
            </w:r>
          </w:p>
          <w:p w:rsidR="00A817F7" w:rsidRPr="00597CA4" w:rsidRDefault="00A817F7" w:rsidP="00A817F7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</w:rPr>
            </w:pPr>
          </w:p>
          <w:p w:rsidR="00A817F7" w:rsidRPr="00597CA4" w:rsidRDefault="00B771D0" w:rsidP="00B771D0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  <w:b/>
              </w:rPr>
            </w:pPr>
            <w:r w:rsidRPr="00597CA4">
              <w:rPr>
                <w:rFonts w:cs="Arial"/>
                <w:b/>
              </w:rPr>
              <w:t>Support Staff needs to be an end user</w:t>
            </w:r>
          </w:p>
          <w:p w:rsidR="000D34AE" w:rsidRPr="00597CA4" w:rsidRDefault="000D34AE" w:rsidP="00B771D0">
            <w:pPr>
              <w:pStyle w:val="ListParagraph"/>
              <w:spacing w:before="100" w:beforeAutospacing="1" w:after="100" w:afterAutospacing="1"/>
              <w:ind w:left="990"/>
              <w:rPr>
                <w:rFonts w:cs="Arial"/>
                <w:b/>
              </w:rPr>
            </w:pPr>
          </w:p>
          <w:p w:rsidR="00A817F7" w:rsidRPr="00597CA4" w:rsidRDefault="00A817F7" w:rsidP="00DB13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If a user who is a support staff is no longer required to be one and needs to</w:t>
            </w:r>
            <w:r w:rsidR="00A21303" w:rsidRPr="00597CA4">
              <w:rPr>
                <w:rFonts w:cs="Arial"/>
              </w:rPr>
              <w:t xml:space="preserve"> be converted to an end user</w:t>
            </w:r>
            <w:r w:rsidR="002C2842" w:rsidRPr="00597CA4">
              <w:rPr>
                <w:rFonts w:cs="Arial"/>
              </w:rPr>
              <w:t>, need</w:t>
            </w:r>
            <w:r w:rsidRPr="00597CA4">
              <w:rPr>
                <w:rFonts w:cs="Arial"/>
              </w:rPr>
              <w:t xml:space="preserve"> to </w:t>
            </w:r>
            <w:r w:rsidR="00A21303" w:rsidRPr="00597CA4">
              <w:rPr>
                <w:rFonts w:cs="Arial"/>
              </w:rPr>
              <w:t>check</w:t>
            </w:r>
            <w:r w:rsidRPr="00597CA4">
              <w:rPr>
                <w:rFonts w:cs="Arial"/>
              </w:rPr>
              <w:t xml:space="preserve"> if the user has been assigned any tickets from that support group and if yes it needs to be closed or reassigned to someone in the team.</w:t>
            </w:r>
          </w:p>
          <w:p w:rsidR="00A817F7" w:rsidRPr="00597CA4" w:rsidRDefault="00A21303" w:rsidP="00DB13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S</w:t>
            </w:r>
            <w:r w:rsidR="00A817F7" w:rsidRPr="00597CA4">
              <w:rPr>
                <w:rFonts w:cs="Arial"/>
              </w:rPr>
              <w:t>eek approval from his line manager for the same</w:t>
            </w:r>
          </w:p>
          <w:p w:rsidR="00A817F7" w:rsidRPr="00597CA4" w:rsidRDefault="00A21303" w:rsidP="00DB13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lastRenderedPageBreak/>
              <w:t>C</w:t>
            </w:r>
            <w:r w:rsidR="00A817F7" w:rsidRPr="00597CA4">
              <w:rPr>
                <w:rFonts w:cs="Arial"/>
              </w:rPr>
              <w:t>onvert him to an end user removing his cost centre code and removing the license that he has been using</w:t>
            </w:r>
            <w:r w:rsidR="00793A38" w:rsidRPr="00597CA4">
              <w:rPr>
                <w:rFonts w:cs="Arial"/>
              </w:rPr>
              <w:t>.</w:t>
            </w:r>
          </w:p>
          <w:p w:rsidR="00004FAF" w:rsidRPr="00597CA4" w:rsidRDefault="000D34AE" w:rsidP="00F925DD">
            <w:pPr>
              <w:spacing w:before="100" w:beforeAutospacing="1" w:after="100" w:afterAutospacing="1"/>
              <w:ind w:left="360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="0077640A"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</w:t>
            </w:r>
            <w:r w:rsidR="0077640A"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="00004FAF" w:rsidRPr="00597CA4">
              <w:rPr>
                <w:rFonts w:asciiTheme="minorHAnsi" w:hAnsiTheme="minorHAnsi" w:cs="Arial"/>
                <w:sz w:val="22"/>
                <w:szCs w:val="22"/>
              </w:rPr>
              <w:t>Remove all company associations which are not required as per the access matrix.</w:t>
            </w:r>
          </w:p>
          <w:p w:rsidR="00793A38" w:rsidRPr="00597CA4" w:rsidRDefault="00A21303" w:rsidP="00DB1301">
            <w:pPr>
              <w:pStyle w:val="ListParagraph"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U</w:t>
            </w:r>
            <w:r w:rsidR="00793A38" w:rsidRPr="00597CA4">
              <w:rPr>
                <w:rFonts w:cs="Arial"/>
              </w:rPr>
              <w:t xml:space="preserve">pdate the Work Info tab </w:t>
            </w:r>
            <w:r w:rsidR="00F01638" w:rsidRPr="00597CA4">
              <w:rPr>
                <w:rFonts w:cs="Arial"/>
              </w:rPr>
              <w:t>accordingly (INC ID</w:t>
            </w:r>
            <w:r w:rsidR="00355537" w:rsidRPr="00597CA4">
              <w:rPr>
                <w:rFonts w:cs="Arial"/>
              </w:rPr>
              <w:t>/WO number</w:t>
            </w:r>
            <w:r w:rsidR="00F01638" w:rsidRPr="00597CA4">
              <w:rPr>
                <w:rFonts w:cs="Arial"/>
              </w:rPr>
              <w:t>, Line manager approval,</w:t>
            </w:r>
            <w:r w:rsidR="00920E74" w:rsidRPr="00597CA4">
              <w:rPr>
                <w:rFonts w:cs="Arial"/>
              </w:rPr>
              <w:t xml:space="preserve"> and </w:t>
            </w:r>
            <w:r w:rsidR="00F01638" w:rsidRPr="00597CA4">
              <w:rPr>
                <w:rFonts w:cs="Arial"/>
              </w:rPr>
              <w:t>previous cost code)</w:t>
            </w:r>
            <w:r w:rsidR="00793A38" w:rsidRPr="00597CA4">
              <w:rPr>
                <w:rFonts w:cs="Arial"/>
              </w:rPr>
              <w:t>.</w:t>
            </w:r>
          </w:p>
          <w:p w:rsidR="00557885" w:rsidRPr="00597CA4" w:rsidRDefault="00557885" w:rsidP="00DB1301">
            <w:pPr>
              <w:pStyle w:val="ListParagraph"/>
              <w:keepLines/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1080"/>
              <w:jc w:val="both"/>
              <w:rPr>
                <w:rFonts w:cs="Arial"/>
              </w:rPr>
            </w:pPr>
            <w:r w:rsidRPr="00597CA4">
              <w:rPr>
                <w:rFonts w:cs="Arial"/>
              </w:rPr>
              <w:t>Update the AR System User Preferences Form by SRS:ServiceRequestConsole</w:t>
            </w:r>
          </w:p>
          <w:p w:rsidR="00793A38" w:rsidRPr="00496EA4" w:rsidRDefault="00B02050" w:rsidP="00496EA4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B60F89">
              <w:rPr>
                <w:rFonts w:asciiTheme="minorHAnsi" w:hAnsiTheme="minorHAnsi" w:cs="Arial"/>
                <w:b/>
                <w:sz w:val="22"/>
                <w:szCs w:val="22"/>
                <w:highlight w:val="cyan"/>
              </w:rPr>
              <w:t>Deletion of a Profile for a Support Staff</w:t>
            </w:r>
          </w:p>
          <w:p w:rsidR="00242344" w:rsidRPr="00597CA4" w:rsidRDefault="00793A38" w:rsidP="00DB130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If a user who is a support staff has left capita and his profile is n</w:t>
            </w:r>
            <w:r w:rsidR="00242344" w:rsidRPr="00597CA4">
              <w:rPr>
                <w:rFonts w:cs="Arial"/>
              </w:rPr>
              <w:t>o longer required in the system</w:t>
            </w:r>
          </w:p>
          <w:p w:rsidR="00793A38" w:rsidRPr="00597CA4" w:rsidRDefault="00D31461" w:rsidP="00F925DD">
            <w:pPr>
              <w:spacing w:before="100" w:beforeAutospacing="1" w:after="100" w:afterAutospacing="1"/>
              <w:ind w:left="360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Wingdings"/>
                <w:color w:val="C0504D" w:themeColor="accent2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ingdings"/>
                <w:color w:val="C0504D" w:themeColor="accent2"/>
                <w:sz w:val="22"/>
                <w:szCs w:val="22"/>
              </w:rPr>
              <w:t></w:t>
            </w:r>
            <w:r w:rsidR="00242344" w:rsidRPr="00597CA4">
              <w:rPr>
                <w:rFonts w:asciiTheme="minorHAnsi" w:hAnsiTheme="minorHAnsi" w:cs="Wingdings"/>
                <w:color w:val="C0504D" w:themeColor="accent2"/>
                <w:sz w:val="22"/>
                <w:szCs w:val="22"/>
              </w:rPr>
              <w:t></w:t>
            </w:r>
            <w:r w:rsidR="00473868" w:rsidRPr="00597CA4">
              <w:rPr>
                <w:rFonts w:asciiTheme="minorHAnsi" w:hAnsiTheme="minorHAnsi" w:cs="Wingdings"/>
                <w:color w:val="C0504D" w:themeColor="accent2"/>
                <w:sz w:val="22"/>
                <w:szCs w:val="22"/>
              </w:rPr>
              <w:t></w:t>
            </w:r>
            <w:r w:rsidR="00A21303" w:rsidRPr="00597CA4">
              <w:rPr>
                <w:rFonts w:asciiTheme="minorHAnsi" w:hAnsiTheme="minorHAnsi" w:cs="Arial"/>
                <w:sz w:val="22"/>
                <w:szCs w:val="22"/>
              </w:rPr>
              <w:t>N</w:t>
            </w:r>
            <w:r w:rsidR="00793A38" w:rsidRPr="00597CA4">
              <w:rPr>
                <w:rFonts w:asciiTheme="minorHAnsi" w:hAnsiTheme="minorHAnsi" w:cs="Arial"/>
                <w:sz w:val="22"/>
                <w:szCs w:val="22"/>
              </w:rPr>
              <w:t xml:space="preserve">eed to </w:t>
            </w:r>
            <w:r w:rsidR="00A21303" w:rsidRPr="00597CA4">
              <w:rPr>
                <w:rFonts w:asciiTheme="minorHAnsi" w:hAnsiTheme="minorHAnsi" w:cs="Arial"/>
                <w:sz w:val="22"/>
                <w:szCs w:val="22"/>
              </w:rPr>
              <w:t>check</w:t>
            </w:r>
            <w:r w:rsidR="00793A38" w:rsidRPr="00597CA4">
              <w:rPr>
                <w:rFonts w:asciiTheme="minorHAnsi" w:hAnsiTheme="minorHAnsi" w:cs="Arial"/>
                <w:sz w:val="22"/>
                <w:szCs w:val="22"/>
              </w:rPr>
              <w:t xml:space="preserve"> if the user has been assigned any </w:t>
            </w:r>
            <w:r w:rsidR="002C2842" w:rsidRPr="00597CA4">
              <w:rPr>
                <w:rFonts w:asciiTheme="minorHAnsi" w:hAnsiTheme="minorHAnsi" w:cs="Arial"/>
                <w:sz w:val="22"/>
                <w:szCs w:val="22"/>
              </w:rPr>
              <w:t>tickets,</w:t>
            </w:r>
            <w:r w:rsidR="00920E74" w:rsidRPr="00597CA4">
              <w:rPr>
                <w:rFonts w:asciiTheme="minorHAnsi" w:hAnsiTheme="minorHAnsi" w:cs="Arial"/>
                <w:sz w:val="22"/>
                <w:szCs w:val="22"/>
              </w:rPr>
              <w:t xml:space="preserve"> if yes</w:t>
            </w:r>
            <w:r w:rsidR="009B27A1" w:rsidRPr="00597CA4">
              <w:rPr>
                <w:rFonts w:asciiTheme="minorHAnsi" w:hAnsiTheme="minorHAnsi" w:cs="Arial"/>
                <w:sz w:val="22"/>
                <w:szCs w:val="22"/>
              </w:rPr>
              <w:t>,</w:t>
            </w:r>
            <w:r w:rsidR="00920E74" w:rsidRPr="00597CA4">
              <w:rPr>
                <w:rFonts w:asciiTheme="minorHAnsi" w:hAnsiTheme="minorHAnsi" w:cs="Arial"/>
                <w:sz w:val="22"/>
                <w:szCs w:val="22"/>
              </w:rPr>
              <w:t xml:space="preserve"> they need</w:t>
            </w:r>
            <w:r w:rsidR="00793A38" w:rsidRPr="00597CA4">
              <w:rPr>
                <w:rFonts w:asciiTheme="minorHAnsi" w:hAnsiTheme="minorHAnsi" w:cs="Arial"/>
                <w:sz w:val="22"/>
                <w:szCs w:val="22"/>
              </w:rPr>
              <w:t xml:space="preserve"> to be closed or reassigned to someone in the team.</w:t>
            </w:r>
          </w:p>
          <w:p w:rsidR="00793A38" w:rsidRPr="00597CA4" w:rsidRDefault="00FB6980" w:rsidP="00DB130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Remove</w:t>
            </w:r>
            <w:r w:rsidR="00793A38" w:rsidRPr="00597CA4">
              <w:rPr>
                <w:rFonts w:cs="Arial"/>
              </w:rPr>
              <w:t xml:space="preserve"> h</w:t>
            </w:r>
            <w:r w:rsidR="00C51840" w:rsidRPr="00597CA4">
              <w:rPr>
                <w:rFonts w:cs="Arial"/>
              </w:rPr>
              <w:t>is cost centre code and remove</w:t>
            </w:r>
            <w:r w:rsidR="00793A38" w:rsidRPr="00597CA4">
              <w:rPr>
                <w:rFonts w:cs="Arial"/>
              </w:rPr>
              <w:t xml:space="preserve"> the license that he has been using</w:t>
            </w:r>
            <w:r w:rsidRPr="00597CA4">
              <w:rPr>
                <w:rFonts w:cs="Arial"/>
              </w:rPr>
              <w:t xml:space="preserve"> by </w:t>
            </w:r>
            <w:r w:rsidR="00920E74" w:rsidRPr="00597CA4">
              <w:rPr>
                <w:rFonts w:cs="Arial"/>
              </w:rPr>
              <w:t xml:space="preserve">changing this to a </w:t>
            </w:r>
            <w:r w:rsidRPr="00597CA4">
              <w:rPr>
                <w:rFonts w:cs="Arial"/>
              </w:rPr>
              <w:t>Read only license</w:t>
            </w:r>
            <w:r w:rsidR="00793A38" w:rsidRPr="00597CA4">
              <w:rPr>
                <w:rFonts w:cs="Arial"/>
              </w:rPr>
              <w:t>.</w:t>
            </w:r>
          </w:p>
          <w:p w:rsidR="00F925DD" w:rsidRPr="00597CA4" w:rsidRDefault="00C51840" w:rsidP="00DB130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 xml:space="preserve">Set the assignment availability as </w:t>
            </w:r>
            <w:r w:rsidR="002C2842" w:rsidRPr="00597CA4">
              <w:rPr>
                <w:rFonts w:cs="Arial"/>
              </w:rPr>
              <w:t>NO,</w:t>
            </w:r>
            <w:r w:rsidRPr="00597CA4">
              <w:rPr>
                <w:rFonts w:cs="Arial"/>
              </w:rPr>
              <w:t xml:space="preserve"> reset the password and mark the user as </w:t>
            </w:r>
            <w:r w:rsidR="002C2842" w:rsidRPr="00597CA4">
              <w:rPr>
                <w:rFonts w:cs="Arial"/>
              </w:rPr>
              <w:t>offline.</w:t>
            </w:r>
          </w:p>
          <w:p w:rsidR="00F925DD" w:rsidRPr="00597CA4" w:rsidRDefault="00F925DD" w:rsidP="00F925DD">
            <w:pPr>
              <w:spacing w:before="100" w:beforeAutospacing="1" w:after="100" w:afterAutospacing="1"/>
              <w:ind w:left="360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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D50173">
              <w:rPr>
                <w:rFonts w:asciiTheme="minorHAnsi" w:hAnsiTheme="minorHAnsi" w:cs="Arial"/>
                <w:sz w:val="22"/>
                <w:szCs w:val="22"/>
                <w:highlight w:val="cyan"/>
              </w:rPr>
              <w:t>Remove all company associations which are not required as per the access matrix.</w:t>
            </w:r>
          </w:p>
          <w:p w:rsidR="00F925DD" w:rsidRPr="00597CA4" w:rsidRDefault="00F925DD" w:rsidP="00DB1301">
            <w:pPr>
              <w:pStyle w:val="ListParagraph"/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Update the Work Info tab accordingly (INC ID/WO number, Line manager approval, Previous Cost code).</w:t>
            </w:r>
          </w:p>
          <w:p w:rsidR="002C2842" w:rsidRPr="00496EA4" w:rsidRDefault="00B02050" w:rsidP="002C2842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  <w:r w:rsidRPr="00496EA4">
              <w:rPr>
                <w:rFonts w:asciiTheme="minorHAnsi" w:hAnsiTheme="minorHAnsi" w:cs="Arial"/>
                <w:b/>
                <w:sz w:val="22"/>
                <w:szCs w:val="22"/>
              </w:rPr>
              <w:t>License to be recycled for a Support Staff</w:t>
            </w:r>
          </w:p>
          <w:p w:rsidR="002C2842" w:rsidRPr="00597CA4" w:rsidRDefault="002C2842" w:rsidP="00DB130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Requester may ask to recycle a license from an old support user to the new Support user.</w:t>
            </w:r>
          </w:p>
          <w:p w:rsidR="002C2842" w:rsidRPr="00597CA4" w:rsidRDefault="002C2842" w:rsidP="00DB130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 xml:space="preserve">Take the approval </w:t>
            </w:r>
            <w:r w:rsidR="00D31461" w:rsidRPr="00597CA4">
              <w:rPr>
                <w:rFonts w:cs="Arial"/>
              </w:rPr>
              <w:t xml:space="preserve">from the CCM regarding the </w:t>
            </w:r>
            <w:r w:rsidR="00E6264F" w:rsidRPr="00597CA4">
              <w:rPr>
                <w:rFonts w:cs="Arial"/>
              </w:rPr>
              <w:t>same, remove</w:t>
            </w:r>
            <w:r w:rsidRPr="00597CA4">
              <w:rPr>
                <w:rFonts w:cs="Arial"/>
              </w:rPr>
              <w:t xml:space="preserve"> the license from the old </w:t>
            </w:r>
            <w:r w:rsidR="00AD0FFA" w:rsidRPr="00597CA4">
              <w:rPr>
                <w:rFonts w:cs="Arial"/>
              </w:rPr>
              <w:t>profile (</w:t>
            </w:r>
            <w:r w:rsidRPr="00597CA4">
              <w:rPr>
                <w:rFonts w:cs="Arial"/>
              </w:rPr>
              <w:t>make license as read, status of profile as obsolete and reset the password)</w:t>
            </w:r>
            <w:r w:rsidR="00004FAF" w:rsidRPr="00597CA4">
              <w:rPr>
                <w:rFonts w:cs="Arial"/>
              </w:rPr>
              <w:t xml:space="preserve"> and remove the company associations.</w:t>
            </w:r>
          </w:p>
          <w:p w:rsidR="00242344" w:rsidRPr="00597CA4" w:rsidRDefault="002C2842" w:rsidP="00DB130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Release the license for the new profile and update the work info accordingly by attaching the CCM approval</w:t>
            </w:r>
          </w:p>
          <w:p w:rsidR="00D31461" w:rsidRPr="00597CA4" w:rsidRDefault="00D31461" w:rsidP="00F925DD">
            <w:pPr>
              <w:spacing w:before="100" w:beforeAutospacing="1" w:after="100" w:afterAutospacing="1"/>
              <w:ind w:left="360"/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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Pr="00597CA4">
              <w:rPr>
                <w:rFonts w:asciiTheme="minorHAnsi" w:hAnsiTheme="minorHAnsi" w:cs="Webdings"/>
                <w:color w:val="00B0F0"/>
                <w:sz w:val="22"/>
                <w:szCs w:val="22"/>
              </w:rPr>
              <w:t></w:t>
            </w:r>
            <w:r w:rsidR="002C2842" w:rsidRPr="00597CA4">
              <w:rPr>
                <w:rFonts w:asciiTheme="minorHAnsi" w:hAnsiTheme="minorHAnsi" w:cs="Arial"/>
                <w:sz w:val="22"/>
                <w:szCs w:val="22"/>
              </w:rPr>
              <w:t xml:space="preserve">In the work info tab of the people </w:t>
            </w:r>
            <w:r w:rsidR="00355537" w:rsidRPr="00597CA4">
              <w:rPr>
                <w:rFonts w:asciiTheme="minorHAnsi" w:hAnsiTheme="minorHAnsi" w:cs="Arial"/>
                <w:sz w:val="22"/>
                <w:szCs w:val="22"/>
              </w:rPr>
              <w:t>profile (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>INC ID</w:t>
            </w:r>
            <w:r w:rsidR="00355537" w:rsidRPr="00597CA4">
              <w:rPr>
                <w:rFonts w:asciiTheme="minorHAnsi" w:hAnsiTheme="minorHAnsi" w:cs="Arial"/>
                <w:sz w:val="22"/>
                <w:szCs w:val="22"/>
              </w:rPr>
              <w:t>/WO number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 xml:space="preserve">, Line </w:t>
            </w:r>
            <w:r w:rsidR="00355537" w:rsidRPr="00597CA4">
              <w:rPr>
                <w:rFonts w:asciiTheme="minorHAnsi" w:hAnsiTheme="minorHAnsi" w:cs="Arial"/>
                <w:sz w:val="22"/>
                <w:szCs w:val="22"/>
              </w:rPr>
              <w:t>manager’s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 xml:space="preserve"> approval mail, name of the </w:t>
            </w:r>
            <w:r w:rsidRPr="00597CA4">
              <w:rPr>
                <w:rFonts w:asciiTheme="minorHAnsi" w:hAnsiTheme="minorHAnsi" w:cs="Arial"/>
                <w:sz w:val="22"/>
                <w:szCs w:val="22"/>
              </w:rPr>
              <w:t xml:space="preserve">  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>person who is getting replaced</w:t>
            </w:r>
            <w:r w:rsidR="00EF3247" w:rsidRPr="00597CA4">
              <w:rPr>
                <w:rFonts w:asciiTheme="minorHAnsi" w:hAnsiTheme="minorHAnsi" w:cs="Arial"/>
                <w:sz w:val="22"/>
                <w:szCs w:val="22"/>
              </w:rPr>
              <w:t xml:space="preserve"> and the cost code</w:t>
            </w:r>
            <w:r w:rsidR="00F01638" w:rsidRPr="00597CA4">
              <w:rPr>
                <w:rFonts w:asciiTheme="minorHAnsi" w:hAnsiTheme="minorHAnsi" w:cs="Arial"/>
                <w:sz w:val="22"/>
                <w:szCs w:val="22"/>
              </w:rPr>
              <w:t>)</w:t>
            </w:r>
            <w:r w:rsidR="002C2842" w:rsidRPr="00597CA4">
              <w:rPr>
                <w:rFonts w:asciiTheme="minorHAnsi" w:hAnsiTheme="minorHAnsi" w:cs="Arial"/>
                <w:sz w:val="22"/>
                <w:szCs w:val="22"/>
              </w:rPr>
              <w:t>.</w:t>
            </w:r>
            <w:bookmarkStart w:id="0" w:name="_GoBack"/>
            <w:bookmarkEnd w:id="0"/>
          </w:p>
          <w:p w:rsidR="00557885" w:rsidRPr="00597CA4" w:rsidRDefault="00557885" w:rsidP="00DB1301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1080"/>
              <w:rPr>
                <w:rFonts w:cs="Arial"/>
              </w:rPr>
            </w:pPr>
            <w:r w:rsidRPr="00597CA4">
              <w:rPr>
                <w:rFonts w:cs="Arial"/>
              </w:rPr>
              <w:t>Update the AR System User Preference form by SHR:LandingConsole.</w:t>
            </w:r>
          </w:p>
          <w:p w:rsidR="00793A38" w:rsidRPr="00597CA4" w:rsidRDefault="00B02050" w:rsidP="009B27A1">
            <w:pPr>
              <w:spacing w:before="100" w:beforeAutospacing="1" w:after="100" w:afterAutospacing="1"/>
              <w:rPr>
                <w:rFonts w:asciiTheme="minorHAnsi" w:eastAsia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eastAsiaTheme="minorHAnsi" w:hAnsiTheme="minorHAnsi" w:cs="Arial"/>
                <w:sz w:val="22"/>
                <w:szCs w:val="22"/>
              </w:rPr>
              <w:t>Utilisation of Fixed Licenses</w:t>
            </w:r>
          </w:p>
          <w:p w:rsidR="00D31461" w:rsidRPr="00597CA4" w:rsidRDefault="00531DA1" w:rsidP="005731A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080"/>
              <w:contextualSpacing w:val="0"/>
              <w:rPr>
                <w:rFonts w:cs="Arial"/>
              </w:rPr>
            </w:pPr>
            <w:r w:rsidRPr="00597CA4">
              <w:rPr>
                <w:rFonts w:cs="Arial"/>
              </w:rPr>
              <w:t>If the Request comes for disabling a user having a fixed License, remove the license and provide it to someon</w:t>
            </w:r>
            <w:r w:rsidR="00B639E0" w:rsidRPr="00597CA4">
              <w:rPr>
                <w:rFonts w:cs="Arial"/>
              </w:rPr>
              <w:t xml:space="preserve">e else </w:t>
            </w:r>
            <w:r w:rsidRPr="00597CA4">
              <w:rPr>
                <w:rFonts w:cs="Arial"/>
              </w:rPr>
              <w:t>carrying a JSDD cost code.</w:t>
            </w:r>
          </w:p>
          <w:p w:rsidR="00531DA1" w:rsidRPr="00597CA4" w:rsidRDefault="00531DA1" w:rsidP="005731A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1080"/>
              <w:contextualSpacing w:val="0"/>
              <w:rPr>
                <w:rFonts w:cs="Arial"/>
              </w:rPr>
            </w:pPr>
            <w:r w:rsidRPr="00597CA4">
              <w:rPr>
                <w:rFonts w:cs="Arial"/>
              </w:rPr>
              <w:t xml:space="preserve">Update the list </w:t>
            </w:r>
            <w:r w:rsidR="00B639E0" w:rsidRPr="00597CA4">
              <w:rPr>
                <w:rFonts w:cs="Arial"/>
              </w:rPr>
              <w:t xml:space="preserve">on ITS One under Governance same level as the Access Matrix Named “Remedy Licenses” </w:t>
            </w:r>
            <w:r w:rsidRPr="00597CA4">
              <w:rPr>
                <w:rFonts w:cs="Arial"/>
              </w:rPr>
              <w:t>accordingly by removing the user from the list,</w:t>
            </w:r>
            <w:r w:rsidR="00B639E0" w:rsidRPr="00597CA4">
              <w:rPr>
                <w:rFonts w:cs="Arial"/>
              </w:rPr>
              <w:t xml:space="preserve"> </w:t>
            </w:r>
            <w:r w:rsidRPr="00597CA4">
              <w:rPr>
                <w:rFonts w:cs="Arial"/>
              </w:rPr>
              <w:t>who has been disabled and marking the user as Green who has got the Fixed License and load the updated list on ITES One.</w:t>
            </w:r>
          </w:p>
          <w:p w:rsidR="00D31461" w:rsidRPr="00597CA4" w:rsidRDefault="00D31461" w:rsidP="005731AE">
            <w:pPr>
              <w:pStyle w:val="ListParagraph"/>
              <w:spacing w:line="240" w:lineRule="auto"/>
              <w:ind w:left="1080"/>
              <w:rPr>
                <w:rFonts w:cs="Arial"/>
              </w:rPr>
            </w:pPr>
          </w:p>
          <w:p w:rsidR="00D31461" w:rsidRPr="00597CA4" w:rsidRDefault="00D31461" w:rsidP="00D31461">
            <w:pPr>
              <w:pStyle w:val="ListParagraph"/>
              <w:spacing w:after="0" w:line="240" w:lineRule="auto"/>
              <w:contextualSpacing w:val="0"/>
              <w:rPr>
                <w:rFonts w:cs="Arial"/>
              </w:rPr>
            </w:pPr>
          </w:p>
          <w:p w:rsidR="00531DA1" w:rsidRPr="00597CA4" w:rsidRDefault="00D31461" w:rsidP="00D31461">
            <w:pPr>
              <w:rPr>
                <w:rFonts w:asciiTheme="minorHAnsi" w:hAnsiTheme="minorHAnsi" w:cs="Arial"/>
                <w:sz w:val="22"/>
                <w:szCs w:val="22"/>
              </w:rPr>
            </w:pPr>
            <w:r w:rsidRPr="00597CA4">
              <w:rPr>
                <w:rFonts w:asciiTheme="minorHAnsi" w:hAnsiTheme="minorHAnsi" w:cs="Arial"/>
                <w:sz w:val="22"/>
                <w:szCs w:val="22"/>
              </w:rPr>
              <w:t xml:space="preserve">             </w:t>
            </w:r>
          </w:p>
          <w:p w:rsidR="00531DA1" w:rsidRPr="00597CA4" w:rsidRDefault="00531DA1" w:rsidP="009B27A1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793A38" w:rsidRPr="00597CA4" w:rsidRDefault="00793A38" w:rsidP="00793A38">
            <w:pPr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  <w:p w:rsidR="005B12B2" w:rsidRPr="00597CA4" w:rsidRDefault="005B12B2" w:rsidP="005B12B2">
            <w:pPr>
              <w:spacing w:before="100" w:beforeAutospacing="1" w:after="100" w:afterAutospacing="1"/>
              <w:rPr>
                <w:rFonts w:asciiTheme="minorHAnsi" w:hAnsiTheme="minorHAnsi" w:cs="Arial"/>
                <w:b/>
                <w:sz w:val="22"/>
                <w:szCs w:val="22"/>
              </w:rPr>
            </w:pPr>
          </w:p>
          <w:p w:rsidR="005B12B2" w:rsidRPr="00597CA4" w:rsidRDefault="005B12B2" w:rsidP="005B12B2">
            <w:pPr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8D17AC" w:rsidRPr="00597CA4" w:rsidTr="003536DD">
        <w:tc>
          <w:tcPr>
            <w:tcW w:w="11189" w:type="dxa"/>
            <w:gridSpan w:val="2"/>
          </w:tcPr>
          <w:p w:rsidR="008D17AC" w:rsidRPr="00597CA4" w:rsidRDefault="008D17AC" w:rsidP="008D17AC">
            <w:pPr>
              <w:pStyle w:val="StyleJustified"/>
              <w:ind w:right="11"/>
              <w:jc w:val="center"/>
              <w:rPr>
                <w:rFonts w:asciiTheme="minorHAnsi" w:hAnsiTheme="minorHAnsi" w:cs="Arial"/>
                <w:sz w:val="22"/>
                <w:szCs w:val="22"/>
                <w:lang w:eastAsia="en-GB"/>
              </w:rPr>
            </w:pPr>
          </w:p>
        </w:tc>
      </w:tr>
      <w:tr w:rsidR="003A2227" w:rsidRPr="00597CA4" w:rsidTr="003536DD">
        <w:tc>
          <w:tcPr>
            <w:tcW w:w="5765" w:type="dxa"/>
          </w:tcPr>
          <w:p w:rsidR="003A2227" w:rsidRPr="00597CA4" w:rsidRDefault="003A2227" w:rsidP="008D17AC">
            <w:pPr>
              <w:pStyle w:val="Heading2"/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</w:pPr>
          </w:p>
        </w:tc>
        <w:tc>
          <w:tcPr>
            <w:tcW w:w="5424" w:type="dxa"/>
          </w:tcPr>
          <w:p w:rsidR="003A2227" w:rsidRPr="00597CA4" w:rsidRDefault="003A2227" w:rsidP="00EC6DDF">
            <w:pPr>
              <w:pStyle w:val="StyleJustified"/>
              <w:ind w:right="1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961ADE" w:rsidRPr="00597CA4" w:rsidTr="003536DD">
        <w:tc>
          <w:tcPr>
            <w:tcW w:w="11189" w:type="dxa"/>
            <w:gridSpan w:val="2"/>
          </w:tcPr>
          <w:p w:rsidR="00961ADE" w:rsidRPr="00597CA4" w:rsidRDefault="00961ADE" w:rsidP="008D17AC">
            <w:pPr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6F78B4" w:rsidRPr="00597CA4" w:rsidTr="003536DD">
        <w:tc>
          <w:tcPr>
            <w:tcW w:w="5765" w:type="dxa"/>
          </w:tcPr>
          <w:p w:rsidR="006F78B4" w:rsidRPr="00597CA4" w:rsidRDefault="006F78B4" w:rsidP="0081290D">
            <w:pPr>
              <w:pStyle w:val="Heading2"/>
              <w:rPr>
                <w:rFonts w:asciiTheme="minorHAnsi" w:hAnsiTheme="minorHAnsi"/>
                <w:noProof/>
                <w:sz w:val="22"/>
                <w:szCs w:val="22"/>
                <w:lang w:eastAsia="en-GB"/>
              </w:rPr>
            </w:pPr>
          </w:p>
        </w:tc>
        <w:tc>
          <w:tcPr>
            <w:tcW w:w="5424" w:type="dxa"/>
          </w:tcPr>
          <w:p w:rsidR="006F78B4" w:rsidRPr="00597CA4" w:rsidRDefault="006F78B4" w:rsidP="006F78B4">
            <w:pPr>
              <w:pStyle w:val="ListParagraph"/>
              <w:spacing w:before="100" w:beforeAutospacing="1" w:after="100" w:afterAutospacing="1"/>
              <w:ind w:left="0"/>
              <w:rPr>
                <w:rFonts w:cs="Arial"/>
              </w:rPr>
            </w:pPr>
          </w:p>
        </w:tc>
      </w:tr>
      <w:tr w:rsidR="008D17AC" w:rsidRPr="00597CA4" w:rsidTr="003536DD">
        <w:trPr>
          <w:trHeight w:val="2635"/>
        </w:trPr>
        <w:tc>
          <w:tcPr>
            <w:tcW w:w="11189" w:type="dxa"/>
            <w:gridSpan w:val="2"/>
          </w:tcPr>
          <w:p w:rsidR="008D17AC" w:rsidRPr="00597CA4" w:rsidRDefault="008D17AC" w:rsidP="008D17AC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FB5905" w:rsidRPr="00597CA4" w:rsidTr="003536DD">
        <w:trPr>
          <w:trHeight w:val="702"/>
        </w:trPr>
        <w:tc>
          <w:tcPr>
            <w:tcW w:w="11189" w:type="dxa"/>
            <w:gridSpan w:val="2"/>
          </w:tcPr>
          <w:p w:rsidR="00FB5905" w:rsidRPr="00597CA4" w:rsidRDefault="00FB5905" w:rsidP="00FB5905">
            <w:pPr>
              <w:spacing w:before="100" w:beforeAutospacing="1" w:after="100" w:afterAutospacing="1"/>
              <w:rPr>
                <w:rFonts w:asciiTheme="minorHAnsi" w:hAnsiTheme="minorHAnsi" w:cs="Arial"/>
                <w:sz w:val="22"/>
                <w:szCs w:val="22"/>
              </w:rPr>
            </w:pPr>
          </w:p>
        </w:tc>
      </w:tr>
      <w:tr w:rsidR="002020F0" w:rsidRPr="00597CA4" w:rsidTr="003536DD">
        <w:tc>
          <w:tcPr>
            <w:tcW w:w="5765" w:type="dxa"/>
          </w:tcPr>
          <w:p w:rsidR="00DB49C4" w:rsidRPr="00597CA4" w:rsidRDefault="00DB49C4" w:rsidP="00132096">
            <w:pPr>
              <w:rPr>
                <w:rFonts w:asciiTheme="minorHAnsi" w:hAnsiTheme="minorHAnsi" w:cs="Arial"/>
                <w:sz w:val="22"/>
                <w:szCs w:val="22"/>
              </w:rPr>
            </w:pPr>
          </w:p>
        </w:tc>
        <w:tc>
          <w:tcPr>
            <w:tcW w:w="5424" w:type="dxa"/>
          </w:tcPr>
          <w:p w:rsidR="00E20E95" w:rsidRPr="00597CA4" w:rsidRDefault="00E20E95" w:rsidP="00E20E95">
            <w:pPr>
              <w:pStyle w:val="ListParagraph"/>
              <w:spacing w:before="100" w:beforeAutospacing="1" w:after="100" w:afterAutospacing="1"/>
              <w:ind w:left="0"/>
              <w:rPr>
                <w:rFonts w:cs="Arial"/>
              </w:rPr>
            </w:pPr>
          </w:p>
        </w:tc>
      </w:tr>
    </w:tbl>
    <w:p w:rsidR="00076D4D" w:rsidRPr="00597CA4" w:rsidRDefault="00076D4D" w:rsidP="00076D4D">
      <w:pPr>
        <w:rPr>
          <w:rFonts w:asciiTheme="minorHAnsi" w:hAnsiTheme="minorHAnsi" w:cs="Arial"/>
          <w:sz w:val="22"/>
          <w:szCs w:val="22"/>
        </w:rPr>
      </w:pPr>
    </w:p>
    <w:sectPr w:rsidR="00076D4D" w:rsidRPr="00597CA4" w:rsidSect="00443243">
      <w:headerReference w:type="default" r:id="rId10"/>
      <w:footerReference w:type="default" r:id="rId11"/>
      <w:pgSz w:w="11907" w:h="16840" w:code="9"/>
      <w:pgMar w:top="851" w:right="709" w:bottom="709" w:left="567" w:header="709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2D0" w:rsidRDefault="007E42D0">
      <w:r>
        <w:separator/>
      </w:r>
    </w:p>
  </w:endnote>
  <w:endnote w:type="continuationSeparator" w:id="0">
    <w:p w:rsidR="007E42D0" w:rsidRDefault="007E42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liss 2 Bold">
    <w:altName w:val="Arial"/>
    <w:panose1 w:val="00000000000000000000"/>
    <w:charset w:val="00"/>
    <w:family w:val="modern"/>
    <w:notTrueType/>
    <w:pitch w:val="variable"/>
    <w:sig w:usb0="00000001" w:usb1="00000000" w:usb2="00000000" w:usb3="00000000" w:csb0="0000009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2976"/>
      <w:gridCol w:w="3935"/>
    </w:tblGrid>
    <w:tr w:rsidR="00443243" w:rsidRPr="00E603C1" w:rsidTr="00AB153A">
      <w:tc>
        <w:tcPr>
          <w:tcW w:w="3936" w:type="dxa"/>
        </w:tcPr>
        <w:p w:rsidR="00443243" w:rsidRPr="00E603C1" w:rsidRDefault="00443243" w:rsidP="00AB153A">
          <w:pPr>
            <w:pStyle w:val="Footer"/>
            <w:rPr>
              <w:sz w:val="16"/>
              <w:szCs w:val="16"/>
            </w:rPr>
          </w:pPr>
          <w:r w:rsidRPr="00E603C1">
            <w:rPr>
              <w:sz w:val="16"/>
              <w:szCs w:val="16"/>
            </w:rPr>
            <w:fldChar w:fldCharType="begin"/>
          </w:r>
          <w:r w:rsidRPr="00E603C1">
            <w:rPr>
              <w:sz w:val="16"/>
              <w:szCs w:val="16"/>
            </w:rPr>
            <w:instrText xml:space="preserve"> FILENAME  \* Caps  \* MERGEFORMAT </w:instrText>
          </w:r>
          <w:r w:rsidRPr="00E603C1">
            <w:rPr>
              <w:sz w:val="16"/>
              <w:szCs w:val="16"/>
            </w:rPr>
            <w:fldChar w:fldCharType="separate"/>
          </w:r>
          <w:r w:rsidR="00264A32" w:rsidRPr="00264A32">
            <w:rPr>
              <w:noProof/>
              <w:sz w:val="16"/>
              <w:szCs w:val="16"/>
              <w:lang w:val="en-US"/>
            </w:rPr>
            <w:t>Qrg-Bmcinc## Manage</w:t>
          </w:r>
          <w:r w:rsidR="00264A32">
            <w:rPr>
              <w:noProof/>
              <w:sz w:val="16"/>
              <w:szCs w:val="16"/>
            </w:rPr>
            <w:t xml:space="preserve"> Proposed Users</w:t>
          </w:r>
          <w:r w:rsidRPr="00E603C1">
            <w:rPr>
              <w:noProof/>
              <w:sz w:val="16"/>
              <w:szCs w:val="16"/>
              <w:lang w:val="en-US"/>
            </w:rPr>
            <w:fldChar w:fldCharType="end"/>
          </w:r>
          <w:r w:rsidRPr="00E603C1">
            <w:rPr>
              <w:noProof/>
              <w:sz w:val="16"/>
              <w:szCs w:val="16"/>
              <w:lang w:val="en-US"/>
            </w:rPr>
            <w:t xml:space="preserve"> </w:t>
          </w:r>
          <w:r w:rsidRPr="00E603C1">
            <w:rPr>
              <w:sz w:val="16"/>
              <w:szCs w:val="16"/>
            </w:rPr>
            <w:t xml:space="preserve">            </w:t>
          </w:r>
        </w:p>
      </w:tc>
      <w:tc>
        <w:tcPr>
          <w:tcW w:w="2976" w:type="dxa"/>
        </w:tcPr>
        <w:p w:rsidR="00443243" w:rsidRPr="00E603C1" w:rsidRDefault="00443243" w:rsidP="00AB153A">
          <w:pPr>
            <w:pStyle w:val="Footer"/>
            <w:rPr>
              <w:sz w:val="16"/>
              <w:szCs w:val="16"/>
            </w:rPr>
          </w:pPr>
        </w:p>
      </w:tc>
      <w:tc>
        <w:tcPr>
          <w:tcW w:w="3935" w:type="dxa"/>
        </w:tcPr>
        <w:p w:rsidR="00443243" w:rsidRPr="00E603C1" w:rsidRDefault="00443243" w:rsidP="00AB153A">
          <w:pPr>
            <w:pStyle w:val="Footer"/>
            <w:jc w:val="right"/>
            <w:rPr>
              <w:sz w:val="16"/>
              <w:szCs w:val="16"/>
            </w:rPr>
          </w:pPr>
          <w:r w:rsidRPr="00E603C1">
            <w:rPr>
              <w:sz w:val="16"/>
              <w:szCs w:val="16"/>
            </w:rPr>
            <w:sym w:font="Symbol" w:char="F0E3"/>
          </w:r>
          <w:r w:rsidRPr="00E603C1">
            <w:rPr>
              <w:sz w:val="16"/>
              <w:szCs w:val="16"/>
            </w:rPr>
            <w:t xml:space="preserve"> Capita Business Services Ltd 2013</w:t>
          </w:r>
        </w:p>
      </w:tc>
    </w:tr>
    <w:tr w:rsidR="00443243" w:rsidRPr="00E603C1" w:rsidTr="00AB153A">
      <w:tc>
        <w:tcPr>
          <w:tcW w:w="3936" w:type="dxa"/>
        </w:tcPr>
        <w:p w:rsidR="00443243" w:rsidRPr="00E603C1" w:rsidRDefault="00443243" w:rsidP="00AB153A">
          <w:pPr>
            <w:pStyle w:val="Footer"/>
            <w:rPr>
              <w:sz w:val="16"/>
              <w:szCs w:val="16"/>
            </w:rPr>
          </w:pPr>
        </w:p>
      </w:tc>
      <w:tc>
        <w:tcPr>
          <w:tcW w:w="2976" w:type="dxa"/>
        </w:tcPr>
        <w:p w:rsidR="00443243" w:rsidRPr="00E603C1" w:rsidRDefault="00443243" w:rsidP="00AB153A">
          <w:pPr>
            <w:pStyle w:val="Footer"/>
            <w:jc w:val="center"/>
            <w:rPr>
              <w:sz w:val="16"/>
              <w:szCs w:val="16"/>
            </w:rPr>
          </w:pPr>
          <w:r w:rsidRPr="00E603C1">
            <w:rPr>
              <w:sz w:val="16"/>
              <w:szCs w:val="16"/>
            </w:rPr>
            <w:t xml:space="preserve">Page </w:t>
          </w:r>
          <w:r w:rsidRPr="00E603C1">
            <w:rPr>
              <w:sz w:val="16"/>
              <w:szCs w:val="16"/>
            </w:rPr>
            <w:fldChar w:fldCharType="begin"/>
          </w:r>
          <w:r w:rsidRPr="00E603C1">
            <w:rPr>
              <w:sz w:val="16"/>
              <w:szCs w:val="16"/>
            </w:rPr>
            <w:instrText xml:space="preserve"> PAGE </w:instrText>
          </w:r>
          <w:r w:rsidRPr="00E603C1">
            <w:rPr>
              <w:sz w:val="16"/>
              <w:szCs w:val="16"/>
            </w:rPr>
            <w:fldChar w:fldCharType="separate"/>
          </w:r>
          <w:r w:rsidR="00D50173">
            <w:rPr>
              <w:noProof/>
              <w:sz w:val="16"/>
              <w:szCs w:val="16"/>
            </w:rPr>
            <w:t>3</w:t>
          </w:r>
          <w:r w:rsidRPr="00E603C1">
            <w:rPr>
              <w:sz w:val="16"/>
              <w:szCs w:val="16"/>
            </w:rPr>
            <w:fldChar w:fldCharType="end"/>
          </w:r>
          <w:r w:rsidRPr="00E603C1">
            <w:rPr>
              <w:sz w:val="16"/>
              <w:szCs w:val="16"/>
            </w:rPr>
            <w:t xml:space="preserve"> of </w:t>
          </w:r>
          <w:r w:rsidRPr="00E603C1">
            <w:rPr>
              <w:sz w:val="16"/>
              <w:szCs w:val="16"/>
            </w:rPr>
            <w:fldChar w:fldCharType="begin"/>
          </w:r>
          <w:r w:rsidRPr="00E603C1">
            <w:rPr>
              <w:sz w:val="16"/>
              <w:szCs w:val="16"/>
            </w:rPr>
            <w:instrText xml:space="preserve"> NUMPAGES </w:instrText>
          </w:r>
          <w:r w:rsidRPr="00E603C1">
            <w:rPr>
              <w:sz w:val="16"/>
              <w:szCs w:val="16"/>
            </w:rPr>
            <w:fldChar w:fldCharType="separate"/>
          </w:r>
          <w:r w:rsidR="00D50173">
            <w:rPr>
              <w:noProof/>
              <w:sz w:val="16"/>
              <w:szCs w:val="16"/>
            </w:rPr>
            <w:t>4</w:t>
          </w:r>
          <w:r w:rsidRPr="00E603C1">
            <w:rPr>
              <w:sz w:val="16"/>
              <w:szCs w:val="16"/>
            </w:rPr>
            <w:fldChar w:fldCharType="end"/>
          </w:r>
        </w:p>
      </w:tc>
      <w:tc>
        <w:tcPr>
          <w:tcW w:w="3935" w:type="dxa"/>
        </w:tcPr>
        <w:p w:rsidR="00443243" w:rsidRPr="00E603C1" w:rsidRDefault="00443243" w:rsidP="00AB153A">
          <w:pPr>
            <w:pStyle w:val="Footer"/>
            <w:rPr>
              <w:sz w:val="16"/>
              <w:szCs w:val="16"/>
            </w:rPr>
          </w:pPr>
        </w:p>
      </w:tc>
    </w:tr>
  </w:tbl>
  <w:p w:rsidR="0089501D" w:rsidRPr="00443243" w:rsidRDefault="0089501D" w:rsidP="004432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2D0" w:rsidRDefault="007E42D0">
      <w:r>
        <w:separator/>
      </w:r>
    </w:p>
  </w:footnote>
  <w:footnote w:type="continuationSeparator" w:id="0">
    <w:p w:rsidR="007E42D0" w:rsidRDefault="007E42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01D" w:rsidRDefault="00F778CC" w:rsidP="00076D4D">
    <w:pPr>
      <w:pStyle w:val="Header"/>
      <w:tabs>
        <w:tab w:val="clear" w:pos="4320"/>
        <w:tab w:val="clear" w:pos="8640"/>
        <w:tab w:val="left" w:pos="2835"/>
        <w:tab w:val="right" w:pos="7938"/>
        <w:tab w:val="right" w:pos="9214"/>
      </w:tabs>
      <w:spacing w:line="360" w:lineRule="auto"/>
      <w:rPr>
        <w:rStyle w:val="Heading1Char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292AAB" wp14:editId="6656AE9F">
              <wp:simplePos x="0" y="0"/>
              <wp:positionH relativeFrom="page">
                <wp:posOffset>5100955</wp:posOffset>
              </wp:positionH>
              <wp:positionV relativeFrom="page">
                <wp:posOffset>466090</wp:posOffset>
              </wp:positionV>
              <wp:extent cx="2020570" cy="446405"/>
              <wp:effectExtent l="0" t="0" r="0" b="0"/>
              <wp:wrapNone/>
              <wp:docPr id="50" name="Freeform 10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2020570" cy="446405"/>
                      </a:xfrm>
                      <a:custGeom>
                        <a:avLst/>
                        <a:gdLst>
                          <a:gd name="T0" fmla="*/ 10946 w 25925"/>
                          <a:gd name="T1" fmla="*/ 2378 h 5729"/>
                          <a:gd name="T2" fmla="*/ 10638 w 25925"/>
                          <a:gd name="T3" fmla="*/ 1809 h 5729"/>
                          <a:gd name="T4" fmla="*/ 12383 w 25925"/>
                          <a:gd name="T5" fmla="*/ 1476 h 5729"/>
                          <a:gd name="T6" fmla="*/ 12921 w 25925"/>
                          <a:gd name="T7" fmla="*/ 1443 h 5729"/>
                          <a:gd name="T8" fmla="*/ 13235 w 25925"/>
                          <a:gd name="T9" fmla="*/ 2313 h 5729"/>
                          <a:gd name="T10" fmla="*/ 14377 w 25925"/>
                          <a:gd name="T11" fmla="*/ 623 h 5729"/>
                          <a:gd name="T12" fmla="*/ 14986 w 25925"/>
                          <a:gd name="T13" fmla="*/ 4051 h 5729"/>
                          <a:gd name="T14" fmla="*/ 19113 w 25925"/>
                          <a:gd name="T15" fmla="*/ 1634 h 5729"/>
                          <a:gd name="T16" fmla="*/ 18493 w 25925"/>
                          <a:gd name="T17" fmla="*/ 2503 h 5729"/>
                          <a:gd name="T18" fmla="*/ 19037 w 25925"/>
                          <a:gd name="T19" fmla="*/ 3155 h 5729"/>
                          <a:gd name="T20" fmla="*/ 19833 w 25925"/>
                          <a:gd name="T21" fmla="*/ 4018 h 5729"/>
                          <a:gd name="T22" fmla="*/ 21243 w 25925"/>
                          <a:gd name="T23" fmla="*/ 3783 h 5729"/>
                          <a:gd name="T24" fmla="*/ 20420 w 25925"/>
                          <a:gd name="T25" fmla="*/ 3051 h 5729"/>
                          <a:gd name="T26" fmla="*/ 20798 w 25925"/>
                          <a:gd name="T27" fmla="*/ 1996 h 5729"/>
                          <a:gd name="T28" fmla="*/ 6559 w 25925"/>
                          <a:gd name="T29" fmla="*/ 1575 h 5729"/>
                          <a:gd name="T30" fmla="*/ 7570 w 25925"/>
                          <a:gd name="T31" fmla="*/ 2400 h 5729"/>
                          <a:gd name="T32" fmla="*/ 9969 w 25925"/>
                          <a:gd name="T33" fmla="*/ 3499 h 5729"/>
                          <a:gd name="T34" fmla="*/ 9260 w 25925"/>
                          <a:gd name="T35" fmla="*/ 1634 h 5729"/>
                          <a:gd name="T36" fmla="*/ 1498 w 25925"/>
                          <a:gd name="T37" fmla="*/ 1137 h 5729"/>
                          <a:gd name="T38" fmla="*/ 5105 w 25925"/>
                          <a:gd name="T39" fmla="*/ 4046 h 5729"/>
                          <a:gd name="T40" fmla="*/ 4457 w 25925"/>
                          <a:gd name="T41" fmla="*/ 2089 h 5729"/>
                          <a:gd name="T42" fmla="*/ 16984 w 25925"/>
                          <a:gd name="T43" fmla="*/ 5215 h 5729"/>
                          <a:gd name="T44" fmla="*/ 16599 w 25925"/>
                          <a:gd name="T45" fmla="*/ 4969 h 5729"/>
                          <a:gd name="T46" fmla="*/ 16825 w 25925"/>
                          <a:gd name="T47" fmla="*/ 4762 h 5729"/>
                          <a:gd name="T48" fmla="*/ 16462 w 25925"/>
                          <a:gd name="T49" fmla="*/ 5249 h 5729"/>
                          <a:gd name="T50" fmla="*/ 16847 w 25925"/>
                          <a:gd name="T51" fmla="*/ 5446 h 5729"/>
                          <a:gd name="T52" fmla="*/ 16495 w 25925"/>
                          <a:gd name="T53" fmla="*/ 5697 h 5729"/>
                          <a:gd name="T54" fmla="*/ 17033 w 25925"/>
                          <a:gd name="T55" fmla="*/ 5276 h 5729"/>
                          <a:gd name="T56" fmla="*/ 21748 w 25925"/>
                          <a:gd name="T57" fmla="*/ 5106 h 5729"/>
                          <a:gd name="T58" fmla="*/ 22423 w 25925"/>
                          <a:gd name="T59" fmla="*/ 5582 h 5729"/>
                          <a:gd name="T60" fmla="*/ 22165 w 25925"/>
                          <a:gd name="T61" fmla="*/ 5522 h 5729"/>
                          <a:gd name="T62" fmla="*/ 22040 w 25925"/>
                          <a:gd name="T63" fmla="*/ 4964 h 5729"/>
                          <a:gd name="T64" fmla="*/ 23253 w 25925"/>
                          <a:gd name="T65" fmla="*/ 4762 h 5729"/>
                          <a:gd name="T66" fmla="*/ 20739 w 25925"/>
                          <a:gd name="T67" fmla="*/ 5106 h 5729"/>
                          <a:gd name="T68" fmla="*/ 20837 w 25925"/>
                          <a:gd name="T69" fmla="*/ 4948 h 5729"/>
                          <a:gd name="T70" fmla="*/ 20618 w 25925"/>
                          <a:gd name="T71" fmla="*/ 4801 h 5729"/>
                          <a:gd name="T72" fmla="*/ 20881 w 25925"/>
                          <a:gd name="T73" fmla="*/ 5341 h 5729"/>
                          <a:gd name="T74" fmla="*/ 20876 w 25925"/>
                          <a:gd name="T75" fmla="*/ 5522 h 5729"/>
                          <a:gd name="T76" fmla="*/ 20941 w 25925"/>
                          <a:gd name="T77" fmla="*/ 5702 h 5729"/>
                          <a:gd name="T78" fmla="*/ 24702 w 25925"/>
                          <a:gd name="T79" fmla="*/ 5488 h 5729"/>
                          <a:gd name="T80" fmla="*/ 18230 w 25925"/>
                          <a:gd name="T81" fmla="*/ 5286 h 5729"/>
                          <a:gd name="T82" fmla="*/ 18136 w 25925"/>
                          <a:gd name="T83" fmla="*/ 5106 h 5729"/>
                          <a:gd name="T84" fmla="*/ 15749 w 25925"/>
                          <a:gd name="T85" fmla="*/ 5101 h 5729"/>
                          <a:gd name="T86" fmla="*/ 15870 w 25925"/>
                          <a:gd name="T87" fmla="*/ 4948 h 5729"/>
                          <a:gd name="T88" fmla="*/ 15627 w 25925"/>
                          <a:gd name="T89" fmla="*/ 4806 h 5729"/>
                          <a:gd name="T90" fmla="*/ 15902 w 25925"/>
                          <a:gd name="T91" fmla="*/ 5341 h 5729"/>
                          <a:gd name="T92" fmla="*/ 15919 w 25925"/>
                          <a:gd name="T93" fmla="*/ 5510 h 5729"/>
                          <a:gd name="T94" fmla="*/ 15897 w 25925"/>
                          <a:gd name="T95" fmla="*/ 5724 h 5729"/>
                          <a:gd name="T96" fmla="*/ 15249 w 25925"/>
                          <a:gd name="T97" fmla="*/ 5145 h 5729"/>
                          <a:gd name="T98" fmla="*/ 18767 w 25925"/>
                          <a:gd name="T99" fmla="*/ 5446 h 5729"/>
                          <a:gd name="T100" fmla="*/ 19069 w 25925"/>
                          <a:gd name="T101" fmla="*/ 5692 h 5729"/>
                          <a:gd name="T102" fmla="*/ 11823 w 25925"/>
                          <a:gd name="T103" fmla="*/ 5522 h 5729"/>
                          <a:gd name="T104" fmla="*/ 11664 w 25925"/>
                          <a:gd name="T105" fmla="*/ 5697 h 5729"/>
                          <a:gd name="T106" fmla="*/ 11219 w 25925"/>
                          <a:gd name="T107" fmla="*/ 5276 h 5729"/>
                          <a:gd name="T108" fmla="*/ 11055 w 25925"/>
                          <a:gd name="T109" fmla="*/ 4772 h 5729"/>
                          <a:gd name="T110" fmla="*/ 10759 w 25925"/>
                          <a:gd name="T111" fmla="*/ 4948 h 5729"/>
                          <a:gd name="T112" fmla="*/ 11033 w 25925"/>
                          <a:gd name="T113" fmla="*/ 5495 h 5729"/>
                          <a:gd name="T114" fmla="*/ 11050 w 25925"/>
                          <a:gd name="T115" fmla="*/ 5468 h 5729"/>
                          <a:gd name="T116" fmla="*/ 12570 w 25925"/>
                          <a:gd name="T117" fmla="*/ 4997 h 5729"/>
                          <a:gd name="T118" fmla="*/ 12928 w 25925"/>
                          <a:gd name="T119" fmla="*/ 4789 h 5729"/>
                          <a:gd name="T120" fmla="*/ 12417 w 25925"/>
                          <a:gd name="T121" fmla="*/ 5222 h 5729"/>
                          <a:gd name="T122" fmla="*/ 12839 w 25925"/>
                          <a:gd name="T123" fmla="*/ 5439 h 5729"/>
                          <a:gd name="T124" fmla="*/ 12597 w 25925"/>
                          <a:gd name="T125" fmla="*/ 5719 h 5729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  <a:cxn ang="0">
                            <a:pos x="T94" y="T95"/>
                          </a:cxn>
                          <a:cxn ang="0">
                            <a:pos x="T96" y="T97"/>
                          </a:cxn>
                          <a:cxn ang="0">
                            <a:pos x="T98" y="T99"/>
                          </a:cxn>
                          <a:cxn ang="0">
                            <a:pos x="T100" y="T101"/>
                          </a:cxn>
                          <a:cxn ang="0">
                            <a:pos x="T102" y="T103"/>
                          </a:cxn>
                          <a:cxn ang="0">
                            <a:pos x="T104" y="T105"/>
                          </a:cxn>
                          <a:cxn ang="0">
                            <a:pos x="T106" y="T107"/>
                          </a:cxn>
                          <a:cxn ang="0">
                            <a:pos x="T108" y="T109"/>
                          </a:cxn>
                          <a:cxn ang="0">
                            <a:pos x="T110" y="T111"/>
                          </a:cxn>
                          <a:cxn ang="0">
                            <a:pos x="T112" y="T113"/>
                          </a:cxn>
                          <a:cxn ang="0">
                            <a:pos x="T114" y="T115"/>
                          </a:cxn>
                          <a:cxn ang="0">
                            <a:pos x="T116" y="T117"/>
                          </a:cxn>
                          <a:cxn ang="0">
                            <a:pos x="T118" y="T119"/>
                          </a:cxn>
                          <a:cxn ang="0">
                            <a:pos x="T120" y="T121"/>
                          </a:cxn>
                          <a:cxn ang="0">
                            <a:pos x="T122" y="T123"/>
                          </a:cxn>
                          <a:cxn ang="0">
                            <a:pos x="T124" y="T125"/>
                          </a:cxn>
                        </a:cxnLst>
                        <a:rect l="0" t="0" r="r" b="b"/>
                        <a:pathLst>
                          <a:path w="25925" h="5729">
                            <a:moveTo>
                              <a:pt x="11082" y="3783"/>
                            </a:moveTo>
                            <a:lnTo>
                              <a:pt x="11045" y="3783"/>
                            </a:lnTo>
                            <a:lnTo>
                              <a:pt x="11006" y="3778"/>
                            </a:lnTo>
                            <a:lnTo>
                              <a:pt x="10968" y="3772"/>
                            </a:lnTo>
                            <a:lnTo>
                              <a:pt x="10929" y="3767"/>
                            </a:lnTo>
                            <a:lnTo>
                              <a:pt x="10853" y="3745"/>
                            </a:lnTo>
                            <a:lnTo>
                              <a:pt x="10781" y="3718"/>
                            </a:lnTo>
                            <a:lnTo>
                              <a:pt x="10721" y="3691"/>
                            </a:lnTo>
                            <a:lnTo>
                              <a:pt x="10660" y="3657"/>
                            </a:lnTo>
                            <a:lnTo>
                              <a:pt x="10610" y="3630"/>
                            </a:lnTo>
                            <a:lnTo>
                              <a:pt x="10595" y="3613"/>
                            </a:lnTo>
                            <a:lnTo>
                              <a:pt x="10578" y="3603"/>
                            </a:lnTo>
                            <a:lnTo>
                              <a:pt x="10544" y="3930"/>
                            </a:lnTo>
                            <a:lnTo>
                              <a:pt x="10649" y="3974"/>
                            </a:lnTo>
                            <a:lnTo>
                              <a:pt x="10709" y="3996"/>
                            </a:lnTo>
                            <a:lnTo>
                              <a:pt x="10770" y="4018"/>
                            </a:lnTo>
                            <a:lnTo>
                              <a:pt x="10841" y="4035"/>
                            </a:lnTo>
                            <a:lnTo>
                              <a:pt x="10918" y="4046"/>
                            </a:lnTo>
                            <a:lnTo>
                              <a:pt x="11006" y="4051"/>
                            </a:lnTo>
                            <a:lnTo>
                              <a:pt x="11104" y="4056"/>
                            </a:lnTo>
                            <a:lnTo>
                              <a:pt x="11170" y="4051"/>
                            </a:lnTo>
                            <a:lnTo>
                              <a:pt x="11236" y="4046"/>
                            </a:lnTo>
                            <a:lnTo>
                              <a:pt x="11302" y="4029"/>
                            </a:lnTo>
                            <a:lnTo>
                              <a:pt x="11362" y="4007"/>
                            </a:lnTo>
                            <a:lnTo>
                              <a:pt x="11418" y="3974"/>
                            </a:lnTo>
                            <a:lnTo>
                              <a:pt x="11472" y="3942"/>
                            </a:lnTo>
                            <a:lnTo>
                              <a:pt x="11521" y="3903"/>
                            </a:lnTo>
                            <a:lnTo>
                              <a:pt x="11571" y="3854"/>
                            </a:lnTo>
                            <a:lnTo>
                              <a:pt x="11610" y="3805"/>
                            </a:lnTo>
                            <a:lnTo>
                              <a:pt x="11648" y="3750"/>
                            </a:lnTo>
                            <a:lnTo>
                              <a:pt x="11681" y="3684"/>
                            </a:lnTo>
                            <a:lnTo>
                              <a:pt x="11708" y="3620"/>
                            </a:lnTo>
                            <a:lnTo>
                              <a:pt x="11730" y="3548"/>
                            </a:lnTo>
                            <a:lnTo>
                              <a:pt x="11747" y="3472"/>
                            </a:lnTo>
                            <a:lnTo>
                              <a:pt x="11752" y="3396"/>
                            </a:lnTo>
                            <a:lnTo>
                              <a:pt x="11757" y="3307"/>
                            </a:lnTo>
                            <a:lnTo>
                              <a:pt x="11757" y="3236"/>
                            </a:lnTo>
                            <a:lnTo>
                              <a:pt x="11747" y="3165"/>
                            </a:lnTo>
                            <a:lnTo>
                              <a:pt x="11735" y="3105"/>
                            </a:lnTo>
                            <a:lnTo>
                              <a:pt x="11715" y="3045"/>
                            </a:lnTo>
                            <a:lnTo>
                              <a:pt x="11693" y="2995"/>
                            </a:lnTo>
                            <a:lnTo>
                              <a:pt x="11664" y="2946"/>
                            </a:lnTo>
                            <a:lnTo>
                              <a:pt x="11637" y="2903"/>
                            </a:lnTo>
                            <a:lnTo>
                              <a:pt x="11604" y="2859"/>
                            </a:lnTo>
                            <a:lnTo>
                              <a:pt x="11566" y="2821"/>
                            </a:lnTo>
                            <a:lnTo>
                              <a:pt x="11521" y="2783"/>
                            </a:lnTo>
                            <a:lnTo>
                              <a:pt x="11435" y="2712"/>
                            </a:lnTo>
                            <a:lnTo>
                              <a:pt x="11219" y="2575"/>
                            </a:lnTo>
                            <a:lnTo>
                              <a:pt x="11033" y="2454"/>
                            </a:lnTo>
                            <a:lnTo>
                              <a:pt x="10968" y="2400"/>
                            </a:lnTo>
                            <a:lnTo>
                              <a:pt x="10946" y="2378"/>
                            </a:lnTo>
                            <a:lnTo>
                              <a:pt x="10918" y="2350"/>
                            </a:lnTo>
                            <a:lnTo>
                              <a:pt x="10902" y="2323"/>
                            </a:lnTo>
                            <a:lnTo>
                              <a:pt x="10885" y="2301"/>
                            </a:lnTo>
                            <a:lnTo>
                              <a:pt x="10868" y="2269"/>
                            </a:lnTo>
                            <a:lnTo>
                              <a:pt x="10858" y="2242"/>
                            </a:lnTo>
                            <a:lnTo>
                              <a:pt x="10853" y="2209"/>
                            </a:lnTo>
                            <a:lnTo>
                              <a:pt x="10846" y="2176"/>
                            </a:lnTo>
                            <a:lnTo>
                              <a:pt x="10841" y="2138"/>
                            </a:lnTo>
                            <a:lnTo>
                              <a:pt x="10841" y="2094"/>
                            </a:lnTo>
                            <a:lnTo>
                              <a:pt x="10841" y="2062"/>
                            </a:lnTo>
                            <a:lnTo>
                              <a:pt x="10846" y="2023"/>
                            </a:lnTo>
                            <a:lnTo>
                              <a:pt x="10853" y="1990"/>
                            </a:lnTo>
                            <a:lnTo>
                              <a:pt x="10863" y="1952"/>
                            </a:lnTo>
                            <a:lnTo>
                              <a:pt x="10880" y="1919"/>
                            </a:lnTo>
                            <a:lnTo>
                              <a:pt x="10890" y="1886"/>
                            </a:lnTo>
                            <a:lnTo>
                              <a:pt x="10912" y="1853"/>
                            </a:lnTo>
                            <a:lnTo>
                              <a:pt x="10934" y="1821"/>
                            </a:lnTo>
                            <a:lnTo>
                              <a:pt x="10956" y="1794"/>
                            </a:lnTo>
                            <a:lnTo>
                              <a:pt x="10989" y="1766"/>
                            </a:lnTo>
                            <a:lnTo>
                              <a:pt x="11017" y="1744"/>
                            </a:lnTo>
                            <a:lnTo>
                              <a:pt x="11050" y="1722"/>
                            </a:lnTo>
                            <a:lnTo>
                              <a:pt x="11089" y="1706"/>
                            </a:lnTo>
                            <a:lnTo>
                              <a:pt x="11133" y="1695"/>
                            </a:lnTo>
                            <a:lnTo>
                              <a:pt x="11170" y="1684"/>
                            </a:lnTo>
                            <a:lnTo>
                              <a:pt x="11219" y="1684"/>
                            </a:lnTo>
                            <a:lnTo>
                              <a:pt x="11269" y="1684"/>
                            </a:lnTo>
                            <a:lnTo>
                              <a:pt x="11324" y="1695"/>
                            </a:lnTo>
                            <a:lnTo>
                              <a:pt x="11369" y="1706"/>
                            </a:lnTo>
                            <a:lnTo>
                              <a:pt x="11418" y="1717"/>
                            </a:lnTo>
                            <a:lnTo>
                              <a:pt x="11462" y="1733"/>
                            </a:lnTo>
                            <a:lnTo>
                              <a:pt x="11506" y="1755"/>
                            </a:lnTo>
                            <a:lnTo>
                              <a:pt x="11599" y="1794"/>
                            </a:lnTo>
                            <a:lnTo>
                              <a:pt x="11632" y="1487"/>
                            </a:lnTo>
                            <a:lnTo>
                              <a:pt x="11555" y="1465"/>
                            </a:lnTo>
                            <a:lnTo>
                              <a:pt x="11455" y="1437"/>
                            </a:lnTo>
                            <a:lnTo>
                              <a:pt x="11396" y="1427"/>
                            </a:lnTo>
                            <a:lnTo>
                              <a:pt x="11341" y="1415"/>
                            </a:lnTo>
                            <a:lnTo>
                              <a:pt x="11280" y="1410"/>
                            </a:lnTo>
                            <a:lnTo>
                              <a:pt x="11226" y="1410"/>
                            </a:lnTo>
                            <a:lnTo>
                              <a:pt x="11170" y="1410"/>
                            </a:lnTo>
                            <a:lnTo>
                              <a:pt x="11111" y="1422"/>
                            </a:lnTo>
                            <a:lnTo>
                              <a:pt x="11055" y="1432"/>
                            </a:lnTo>
                            <a:lnTo>
                              <a:pt x="11000" y="1454"/>
                            </a:lnTo>
                            <a:lnTo>
                              <a:pt x="10946" y="1476"/>
                            </a:lnTo>
                            <a:lnTo>
                              <a:pt x="10890" y="1509"/>
                            </a:lnTo>
                            <a:lnTo>
                              <a:pt x="10841" y="1548"/>
                            </a:lnTo>
                            <a:lnTo>
                              <a:pt x="10792" y="1585"/>
                            </a:lnTo>
                            <a:lnTo>
                              <a:pt x="10748" y="1634"/>
                            </a:lnTo>
                            <a:lnTo>
                              <a:pt x="10704" y="1684"/>
                            </a:lnTo>
                            <a:lnTo>
                              <a:pt x="10666" y="1744"/>
                            </a:lnTo>
                            <a:lnTo>
                              <a:pt x="10638" y="1809"/>
                            </a:lnTo>
                            <a:lnTo>
                              <a:pt x="10610" y="1880"/>
                            </a:lnTo>
                            <a:lnTo>
                              <a:pt x="10595" y="1957"/>
                            </a:lnTo>
                            <a:lnTo>
                              <a:pt x="10583" y="2040"/>
                            </a:lnTo>
                            <a:lnTo>
                              <a:pt x="10578" y="2126"/>
                            </a:lnTo>
                            <a:lnTo>
                              <a:pt x="10578" y="2192"/>
                            </a:lnTo>
                            <a:lnTo>
                              <a:pt x="10583" y="2252"/>
                            </a:lnTo>
                            <a:lnTo>
                              <a:pt x="10595" y="2308"/>
                            </a:lnTo>
                            <a:lnTo>
                              <a:pt x="10605" y="2362"/>
                            </a:lnTo>
                            <a:lnTo>
                              <a:pt x="10622" y="2411"/>
                            </a:lnTo>
                            <a:lnTo>
                              <a:pt x="10644" y="2454"/>
                            </a:lnTo>
                            <a:lnTo>
                              <a:pt x="10666" y="2498"/>
                            </a:lnTo>
                            <a:lnTo>
                              <a:pt x="10698" y="2537"/>
                            </a:lnTo>
                            <a:lnTo>
                              <a:pt x="10731" y="2575"/>
                            </a:lnTo>
                            <a:lnTo>
                              <a:pt x="10765" y="2613"/>
                            </a:lnTo>
                            <a:lnTo>
                              <a:pt x="10809" y="2651"/>
                            </a:lnTo>
                            <a:lnTo>
                              <a:pt x="10858" y="2690"/>
                            </a:lnTo>
                            <a:lnTo>
                              <a:pt x="10962" y="2761"/>
                            </a:lnTo>
                            <a:lnTo>
                              <a:pt x="11094" y="2837"/>
                            </a:lnTo>
                            <a:lnTo>
                              <a:pt x="11187" y="2892"/>
                            </a:lnTo>
                            <a:lnTo>
                              <a:pt x="11264" y="2946"/>
                            </a:lnTo>
                            <a:lnTo>
                              <a:pt x="11330" y="2995"/>
                            </a:lnTo>
                            <a:lnTo>
                              <a:pt x="11362" y="3024"/>
                            </a:lnTo>
                            <a:lnTo>
                              <a:pt x="11391" y="3051"/>
                            </a:lnTo>
                            <a:lnTo>
                              <a:pt x="11413" y="3083"/>
                            </a:lnTo>
                            <a:lnTo>
                              <a:pt x="11435" y="3111"/>
                            </a:lnTo>
                            <a:lnTo>
                              <a:pt x="11450" y="3143"/>
                            </a:lnTo>
                            <a:lnTo>
                              <a:pt x="11462" y="3177"/>
                            </a:lnTo>
                            <a:lnTo>
                              <a:pt x="11472" y="3214"/>
                            </a:lnTo>
                            <a:lnTo>
                              <a:pt x="11484" y="3253"/>
                            </a:lnTo>
                            <a:lnTo>
                              <a:pt x="11489" y="3297"/>
                            </a:lnTo>
                            <a:lnTo>
                              <a:pt x="11489" y="3340"/>
                            </a:lnTo>
                            <a:lnTo>
                              <a:pt x="11489" y="3384"/>
                            </a:lnTo>
                            <a:lnTo>
                              <a:pt x="11484" y="3428"/>
                            </a:lnTo>
                            <a:lnTo>
                              <a:pt x="11472" y="3465"/>
                            </a:lnTo>
                            <a:lnTo>
                              <a:pt x="11455" y="3504"/>
                            </a:lnTo>
                            <a:lnTo>
                              <a:pt x="11440" y="3543"/>
                            </a:lnTo>
                            <a:lnTo>
                              <a:pt x="11423" y="3581"/>
                            </a:lnTo>
                            <a:lnTo>
                              <a:pt x="11401" y="3613"/>
                            </a:lnTo>
                            <a:lnTo>
                              <a:pt x="11374" y="3647"/>
                            </a:lnTo>
                            <a:lnTo>
                              <a:pt x="11346" y="3679"/>
                            </a:lnTo>
                            <a:lnTo>
                              <a:pt x="11313" y="3701"/>
                            </a:lnTo>
                            <a:lnTo>
                              <a:pt x="11280" y="3728"/>
                            </a:lnTo>
                            <a:lnTo>
                              <a:pt x="11248" y="3745"/>
                            </a:lnTo>
                            <a:lnTo>
                              <a:pt x="11209" y="3761"/>
                            </a:lnTo>
                            <a:lnTo>
                              <a:pt x="11170" y="3772"/>
                            </a:lnTo>
                            <a:lnTo>
                              <a:pt x="11126" y="3783"/>
                            </a:lnTo>
                            <a:lnTo>
                              <a:pt x="11082" y="3783"/>
                            </a:lnTo>
                            <a:close/>
                            <a:moveTo>
                              <a:pt x="12702" y="1410"/>
                            </a:moveTo>
                            <a:lnTo>
                              <a:pt x="12587" y="1415"/>
                            </a:lnTo>
                            <a:lnTo>
                              <a:pt x="12483" y="1443"/>
                            </a:lnTo>
                            <a:lnTo>
                              <a:pt x="12383" y="1476"/>
                            </a:lnTo>
                            <a:lnTo>
                              <a:pt x="12302" y="1526"/>
                            </a:lnTo>
                            <a:lnTo>
                              <a:pt x="12224" y="1585"/>
                            </a:lnTo>
                            <a:lnTo>
                              <a:pt x="12153" y="1656"/>
                            </a:lnTo>
                            <a:lnTo>
                              <a:pt x="12098" y="1738"/>
                            </a:lnTo>
                            <a:lnTo>
                              <a:pt x="12044" y="1831"/>
                            </a:lnTo>
                            <a:lnTo>
                              <a:pt x="12000" y="1930"/>
                            </a:lnTo>
                            <a:lnTo>
                              <a:pt x="11966" y="2033"/>
                            </a:lnTo>
                            <a:lnTo>
                              <a:pt x="11934" y="2143"/>
                            </a:lnTo>
                            <a:lnTo>
                              <a:pt x="11912" y="2252"/>
                            </a:lnTo>
                            <a:lnTo>
                              <a:pt x="11884" y="2493"/>
                            </a:lnTo>
                            <a:lnTo>
                              <a:pt x="11873" y="2734"/>
                            </a:lnTo>
                            <a:lnTo>
                              <a:pt x="11884" y="2975"/>
                            </a:lnTo>
                            <a:lnTo>
                              <a:pt x="11912" y="3214"/>
                            </a:lnTo>
                            <a:lnTo>
                              <a:pt x="11934" y="3324"/>
                            </a:lnTo>
                            <a:lnTo>
                              <a:pt x="11966" y="3433"/>
                            </a:lnTo>
                            <a:lnTo>
                              <a:pt x="12000" y="3537"/>
                            </a:lnTo>
                            <a:lnTo>
                              <a:pt x="12044" y="3635"/>
                            </a:lnTo>
                            <a:lnTo>
                              <a:pt x="12098" y="3728"/>
                            </a:lnTo>
                            <a:lnTo>
                              <a:pt x="12153" y="3810"/>
                            </a:lnTo>
                            <a:lnTo>
                              <a:pt x="12224" y="3881"/>
                            </a:lnTo>
                            <a:lnTo>
                              <a:pt x="12302" y="3942"/>
                            </a:lnTo>
                            <a:lnTo>
                              <a:pt x="12383" y="3991"/>
                            </a:lnTo>
                            <a:lnTo>
                              <a:pt x="12483" y="4024"/>
                            </a:lnTo>
                            <a:lnTo>
                              <a:pt x="12587" y="4051"/>
                            </a:lnTo>
                            <a:lnTo>
                              <a:pt x="12702" y="4056"/>
                            </a:lnTo>
                            <a:lnTo>
                              <a:pt x="12817" y="4051"/>
                            </a:lnTo>
                            <a:lnTo>
                              <a:pt x="12921" y="4024"/>
                            </a:lnTo>
                            <a:lnTo>
                              <a:pt x="13021" y="3991"/>
                            </a:lnTo>
                            <a:lnTo>
                              <a:pt x="13103" y="3942"/>
                            </a:lnTo>
                            <a:lnTo>
                              <a:pt x="13179" y="3881"/>
                            </a:lnTo>
                            <a:lnTo>
                              <a:pt x="13250" y="3810"/>
                            </a:lnTo>
                            <a:lnTo>
                              <a:pt x="13306" y="3728"/>
                            </a:lnTo>
                            <a:lnTo>
                              <a:pt x="13360" y="3635"/>
                            </a:lnTo>
                            <a:lnTo>
                              <a:pt x="13405" y="3537"/>
                            </a:lnTo>
                            <a:lnTo>
                              <a:pt x="13437" y="3433"/>
                            </a:lnTo>
                            <a:lnTo>
                              <a:pt x="13471" y="3324"/>
                            </a:lnTo>
                            <a:lnTo>
                              <a:pt x="13493" y="3214"/>
                            </a:lnTo>
                            <a:lnTo>
                              <a:pt x="13520" y="2975"/>
                            </a:lnTo>
                            <a:lnTo>
                              <a:pt x="13530" y="2734"/>
                            </a:lnTo>
                            <a:lnTo>
                              <a:pt x="13520" y="2493"/>
                            </a:lnTo>
                            <a:lnTo>
                              <a:pt x="13493" y="2252"/>
                            </a:lnTo>
                            <a:lnTo>
                              <a:pt x="13471" y="2143"/>
                            </a:lnTo>
                            <a:lnTo>
                              <a:pt x="13437" y="2033"/>
                            </a:lnTo>
                            <a:lnTo>
                              <a:pt x="13405" y="1930"/>
                            </a:lnTo>
                            <a:lnTo>
                              <a:pt x="13360" y="1831"/>
                            </a:lnTo>
                            <a:lnTo>
                              <a:pt x="13306" y="1738"/>
                            </a:lnTo>
                            <a:lnTo>
                              <a:pt x="13250" y="1656"/>
                            </a:lnTo>
                            <a:lnTo>
                              <a:pt x="13179" y="1585"/>
                            </a:lnTo>
                            <a:lnTo>
                              <a:pt x="13103" y="1526"/>
                            </a:lnTo>
                            <a:lnTo>
                              <a:pt x="13021" y="1476"/>
                            </a:lnTo>
                            <a:lnTo>
                              <a:pt x="12921" y="1443"/>
                            </a:lnTo>
                            <a:lnTo>
                              <a:pt x="12817" y="1415"/>
                            </a:lnTo>
                            <a:lnTo>
                              <a:pt x="12702" y="1410"/>
                            </a:lnTo>
                            <a:close/>
                            <a:moveTo>
                              <a:pt x="12702" y="3783"/>
                            </a:moveTo>
                            <a:lnTo>
                              <a:pt x="12653" y="3783"/>
                            </a:lnTo>
                            <a:lnTo>
                              <a:pt x="12604" y="3772"/>
                            </a:lnTo>
                            <a:lnTo>
                              <a:pt x="12560" y="3761"/>
                            </a:lnTo>
                            <a:lnTo>
                              <a:pt x="12515" y="3745"/>
                            </a:lnTo>
                            <a:lnTo>
                              <a:pt x="12477" y="3728"/>
                            </a:lnTo>
                            <a:lnTo>
                              <a:pt x="12444" y="3706"/>
                            </a:lnTo>
                            <a:lnTo>
                              <a:pt x="12410" y="3679"/>
                            </a:lnTo>
                            <a:lnTo>
                              <a:pt x="12378" y="3647"/>
                            </a:lnTo>
                            <a:lnTo>
                              <a:pt x="12324" y="3581"/>
                            </a:lnTo>
                            <a:lnTo>
                              <a:pt x="12280" y="3504"/>
                            </a:lnTo>
                            <a:lnTo>
                              <a:pt x="12241" y="3423"/>
                            </a:lnTo>
                            <a:lnTo>
                              <a:pt x="12214" y="3335"/>
                            </a:lnTo>
                            <a:lnTo>
                              <a:pt x="12191" y="3248"/>
                            </a:lnTo>
                            <a:lnTo>
                              <a:pt x="12169" y="3155"/>
                            </a:lnTo>
                            <a:lnTo>
                              <a:pt x="12153" y="2985"/>
                            </a:lnTo>
                            <a:lnTo>
                              <a:pt x="12142" y="2837"/>
                            </a:lnTo>
                            <a:lnTo>
                              <a:pt x="12142" y="2734"/>
                            </a:lnTo>
                            <a:lnTo>
                              <a:pt x="12142" y="2630"/>
                            </a:lnTo>
                            <a:lnTo>
                              <a:pt x="12153" y="2483"/>
                            </a:lnTo>
                            <a:lnTo>
                              <a:pt x="12169" y="2313"/>
                            </a:lnTo>
                            <a:lnTo>
                              <a:pt x="12191" y="2225"/>
                            </a:lnTo>
                            <a:lnTo>
                              <a:pt x="12214" y="2132"/>
                            </a:lnTo>
                            <a:lnTo>
                              <a:pt x="12241" y="2045"/>
                            </a:lnTo>
                            <a:lnTo>
                              <a:pt x="12280" y="1963"/>
                            </a:lnTo>
                            <a:lnTo>
                              <a:pt x="12324" y="1892"/>
                            </a:lnTo>
                            <a:lnTo>
                              <a:pt x="12378" y="1826"/>
                            </a:lnTo>
                            <a:lnTo>
                              <a:pt x="12410" y="1794"/>
                            </a:lnTo>
                            <a:lnTo>
                              <a:pt x="12444" y="1766"/>
                            </a:lnTo>
                            <a:lnTo>
                              <a:pt x="12477" y="1744"/>
                            </a:lnTo>
                            <a:lnTo>
                              <a:pt x="12515" y="1728"/>
                            </a:lnTo>
                            <a:lnTo>
                              <a:pt x="12560" y="1711"/>
                            </a:lnTo>
                            <a:lnTo>
                              <a:pt x="12604" y="1700"/>
                            </a:lnTo>
                            <a:lnTo>
                              <a:pt x="12653" y="1689"/>
                            </a:lnTo>
                            <a:lnTo>
                              <a:pt x="12702" y="1689"/>
                            </a:lnTo>
                            <a:lnTo>
                              <a:pt x="12751" y="1689"/>
                            </a:lnTo>
                            <a:lnTo>
                              <a:pt x="12801" y="1700"/>
                            </a:lnTo>
                            <a:lnTo>
                              <a:pt x="12845" y="1711"/>
                            </a:lnTo>
                            <a:lnTo>
                              <a:pt x="12889" y="1728"/>
                            </a:lnTo>
                            <a:lnTo>
                              <a:pt x="12928" y="1744"/>
                            </a:lnTo>
                            <a:lnTo>
                              <a:pt x="12960" y="1766"/>
                            </a:lnTo>
                            <a:lnTo>
                              <a:pt x="12992" y="1794"/>
                            </a:lnTo>
                            <a:lnTo>
                              <a:pt x="13026" y="1826"/>
                            </a:lnTo>
                            <a:lnTo>
                              <a:pt x="13081" y="1892"/>
                            </a:lnTo>
                            <a:lnTo>
                              <a:pt x="13125" y="1963"/>
                            </a:lnTo>
                            <a:lnTo>
                              <a:pt x="13163" y="2045"/>
                            </a:lnTo>
                            <a:lnTo>
                              <a:pt x="13191" y="2132"/>
                            </a:lnTo>
                            <a:lnTo>
                              <a:pt x="13213" y="2225"/>
                            </a:lnTo>
                            <a:lnTo>
                              <a:pt x="13235" y="2313"/>
                            </a:lnTo>
                            <a:lnTo>
                              <a:pt x="13250" y="2483"/>
                            </a:lnTo>
                            <a:lnTo>
                              <a:pt x="13262" y="2630"/>
                            </a:lnTo>
                            <a:lnTo>
                              <a:pt x="13262" y="2734"/>
                            </a:lnTo>
                            <a:lnTo>
                              <a:pt x="13262" y="2837"/>
                            </a:lnTo>
                            <a:lnTo>
                              <a:pt x="13250" y="2985"/>
                            </a:lnTo>
                            <a:lnTo>
                              <a:pt x="13235" y="3155"/>
                            </a:lnTo>
                            <a:lnTo>
                              <a:pt x="13213" y="3248"/>
                            </a:lnTo>
                            <a:lnTo>
                              <a:pt x="13191" y="3335"/>
                            </a:lnTo>
                            <a:lnTo>
                              <a:pt x="13163" y="3423"/>
                            </a:lnTo>
                            <a:lnTo>
                              <a:pt x="13125" y="3504"/>
                            </a:lnTo>
                            <a:lnTo>
                              <a:pt x="13081" y="3581"/>
                            </a:lnTo>
                            <a:lnTo>
                              <a:pt x="13026" y="3647"/>
                            </a:lnTo>
                            <a:lnTo>
                              <a:pt x="12992" y="3679"/>
                            </a:lnTo>
                            <a:lnTo>
                              <a:pt x="12960" y="3706"/>
                            </a:lnTo>
                            <a:lnTo>
                              <a:pt x="12928" y="3728"/>
                            </a:lnTo>
                            <a:lnTo>
                              <a:pt x="12889" y="3745"/>
                            </a:lnTo>
                            <a:lnTo>
                              <a:pt x="12845" y="3761"/>
                            </a:lnTo>
                            <a:lnTo>
                              <a:pt x="12801" y="3772"/>
                            </a:lnTo>
                            <a:lnTo>
                              <a:pt x="12751" y="3783"/>
                            </a:lnTo>
                            <a:lnTo>
                              <a:pt x="12702" y="3783"/>
                            </a:lnTo>
                            <a:close/>
                            <a:moveTo>
                              <a:pt x="17687" y="1449"/>
                            </a:moveTo>
                            <a:lnTo>
                              <a:pt x="17225" y="3706"/>
                            </a:lnTo>
                            <a:lnTo>
                              <a:pt x="17220" y="3706"/>
                            </a:lnTo>
                            <a:lnTo>
                              <a:pt x="16731" y="1449"/>
                            </a:lnTo>
                            <a:lnTo>
                              <a:pt x="16413" y="1449"/>
                            </a:lnTo>
                            <a:lnTo>
                              <a:pt x="15963" y="3706"/>
                            </a:lnTo>
                            <a:lnTo>
                              <a:pt x="15958" y="3706"/>
                            </a:lnTo>
                            <a:lnTo>
                              <a:pt x="15491" y="1449"/>
                            </a:lnTo>
                            <a:lnTo>
                              <a:pt x="14887" y="1449"/>
                            </a:lnTo>
                            <a:lnTo>
                              <a:pt x="14887" y="847"/>
                            </a:lnTo>
                            <a:lnTo>
                              <a:pt x="14640" y="935"/>
                            </a:lnTo>
                            <a:lnTo>
                              <a:pt x="14640" y="1449"/>
                            </a:lnTo>
                            <a:lnTo>
                              <a:pt x="14036" y="1449"/>
                            </a:lnTo>
                            <a:lnTo>
                              <a:pt x="14036" y="1006"/>
                            </a:lnTo>
                            <a:lnTo>
                              <a:pt x="14041" y="930"/>
                            </a:lnTo>
                            <a:lnTo>
                              <a:pt x="14041" y="896"/>
                            </a:lnTo>
                            <a:lnTo>
                              <a:pt x="14047" y="859"/>
                            </a:lnTo>
                            <a:lnTo>
                              <a:pt x="14058" y="825"/>
                            </a:lnTo>
                            <a:lnTo>
                              <a:pt x="14069" y="793"/>
                            </a:lnTo>
                            <a:lnTo>
                              <a:pt x="14080" y="765"/>
                            </a:lnTo>
                            <a:lnTo>
                              <a:pt x="14097" y="738"/>
                            </a:lnTo>
                            <a:lnTo>
                              <a:pt x="14112" y="711"/>
                            </a:lnTo>
                            <a:lnTo>
                              <a:pt x="14129" y="689"/>
                            </a:lnTo>
                            <a:lnTo>
                              <a:pt x="14151" y="667"/>
                            </a:lnTo>
                            <a:lnTo>
                              <a:pt x="14178" y="650"/>
                            </a:lnTo>
                            <a:lnTo>
                              <a:pt x="14205" y="635"/>
                            </a:lnTo>
                            <a:lnTo>
                              <a:pt x="14239" y="628"/>
                            </a:lnTo>
                            <a:lnTo>
                              <a:pt x="14278" y="618"/>
                            </a:lnTo>
                            <a:lnTo>
                              <a:pt x="14316" y="618"/>
                            </a:lnTo>
                            <a:lnTo>
                              <a:pt x="14349" y="618"/>
                            </a:lnTo>
                            <a:lnTo>
                              <a:pt x="14377" y="623"/>
                            </a:lnTo>
                            <a:lnTo>
                              <a:pt x="14404" y="623"/>
                            </a:lnTo>
                            <a:lnTo>
                              <a:pt x="14431" y="635"/>
                            </a:lnTo>
                            <a:lnTo>
                              <a:pt x="14453" y="640"/>
                            </a:lnTo>
                            <a:lnTo>
                              <a:pt x="14475" y="645"/>
                            </a:lnTo>
                            <a:lnTo>
                              <a:pt x="14497" y="657"/>
                            </a:lnTo>
                            <a:lnTo>
                              <a:pt x="14514" y="662"/>
                            </a:lnTo>
                            <a:lnTo>
                              <a:pt x="14514" y="366"/>
                            </a:lnTo>
                            <a:lnTo>
                              <a:pt x="14475" y="361"/>
                            </a:lnTo>
                            <a:lnTo>
                              <a:pt x="14436" y="350"/>
                            </a:lnTo>
                            <a:lnTo>
                              <a:pt x="14409" y="350"/>
                            </a:lnTo>
                            <a:lnTo>
                              <a:pt x="14387" y="344"/>
                            </a:lnTo>
                            <a:lnTo>
                              <a:pt x="14354" y="344"/>
                            </a:lnTo>
                            <a:lnTo>
                              <a:pt x="14327" y="344"/>
                            </a:lnTo>
                            <a:lnTo>
                              <a:pt x="14244" y="350"/>
                            </a:lnTo>
                            <a:lnTo>
                              <a:pt x="14173" y="361"/>
                            </a:lnTo>
                            <a:lnTo>
                              <a:pt x="14107" y="377"/>
                            </a:lnTo>
                            <a:lnTo>
                              <a:pt x="14053" y="404"/>
                            </a:lnTo>
                            <a:lnTo>
                              <a:pt x="14003" y="433"/>
                            </a:lnTo>
                            <a:lnTo>
                              <a:pt x="13959" y="470"/>
                            </a:lnTo>
                            <a:lnTo>
                              <a:pt x="13920" y="514"/>
                            </a:lnTo>
                            <a:lnTo>
                              <a:pt x="13888" y="558"/>
                            </a:lnTo>
                            <a:lnTo>
                              <a:pt x="13861" y="613"/>
                            </a:lnTo>
                            <a:lnTo>
                              <a:pt x="13839" y="667"/>
                            </a:lnTo>
                            <a:lnTo>
                              <a:pt x="13817" y="727"/>
                            </a:lnTo>
                            <a:lnTo>
                              <a:pt x="13805" y="787"/>
                            </a:lnTo>
                            <a:lnTo>
                              <a:pt x="13795" y="853"/>
                            </a:lnTo>
                            <a:lnTo>
                              <a:pt x="13789" y="918"/>
                            </a:lnTo>
                            <a:lnTo>
                              <a:pt x="13783" y="1061"/>
                            </a:lnTo>
                            <a:lnTo>
                              <a:pt x="13783" y="1449"/>
                            </a:lnTo>
                            <a:lnTo>
                              <a:pt x="13443" y="1449"/>
                            </a:lnTo>
                            <a:lnTo>
                              <a:pt x="13443" y="1722"/>
                            </a:lnTo>
                            <a:lnTo>
                              <a:pt x="13783" y="1722"/>
                            </a:lnTo>
                            <a:lnTo>
                              <a:pt x="13783" y="4018"/>
                            </a:lnTo>
                            <a:lnTo>
                              <a:pt x="14036" y="4018"/>
                            </a:lnTo>
                            <a:lnTo>
                              <a:pt x="14036" y="1722"/>
                            </a:lnTo>
                            <a:lnTo>
                              <a:pt x="14640" y="1722"/>
                            </a:lnTo>
                            <a:lnTo>
                              <a:pt x="14640" y="3477"/>
                            </a:lnTo>
                            <a:lnTo>
                              <a:pt x="14645" y="3581"/>
                            </a:lnTo>
                            <a:lnTo>
                              <a:pt x="14651" y="3635"/>
                            </a:lnTo>
                            <a:lnTo>
                              <a:pt x="14656" y="3691"/>
                            </a:lnTo>
                            <a:lnTo>
                              <a:pt x="14667" y="3740"/>
                            </a:lnTo>
                            <a:lnTo>
                              <a:pt x="14684" y="3783"/>
                            </a:lnTo>
                            <a:lnTo>
                              <a:pt x="14701" y="3832"/>
                            </a:lnTo>
                            <a:lnTo>
                              <a:pt x="14723" y="3876"/>
                            </a:lnTo>
                            <a:lnTo>
                              <a:pt x="14745" y="3915"/>
                            </a:lnTo>
                            <a:lnTo>
                              <a:pt x="14777" y="3947"/>
                            </a:lnTo>
                            <a:lnTo>
                              <a:pt x="14809" y="3980"/>
                            </a:lnTo>
                            <a:lnTo>
                              <a:pt x="14848" y="4007"/>
                            </a:lnTo>
                            <a:lnTo>
                              <a:pt x="14887" y="4029"/>
                            </a:lnTo>
                            <a:lnTo>
                              <a:pt x="14936" y="4046"/>
                            </a:lnTo>
                            <a:lnTo>
                              <a:pt x="14986" y="4051"/>
                            </a:lnTo>
                            <a:lnTo>
                              <a:pt x="15045" y="4056"/>
                            </a:lnTo>
                            <a:lnTo>
                              <a:pt x="15133" y="4056"/>
                            </a:lnTo>
                            <a:lnTo>
                              <a:pt x="15172" y="4051"/>
                            </a:lnTo>
                            <a:lnTo>
                              <a:pt x="15211" y="4046"/>
                            </a:lnTo>
                            <a:lnTo>
                              <a:pt x="15249" y="4040"/>
                            </a:lnTo>
                            <a:lnTo>
                              <a:pt x="15282" y="4035"/>
                            </a:lnTo>
                            <a:lnTo>
                              <a:pt x="15310" y="4029"/>
                            </a:lnTo>
                            <a:lnTo>
                              <a:pt x="15325" y="4024"/>
                            </a:lnTo>
                            <a:lnTo>
                              <a:pt x="15337" y="4018"/>
                            </a:lnTo>
                            <a:lnTo>
                              <a:pt x="15337" y="3728"/>
                            </a:lnTo>
                            <a:lnTo>
                              <a:pt x="15298" y="3745"/>
                            </a:lnTo>
                            <a:lnTo>
                              <a:pt x="15282" y="3756"/>
                            </a:lnTo>
                            <a:lnTo>
                              <a:pt x="15260" y="3767"/>
                            </a:lnTo>
                            <a:lnTo>
                              <a:pt x="15232" y="3772"/>
                            </a:lnTo>
                            <a:lnTo>
                              <a:pt x="15205" y="3778"/>
                            </a:lnTo>
                            <a:lnTo>
                              <a:pt x="15167" y="3783"/>
                            </a:lnTo>
                            <a:lnTo>
                              <a:pt x="15128" y="3783"/>
                            </a:lnTo>
                            <a:lnTo>
                              <a:pt x="15089" y="3783"/>
                            </a:lnTo>
                            <a:lnTo>
                              <a:pt x="15057" y="3778"/>
                            </a:lnTo>
                            <a:lnTo>
                              <a:pt x="15025" y="3767"/>
                            </a:lnTo>
                            <a:lnTo>
                              <a:pt x="15002" y="3750"/>
                            </a:lnTo>
                            <a:lnTo>
                              <a:pt x="14991" y="3745"/>
                            </a:lnTo>
                            <a:lnTo>
                              <a:pt x="14980" y="3734"/>
                            </a:lnTo>
                            <a:lnTo>
                              <a:pt x="14958" y="3718"/>
                            </a:lnTo>
                            <a:lnTo>
                              <a:pt x="14942" y="3691"/>
                            </a:lnTo>
                            <a:lnTo>
                              <a:pt x="14925" y="3669"/>
                            </a:lnTo>
                            <a:lnTo>
                              <a:pt x="14914" y="3642"/>
                            </a:lnTo>
                            <a:lnTo>
                              <a:pt x="14909" y="3608"/>
                            </a:lnTo>
                            <a:lnTo>
                              <a:pt x="14898" y="3576"/>
                            </a:lnTo>
                            <a:lnTo>
                              <a:pt x="14892" y="3543"/>
                            </a:lnTo>
                            <a:lnTo>
                              <a:pt x="14887" y="3472"/>
                            </a:lnTo>
                            <a:lnTo>
                              <a:pt x="14887" y="3396"/>
                            </a:lnTo>
                            <a:lnTo>
                              <a:pt x="14887" y="1722"/>
                            </a:lnTo>
                            <a:lnTo>
                              <a:pt x="15282" y="1722"/>
                            </a:lnTo>
                            <a:lnTo>
                              <a:pt x="15814" y="4018"/>
                            </a:lnTo>
                            <a:lnTo>
                              <a:pt x="16111" y="4018"/>
                            </a:lnTo>
                            <a:lnTo>
                              <a:pt x="16560" y="1777"/>
                            </a:lnTo>
                            <a:lnTo>
                              <a:pt x="16572" y="1777"/>
                            </a:lnTo>
                            <a:lnTo>
                              <a:pt x="17049" y="4018"/>
                            </a:lnTo>
                            <a:lnTo>
                              <a:pt x="17363" y="4018"/>
                            </a:lnTo>
                            <a:lnTo>
                              <a:pt x="17939" y="1449"/>
                            </a:lnTo>
                            <a:lnTo>
                              <a:pt x="17687" y="1449"/>
                            </a:lnTo>
                            <a:close/>
                            <a:moveTo>
                              <a:pt x="19283" y="2269"/>
                            </a:moveTo>
                            <a:lnTo>
                              <a:pt x="19283" y="2176"/>
                            </a:lnTo>
                            <a:lnTo>
                              <a:pt x="19273" y="2055"/>
                            </a:lnTo>
                            <a:lnTo>
                              <a:pt x="19261" y="1990"/>
                            </a:lnTo>
                            <a:lnTo>
                              <a:pt x="19246" y="1914"/>
                            </a:lnTo>
                            <a:lnTo>
                              <a:pt x="19229" y="1843"/>
                            </a:lnTo>
                            <a:lnTo>
                              <a:pt x="19196" y="1772"/>
                            </a:lnTo>
                            <a:lnTo>
                              <a:pt x="19163" y="1700"/>
                            </a:lnTo>
                            <a:lnTo>
                              <a:pt x="19113" y="1634"/>
                            </a:lnTo>
                            <a:lnTo>
                              <a:pt x="19059" y="1575"/>
                            </a:lnTo>
                            <a:lnTo>
                              <a:pt x="18993" y="1520"/>
                            </a:lnTo>
                            <a:lnTo>
                              <a:pt x="18954" y="1492"/>
                            </a:lnTo>
                            <a:lnTo>
                              <a:pt x="18916" y="1476"/>
                            </a:lnTo>
                            <a:lnTo>
                              <a:pt x="18823" y="1437"/>
                            </a:lnTo>
                            <a:lnTo>
                              <a:pt x="18718" y="1415"/>
                            </a:lnTo>
                            <a:lnTo>
                              <a:pt x="18598" y="1410"/>
                            </a:lnTo>
                            <a:lnTo>
                              <a:pt x="18554" y="1410"/>
                            </a:lnTo>
                            <a:lnTo>
                              <a:pt x="18509" y="1415"/>
                            </a:lnTo>
                            <a:lnTo>
                              <a:pt x="18465" y="1422"/>
                            </a:lnTo>
                            <a:lnTo>
                              <a:pt x="18428" y="1427"/>
                            </a:lnTo>
                            <a:lnTo>
                              <a:pt x="18389" y="1437"/>
                            </a:lnTo>
                            <a:lnTo>
                              <a:pt x="18350" y="1449"/>
                            </a:lnTo>
                            <a:lnTo>
                              <a:pt x="18279" y="1476"/>
                            </a:lnTo>
                            <a:lnTo>
                              <a:pt x="18208" y="1509"/>
                            </a:lnTo>
                            <a:lnTo>
                              <a:pt x="18136" y="1548"/>
                            </a:lnTo>
                            <a:lnTo>
                              <a:pt x="17988" y="1639"/>
                            </a:lnTo>
                            <a:lnTo>
                              <a:pt x="18026" y="1957"/>
                            </a:lnTo>
                            <a:lnTo>
                              <a:pt x="18048" y="1935"/>
                            </a:lnTo>
                            <a:lnTo>
                              <a:pt x="18082" y="1902"/>
                            </a:lnTo>
                            <a:lnTo>
                              <a:pt x="18136" y="1858"/>
                            </a:lnTo>
                            <a:lnTo>
                              <a:pt x="18202" y="1816"/>
                            </a:lnTo>
                            <a:lnTo>
                              <a:pt x="18241" y="1787"/>
                            </a:lnTo>
                            <a:lnTo>
                              <a:pt x="18284" y="1766"/>
                            </a:lnTo>
                            <a:lnTo>
                              <a:pt x="18328" y="1744"/>
                            </a:lnTo>
                            <a:lnTo>
                              <a:pt x="18372" y="1728"/>
                            </a:lnTo>
                            <a:lnTo>
                              <a:pt x="18421" y="1711"/>
                            </a:lnTo>
                            <a:lnTo>
                              <a:pt x="18471" y="1700"/>
                            </a:lnTo>
                            <a:lnTo>
                              <a:pt x="18526" y="1689"/>
                            </a:lnTo>
                            <a:lnTo>
                              <a:pt x="18581" y="1689"/>
                            </a:lnTo>
                            <a:lnTo>
                              <a:pt x="18664" y="1695"/>
                            </a:lnTo>
                            <a:lnTo>
                              <a:pt x="18735" y="1711"/>
                            </a:lnTo>
                            <a:lnTo>
                              <a:pt x="18767" y="1722"/>
                            </a:lnTo>
                            <a:lnTo>
                              <a:pt x="18795" y="1733"/>
                            </a:lnTo>
                            <a:lnTo>
                              <a:pt x="18823" y="1750"/>
                            </a:lnTo>
                            <a:lnTo>
                              <a:pt x="18850" y="1766"/>
                            </a:lnTo>
                            <a:lnTo>
                              <a:pt x="18872" y="1787"/>
                            </a:lnTo>
                            <a:lnTo>
                              <a:pt x="18894" y="1809"/>
                            </a:lnTo>
                            <a:lnTo>
                              <a:pt x="18932" y="1853"/>
                            </a:lnTo>
                            <a:lnTo>
                              <a:pt x="18966" y="1908"/>
                            </a:lnTo>
                            <a:lnTo>
                              <a:pt x="18988" y="1963"/>
                            </a:lnTo>
                            <a:lnTo>
                              <a:pt x="19010" y="2023"/>
                            </a:lnTo>
                            <a:lnTo>
                              <a:pt x="19025" y="2089"/>
                            </a:lnTo>
                            <a:lnTo>
                              <a:pt x="19030" y="2148"/>
                            </a:lnTo>
                            <a:lnTo>
                              <a:pt x="19042" y="2220"/>
                            </a:lnTo>
                            <a:lnTo>
                              <a:pt x="19047" y="2350"/>
                            </a:lnTo>
                            <a:lnTo>
                              <a:pt x="19047" y="2476"/>
                            </a:lnTo>
                            <a:lnTo>
                              <a:pt x="18883" y="2476"/>
                            </a:lnTo>
                            <a:lnTo>
                              <a:pt x="18745" y="2476"/>
                            </a:lnTo>
                            <a:lnTo>
                              <a:pt x="18581" y="2493"/>
                            </a:lnTo>
                            <a:lnTo>
                              <a:pt x="18493" y="2503"/>
                            </a:lnTo>
                            <a:lnTo>
                              <a:pt x="18406" y="2525"/>
                            </a:lnTo>
                            <a:lnTo>
                              <a:pt x="18318" y="2552"/>
                            </a:lnTo>
                            <a:lnTo>
                              <a:pt x="18230" y="2586"/>
                            </a:lnTo>
                            <a:lnTo>
                              <a:pt x="18148" y="2630"/>
                            </a:lnTo>
                            <a:lnTo>
                              <a:pt x="18065" y="2685"/>
                            </a:lnTo>
                            <a:lnTo>
                              <a:pt x="17999" y="2756"/>
                            </a:lnTo>
                            <a:lnTo>
                              <a:pt x="17933" y="2832"/>
                            </a:lnTo>
                            <a:lnTo>
                              <a:pt x="17884" y="2931"/>
                            </a:lnTo>
                            <a:lnTo>
                              <a:pt x="17846" y="3039"/>
                            </a:lnTo>
                            <a:lnTo>
                              <a:pt x="17824" y="3165"/>
                            </a:lnTo>
                            <a:lnTo>
                              <a:pt x="17812" y="3307"/>
                            </a:lnTo>
                            <a:lnTo>
                              <a:pt x="17817" y="3384"/>
                            </a:lnTo>
                            <a:lnTo>
                              <a:pt x="17824" y="3460"/>
                            </a:lnTo>
                            <a:lnTo>
                              <a:pt x="17839" y="3532"/>
                            </a:lnTo>
                            <a:lnTo>
                              <a:pt x="17861" y="3603"/>
                            </a:lnTo>
                            <a:lnTo>
                              <a:pt x="17889" y="3669"/>
                            </a:lnTo>
                            <a:lnTo>
                              <a:pt x="17917" y="3728"/>
                            </a:lnTo>
                            <a:lnTo>
                              <a:pt x="17955" y="3789"/>
                            </a:lnTo>
                            <a:lnTo>
                              <a:pt x="17994" y="3838"/>
                            </a:lnTo>
                            <a:lnTo>
                              <a:pt x="18038" y="3888"/>
                            </a:lnTo>
                            <a:lnTo>
                              <a:pt x="18087" y="3930"/>
                            </a:lnTo>
                            <a:lnTo>
                              <a:pt x="18136" y="3969"/>
                            </a:lnTo>
                            <a:lnTo>
                              <a:pt x="18191" y="3996"/>
                            </a:lnTo>
                            <a:lnTo>
                              <a:pt x="18246" y="4024"/>
                            </a:lnTo>
                            <a:lnTo>
                              <a:pt x="18306" y="4040"/>
                            </a:lnTo>
                            <a:lnTo>
                              <a:pt x="18367" y="4051"/>
                            </a:lnTo>
                            <a:lnTo>
                              <a:pt x="18433" y="4056"/>
                            </a:lnTo>
                            <a:lnTo>
                              <a:pt x="18487" y="4056"/>
                            </a:lnTo>
                            <a:lnTo>
                              <a:pt x="18537" y="4051"/>
                            </a:lnTo>
                            <a:lnTo>
                              <a:pt x="18581" y="4046"/>
                            </a:lnTo>
                            <a:lnTo>
                              <a:pt x="18630" y="4035"/>
                            </a:lnTo>
                            <a:lnTo>
                              <a:pt x="18674" y="4018"/>
                            </a:lnTo>
                            <a:lnTo>
                              <a:pt x="18713" y="4002"/>
                            </a:lnTo>
                            <a:lnTo>
                              <a:pt x="18757" y="3980"/>
                            </a:lnTo>
                            <a:lnTo>
                              <a:pt x="18795" y="3958"/>
                            </a:lnTo>
                            <a:lnTo>
                              <a:pt x="18828" y="3930"/>
                            </a:lnTo>
                            <a:lnTo>
                              <a:pt x="18866" y="3903"/>
                            </a:lnTo>
                            <a:lnTo>
                              <a:pt x="18900" y="3871"/>
                            </a:lnTo>
                            <a:lnTo>
                              <a:pt x="18932" y="3832"/>
                            </a:lnTo>
                            <a:lnTo>
                              <a:pt x="18966" y="3794"/>
                            </a:lnTo>
                            <a:lnTo>
                              <a:pt x="18993" y="3750"/>
                            </a:lnTo>
                            <a:lnTo>
                              <a:pt x="19052" y="3652"/>
                            </a:lnTo>
                            <a:lnTo>
                              <a:pt x="19064" y="3652"/>
                            </a:lnTo>
                            <a:lnTo>
                              <a:pt x="19081" y="4018"/>
                            </a:lnTo>
                            <a:lnTo>
                              <a:pt x="19305" y="4018"/>
                            </a:lnTo>
                            <a:lnTo>
                              <a:pt x="19290" y="3734"/>
                            </a:lnTo>
                            <a:lnTo>
                              <a:pt x="19283" y="3586"/>
                            </a:lnTo>
                            <a:lnTo>
                              <a:pt x="19283" y="3445"/>
                            </a:lnTo>
                            <a:lnTo>
                              <a:pt x="19283" y="2269"/>
                            </a:lnTo>
                            <a:close/>
                            <a:moveTo>
                              <a:pt x="19042" y="3029"/>
                            </a:moveTo>
                            <a:lnTo>
                              <a:pt x="19037" y="3155"/>
                            </a:lnTo>
                            <a:lnTo>
                              <a:pt x="19025" y="3263"/>
                            </a:lnTo>
                            <a:lnTo>
                              <a:pt x="19003" y="3357"/>
                            </a:lnTo>
                            <a:lnTo>
                              <a:pt x="18971" y="3445"/>
                            </a:lnTo>
                            <a:lnTo>
                              <a:pt x="18937" y="3515"/>
                            </a:lnTo>
                            <a:lnTo>
                              <a:pt x="18900" y="3576"/>
                            </a:lnTo>
                            <a:lnTo>
                              <a:pt x="18856" y="3625"/>
                            </a:lnTo>
                            <a:lnTo>
                              <a:pt x="18811" y="3669"/>
                            </a:lnTo>
                            <a:lnTo>
                              <a:pt x="18762" y="3701"/>
                            </a:lnTo>
                            <a:lnTo>
                              <a:pt x="18718" y="3728"/>
                            </a:lnTo>
                            <a:lnTo>
                              <a:pt x="18669" y="3750"/>
                            </a:lnTo>
                            <a:lnTo>
                              <a:pt x="18625" y="3761"/>
                            </a:lnTo>
                            <a:lnTo>
                              <a:pt x="18586" y="3772"/>
                            </a:lnTo>
                            <a:lnTo>
                              <a:pt x="18548" y="3778"/>
                            </a:lnTo>
                            <a:lnTo>
                              <a:pt x="18521" y="3783"/>
                            </a:lnTo>
                            <a:lnTo>
                              <a:pt x="18493" y="3783"/>
                            </a:lnTo>
                            <a:lnTo>
                              <a:pt x="18443" y="3778"/>
                            </a:lnTo>
                            <a:lnTo>
                              <a:pt x="18394" y="3772"/>
                            </a:lnTo>
                            <a:lnTo>
                              <a:pt x="18355" y="3756"/>
                            </a:lnTo>
                            <a:lnTo>
                              <a:pt x="18312" y="3740"/>
                            </a:lnTo>
                            <a:lnTo>
                              <a:pt x="18274" y="3718"/>
                            </a:lnTo>
                            <a:lnTo>
                              <a:pt x="18241" y="3691"/>
                            </a:lnTo>
                            <a:lnTo>
                              <a:pt x="18213" y="3662"/>
                            </a:lnTo>
                            <a:lnTo>
                              <a:pt x="18185" y="3630"/>
                            </a:lnTo>
                            <a:lnTo>
                              <a:pt x="18158" y="3592"/>
                            </a:lnTo>
                            <a:lnTo>
                              <a:pt x="18141" y="3554"/>
                            </a:lnTo>
                            <a:lnTo>
                              <a:pt x="18119" y="3515"/>
                            </a:lnTo>
                            <a:lnTo>
                              <a:pt x="18109" y="3472"/>
                            </a:lnTo>
                            <a:lnTo>
                              <a:pt x="18097" y="3433"/>
                            </a:lnTo>
                            <a:lnTo>
                              <a:pt x="18087" y="3389"/>
                            </a:lnTo>
                            <a:lnTo>
                              <a:pt x="18082" y="3352"/>
                            </a:lnTo>
                            <a:lnTo>
                              <a:pt x="18082" y="3307"/>
                            </a:lnTo>
                            <a:lnTo>
                              <a:pt x="18087" y="3204"/>
                            </a:lnTo>
                            <a:lnTo>
                              <a:pt x="18104" y="3116"/>
                            </a:lnTo>
                            <a:lnTo>
                              <a:pt x="18126" y="3034"/>
                            </a:lnTo>
                            <a:lnTo>
                              <a:pt x="18141" y="3002"/>
                            </a:lnTo>
                            <a:lnTo>
                              <a:pt x="18158" y="2968"/>
                            </a:lnTo>
                            <a:lnTo>
                              <a:pt x="18180" y="2941"/>
                            </a:lnTo>
                            <a:lnTo>
                              <a:pt x="18197" y="2914"/>
                            </a:lnTo>
                            <a:lnTo>
                              <a:pt x="18224" y="2887"/>
                            </a:lnTo>
                            <a:lnTo>
                              <a:pt x="18246" y="2865"/>
                            </a:lnTo>
                            <a:lnTo>
                              <a:pt x="18301" y="2827"/>
                            </a:lnTo>
                            <a:lnTo>
                              <a:pt x="18367" y="2793"/>
                            </a:lnTo>
                            <a:lnTo>
                              <a:pt x="18433" y="2771"/>
                            </a:lnTo>
                            <a:lnTo>
                              <a:pt x="18509" y="2756"/>
                            </a:lnTo>
                            <a:lnTo>
                              <a:pt x="18586" y="2739"/>
                            </a:lnTo>
                            <a:lnTo>
                              <a:pt x="18674" y="2734"/>
                            </a:lnTo>
                            <a:lnTo>
                              <a:pt x="18850" y="2722"/>
                            </a:lnTo>
                            <a:lnTo>
                              <a:pt x="19042" y="2722"/>
                            </a:lnTo>
                            <a:lnTo>
                              <a:pt x="19042" y="3029"/>
                            </a:lnTo>
                            <a:close/>
                            <a:moveTo>
                              <a:pt x="19585" y="4018"/>
                            </a:moveTo>
                            <a:lnTo>
                              <a:pt x="19833" y="4018"/>
                            </a:lnTo>
                            <a:lnTo>
                              <a:pt x="19833" y="2400"/>
                            </a:lnTo>
                            <a:lnTo>
                              <a:pt x="19833" y="2313"/>
                            </a:lnTo>
                            <a:lnTo>
                              <a:pt x="19843" y="2237"/>
                            </a:lnTo>
                            <a:lnTo>
                              <a:pt x="19855" y="2160"/>
                            </a:lnTo>
                            <a:lnTo>
                              <a:pt x="19865" y="2094"/>
                            </a:lnTo>
                            <a:lnTo>
                              <a:pt x="19887" y="2033"/>
                            </a:lnTo>
                            <a:lnTo>
                              <a:pt x="19909" y="1979"/>
                            </a:lnTo>
                            <a:lnTo>
                              <a:pt x="19943" y="1924"/>
                            </a:lnTo>
                            <a:lnTo>
                              <a:pt x="19975" y="1880"/>
                            </a:lnTo>
                            <a:lnTo>
                              <a:pt x="20014" y="1843"/>
                            </a:lnTo>
                            <a:lnTo>
                              <a:pt x="20052" y="1809"/>
                            </a:lnTo>
                            <a:lnTo>
                              <a:pt x="20101" y="1782"/>
                            </a:lnTo>
                            <a:lnTo>
                              <a:pt x="20157" y="1760"/>
                            </a:lnTo>
                            <a:lnTo>
                              <a:pt x="20211" y="1744"/>
                            </a:lnTo>
                            <a:lnTo>
                              <a:pt x="20272" y="1733"/>
                            </a:lnTo>
                            <a:lnTo>
                              <a:pt x="20343" y="1722"/>
                            </a:lnTo>
                            <a:lnTo>
                              <a:pt x="20415" y="1722"/>
                            </a:lnTo>
                            <a:lnTo>
                              <a:pt x="20415" y="1410"/>
                            </a:lnTo>
                            <a:lnTo>
                              <a:pt x="20326" y="1415"/>
                            </a:lnTo>
                            <a:lnTo>
                              <a:pt x="20282" y="1422"/>
                            </a:lnTo>
                            <a:lnTo>
                              <a:pt x="20244" y="1427"/>
                            </a:lnTo>
                            <a:lnTo>
                              <a:pt x="20206" y="1437"/>
                            </a:lnTo>
                            <a:lnTo>
                              <a:pt x="20162" y="1454"/>
                            </a:lnTo>
                            <a:lnTo>
                              <a:pt x="20129" y="1471"/>
                            </a:lnTo>
                            <a:lnTo>
                              <a:pt x="20091" y="1492"/>
                            </a:lnTo>
                            <a:lnTo>
                              <a:pt x="20052" y="1520"/>
                            </a:lnTo>
                            <a:lnTo>
                              <a:pt x="20019" y="1553"/>
                            </a:lnTo>
                            <a:lnTo>
                              <a:pt x="19986" y="1590"/>
                            </a:lnTo>
                            <a:lnTo>
                              <a:pt x="19953" y="1629"/>
                            </a:lnTo>
                            <a:lnTo>
                              <a:pt x="19921" y="1678"/>
                            </a:lnTo>
                            <a:lnTo>
                              <a:pt x="19887" y="1728"/>
                            </a:lnTo>
                            <a:lnTo>
                              <a:pt x="19828" y="1853"/>
                            </a:lnTo>
                            <a:lnTo>
                              <a:pt x="19816" y="1853"/>
                            </a:lnTo>
                            <a:lnTo>
                              <a:pt x="19799" y="1449"/>
                            </a:lnTo>
                            <a:lnTo>
                              <a:pt x="19570" y="1449"/>
                            </a:lnTo>
                            <a:lnTo>
                              <a:pt x="19585" y="2247"/>
                            </a:lnTo>
                            <a:lnTo>
                              <a:pt x="19585" y="4018"/>
                            </a:lnTo>
                            <a:close/>
                            <a:moveTo>
                              <a:pt x="21775" y="3570"/>
                            </a:moveTo>
                            <a:lnTo>
                              <a:pt x="21753" y="3592"/>
                            </a:lnTo>
                            <a:lnTo>
                              <a:pt x="21726" y="3620"/>
                            </a:lnTo>
                            <a:lnTo>
                              <a:pt x="21699" y="3642"/>
                            </a:lnTo>
                            <a:lnTo>
                              <a:pt x="21665" y="3657"/>
                            </a:lnTo>
                            <a:lnTo>
                              <a:pt x="21606" y="3696"/>
                            </a:lnTo>
                            <a:lnTo>
                              <a:pt x="21545" y="3728"/>
                            </a:lnTo>
                            <a:lnTo>
                              <a:pt x="21479" y="3750"/>
                            </a:lnTo>
                            <a:lnTo>
                              <a:pt x="21414" y="3767"/>
                            </a:lnTo>
                            <a:lnTo>
                              <a:pt x="21385" y="3772"/>
                            </a:lnTo>
                            <a:lnTo>
                              <a:pt x="21353" y="3778"/>
                            </a:lnTo>
                            <a:lnTo>
                              <a:pt x="21326" y="3783"/>
                            </a:lnTo>
                            <a:lnTo>
                              <a:pt x="21298" y="3783"/>
                            </a:lnTo>
                            <a:lnTo>
                              <a:pt x="21243" y="3783"/>
                            </a:lnTo>
                            <a:lnTo>
                              <a:pt x="21205" y="3778"/>
                            </a:lnTo>
                            <a:lnTo>
                              <a:pt x="21161" y="3767"/>
                            </a:lnTo>
                            <a:lnTo>
                              <a:pt x="21112" y="3756"/>
                            </a:lnTo>
                            <a:lnTo>
                              <a:pt x="21056" y="3734"/>
                            </a:lnTo>
                            <a:lnTo>
                              <a:pt x="21007" y="3701"/>
                            </a:lnTo>
                            <a:lnTo>
                              <a:pt x="20952" y="3662"/>
                            </a:lnTo>
                            <a:lnTo>
                              <a:pt x="20898" y="3613"/>
                            </a:lnTo>
                            <a:lnTo>
                              <a:pt x="20847" y="3554"/>
                            </a:lnTo>
                            <a:lnTo>
                              <a:pt x="20805" y="3472"/>
                            </a:lnTo>
                            <a:lnTo>
                              <a:pt x="20761" y="3384"/>
                            </a:lnTo>
                            <a:lnTo>
                              <a:pt x="20727" y="3275"/>
                            </a:lnTo>
                            <a:lnTo>
                              <a:pt x="20700" y="3143"/>
                            </a:lnTo>
                            <a:lnTo>
                              <a:pt x="20683" y="3002"/>
                            </a:lnTo>
                            <a:lnTo>
                              <a:pt x="20678" y="2832"/>
                            </a:lnTo>
                            <a:lnTo>
                              <a:pt x="21896" y="2832"/>
                            </a:lnTo>
                            <a:lnTo>
                              <a:pt x="21891" y="2591"/>
                            </a:lnTo>
                            <a:lnTo>
                              <a:pt x="21874" y="2345"/>
                            </a:lnTo>
                            <a:lnTo>
                              <a:pt x="21841" y="2111"/>
                            </a:lnTo>
                            <a:lnTo>
                              <a:pt x="21814" y="1996"/>
                            </a:lnTo>
                            <a:lnTo>
                              <a:pt x="21781" y="1886"/>
                            </a:lnTo>
                            <a:lnTo>
                              <a:pt x="21743" y="1787"/>
                            </a:lnTo>
                            <a:lnTo>
                              <a:pt x="21694" y="1695"/>
                            </a:lnTo>
                            <a:lnTo>
                              <a:pt x="21638" y="1612"/>
                            </a:lnTo>
                            <a:lnTo>
                              <a:pt x="21606" y="1580"/>
                            </a:lnTo>
                            <a:lnTo>
                              <a:pt x="21572" y="1548"/>
                            </a:lnTo>
                            <a:lnTo>
                              <a:pt x="21534" y="1514"/>
                            </a:lnTo>
                            <a:lnTo>
                              <a:pt x="21490" y="1487"/>
                            </a:lnTo>
                            <a:lnTo>
                              <a:pt x="21451" y="1465"/>
                            </a:lnTo>
                            <a:lnTo>
                              <a:pt x="21402" y="1443"/>
                            </a:lnTo>
                            <a:lnTo>
                              <a:pt x="21353" y="1432"/>
                            </a:lnTo>
                            <a:lnTo>
                              <a:pt x="21304" y="1422"/>
                            </a:lnTo>
                            <a:lnTo>
                              <a:pt x="21249" y="1410"/>
                            </a:lnTo>
                            <a:lnTo>
                              <a:pt x="21188" y="1410"/>
                            </a:lnTo>
                            <a:lnTo>
                              <a:pt x="21117" y="1415"/>
                            </a:lnTo>
                            <a:lnTo>
                              <a:pt x="21051" y="1427"/>
                            </a:lnTo>
                            <a:lnTo>
                              <a:pt x="20980" y="1449"/>
                            </a:lnTo>
                            <a:lnTo>
                              <a:pt x="20914" y="1482"/>
                            </a:lnTo>
                            <a:lnTo>
                              <a:pt x="20842" y="1526"/>
                            </a:lnTo>
                            <a:lnTo>
                              <a:pt x="20783" y="1575"/>
                            </a:lnTo>
                            <a:lnTo>
                              <a:pt x="20717" y="1634"/>
                            </a:lnTo>
                            <a:lnTo>
                              <a:pt x="20661" y="1711"/>
                            </a:lnTo>
                            <a:lnTo>
                              <a:pt x="20606" y="1794"/>
                            </a:lnTo>
                            <a:lnTo>
                              <a:pt x="20557" y="1892"/>
                            </a:lnTo>
                            <a:lnTo>
                              <a:pt x="20513" y="2001"/>
                            </a:lnTo>
                            <a:lnTo>
                              <a:pt x="20481" y="2121"/>
                            </a:lnTo>
                            <a:lnTo>
                              <a:pt x="20447" y="2252"/>
                            </a:lnTo>
                            <a:lnTo>
                              <a:pt x="20425" y="2400"/>
                            </a:lnTo>
                            <a:lnTo>
                              <a:pt x="20415" y="2564"/>
                            </a:lnTo>
                            <a:lnTo>
                              <a:pt x="20409" y="2739"/>
                            </a:lnTo>
                            <a:lnTo>
                              <a:pt x="20409" y="2870"/>
                            </a:lnTo>
                            <a:lnTo>
                              <a:pt x="20420" y="3051"/>
                            </a:lnTo>
                            <a:lnTo>
                              <a:pt x="20437" y="3160"/>
                            </a:lnTo>
                            <a:lnTo>
                              <a:pt x="20452" y="3270"/>
                            </a:lnTo>
                            <a:lnTo>
                              <a:pt x="20481" y="3384"/>
                            </a:lnTo>
                            <a:lnTo>
                              <a:pt x="20518" y="3494"/>
                            </a:lnTo>
                            <a:lnTo>
                              <a:pt x="20562" y="3603"/>
                            </a:lnTo>
                            <a:lnTo>
                              <a:pt x="20618" y="3706"/>
                            </a:lnTo>
                            <a:lnTo>
                              <a:pt x="20689" y="3805"/>
                            </a:lnTo>
                            <a:lnTo>
                              <a:pt x="20727" y="3849"/>
                            </a:lnTo>
                            <a:lnTo>
                              <a:pt x="20771" y="3888"/>
                            </a:lnTo>
                            <a:lnTo>
                              <a:pt x="20820" y="3925"/>
                            </a:lnTo>
                            <a:lnTo>
                              <a:pt x="20869" y="3958"/>
                            </a:lnTo>
                            <a:lnTo>
                              <a:pt x="20925" y="3986"/>
                            </a:lnTo>
                            <a:lnTo>
                              <a:pt x="20985" y="4013"/>
                            </a:lnTo>
                            <a:lnTo>
                              <a:pt x="21051" y="4029"/>
                            </a:lnTo>
                            <a:lnTo>
                              <a:pt x="21117" y="4046"/>
                            </a:lnTo>
                            <a:lnTo>
                              <a:pt x="21193" y="4051"/>
                            </a:lnTo>
                            <a:lnTo>
                              <a:pt x="21271" y="4056"/>
                            </a:lnTo>
                            <a:lnTo>
                              <a:pt x="21365" y="4051"/>
                            </a:lnTo>
                            <a:lnTo>
                              <a:pt x="21446" y="4040"/>
                            </a:lnTo>
                            <a:lnTo>
                              <a:pt x="21523" y="4029"/>
                            </a:lnTo>
                            <a:lnTo>
                              <a:pt x="21589" y="4007"/>
                            </a:lnTo>
                            <a:lnTo>
                              <a:pt x="21650" y="3986"/>
                            </a:lnTo>
                            <a:lnTo>
                              <a:pt x="21699" y="3958"/>
                            </a:lnTo>
                            <a:lnTo>
                              <a:pt x="21743" y="3937"/>
                            </a:lnTo>
                            <a:lnTo>
                              <a:pt x="21787" y="3908"/>
                            </a:lnTo>
                            <a:lnTo>
                              <a:pt x="21775" y="3570"/>
                            </a:lnTo>
                            <a:close/>
                            <a:moveTo>
                              <a:pt x="21178" y="1684"/>
                            </a:moveTo>
                            <a:lnTo>
                              <a:pt x="21216" y="1684"/>
                            </a:lnTo>
                            <a:lnTo>
                              <a:pt x="21254" y="1695"/>
                            </a:lnTo>
                            <a:lnTo>
                              <a:pt x="21292" y="1706"/>
                            </a:lnTo>
                            <a:lnTo>
                              <a:pt x="21331" y="1728"/>
                            </a:lnTo>
                            <a:lnTo>
                              <a:pt x="21370" y="1750"/>
                            </a:lnTo>
                            <a:lnTo>
                              <a:pt x="21407" y="1782"/>
                            </a:lnTo>
                            <a:lnTo>
                              <a:pt x="21446" y="1821"/>
                            </a:lnTo>
                            <a:lnTo>
                              <a:pt x="21479" y="1870"/>
                            </a:lnTo>
                            <a:lnTo>
                              <a:pt x="21512" y="1919"/>
                            </a:lnTo>
                            <a:lnTo>
                              <a:pt x="21540" y="1984"/>
                            </a:lnTo>
                            <a:lnTo>
                              <a:pt x="21562" y="2055"/>
                            </a:lnTo>
                            <a:lnTo>
                              <a:pt x="21584" y="2138"/>
                            </a:lnTo>
                            <a:lnTo>
                              <a:pt x="21606" y="2225"/>
                            </a:lnTo>
                            <a:lnTo>
                              <a:pt x="21616" y="2328"/>
                            </a:lnTo>
                            <a:lnTo>
                              <a:pt x="21622" y="2439"/>
                            </a:lnTo>
                            <a:lnTo>
                              <a:pt x="21628" y="2559"/>
                            </a:lnTo>
                            <a:lnTo>
                              <a:pt x="20678" y="2559"/>
                            </a:lnTo>
                            <a:lnTo>
                              <a:pt x="20678" y="2493"/>
                            </a:lnTo>
                            <a:lnTo>
                              <a:pt x="20683" y="2427"/>
                            </a:lnTo>
                            <a:lnTo>
                              <a:pt x="20711" y="2279"/>
                            </a:lnTo>
                            <a:lnTo>
                              <a:pt x="20727" y="2209"/>
                            </a:lnTo>
                            <a:lnTo>
                              <a:pt x="20744" y="2138"/>
                            </a:lnTo>
                            <a:lnTo>
                              <a:pt x="20771" y="2067"/>
                            </a:lnTo>
                            <a:lnTo>
                              <a:pt x="20798" y="1996"/>
                            </a:lnTo>
                            <a:lnTo>
                              <a:pt x="20832" y="1930"/>
                            </a:lnTo>
                            <a:lnTo>
                              <a:pt x="20869" y="1875"/>
                            </a:lnTo>
                            <a:lnTo>
                              <a:pt x="20908" y="1821"/>
                            </a:lnTo>
                            <a:lnTo>
                              <a:pt x="20958" y="1772"/>
                            </a:lnTo>
                            <a:lnTo>
                              <a:pt x="21007" y="1738"/>
                            </a:lnTo>
                            <a:lnTo>
                              <a:pt x="21029" y="1722"/>
                            </a:lnTo>
                            <a:lnTo>
                              <a:pt x="21056" y="1706"/>
                            </a:lnTo>
                            <a:lnTo>
                              <a:pt x="21085" y="1695"/>
                            </a:lnTo>
                            <a:lnTo>
                              <a:pt x="21117" y="1689"/>
                            </a:lnTo>
                            <a:lnTo>
                              <a:pt x="21144" y="1684"/>
                            </a:lnTo>
                            <a:lnTo>
                              <a:pt x="21178" y="1684"/>
                            </a:lnTo>
                            <a:close/>
                            <a:moveTo>
                              <a:pt x="8096" y="1410"/>
                            </a:moveTo>
                            <a:lnTo>
                              <a:pt x="8036" y="1410"/>
                            </a:lnTo>
                            <a:lnTo>
                              <a:pt x="7981" y="1422"/>
                            </a:lnTo>
                            <a:lnTo>
                              <a:pt x="7926" y="1432"/>
                            </a:lnTo>
                            <a:lnTo>
                              <a:pt x="7877" y="1443"/>
                            </a:lnTo>
                            <a:lnTo>
                              <a:pt x="7833" y="1459"/>
                            </a:lnTo>
                            <a:lnTo>
                              <a:pt x="7789" y="1482"/>
                            </a:lnTo>
                            <a:lnTo>
                              <a:pt x="7751" y="1509"/>
                            </a:lnTo>
                            <a:lnTo>
                              <a:pt x="7718" y="1536"/>
                            </a:lnTo>
                            <a:lnTo>
                              <a:pt x="7685" y="1570"/>
                            </a:lnTo>
                            <a:lnTo>
                              <a:pt x="7658" y="1602"/>
                            </a:lnTo>
                            <a:lnTo>
                              <a:pt x="7630" y="1634"/>
                            </a:lnTo>
                            <a:lnTo>
                              <a:pt x="7602" y="1673"/>
                            </a:lnTo>
                            <a:lnTo>
                              <a:pt x="7580" y="1711"/>
                            </a:lnTo>
                            <a:lnTo>
                              <a:pt x="7558" y="1755"/>
                            </a:lnTo>
                            <a:lnTo>
                              <a:pt x="7521" y="1843"/>
                            </a:lnTo>
                            <a:lnTo>
                              <a:pt x="7482" y="1750"/>
                            </a:lnTo>
                            <a:lnTo>
                              <a:pt x="7465" y="1706"/>
                            </a:lnTo>
                            <a:lnTo>
                              <a:pt x="7443" y="1668"/>
                            </a:lnTo>
                            <a:lnTo>
                              <a:pt x="7416" y="1629"/>
                            </a:lnTo>
                            <a:lnTo>
                              <a:pt x="7388" y="1590"/>
                            </a:lnTo>
                            <a:lnTo>
                              <a:pt x="7361" y="1558"/>
                            </a:lnTo>
                            <a:lnTo>
                              <a:pt x="7328" y="1531"/>
                            </a:lnTo>
                            <a:lnTo>
                              <a:pt x="7295" y="1504"/>
                            </a:lnTo>
                            <a:lnTo>
                              <a:pt x="7256" y="1482"/>
                            </a:lnTo>
                            <a:lnTo>
                              <a:pt x="7219" y="1459"/>
                            </a:lnTo>
                            <a:lnTo>
                              <a:pt x="7175" y="1443"/>
                            </a:lnTo>
                            <a:lnTo>
                              <a:pt x="7131" y="1427"/>
                            </a:lnTo>
                            <a:lnTo>
                              <a:pt x="7081" y="1415"/>
                            </a:lnTo>
                            <a:lnTo>
                              <a:pt x="7032" y="1410"/>
                            </a:lnTo>
                            <a:lnTo>
                              <a:pt x="6976" y="1410"/>
                            </a:lnTo>
                            <a:lnTo>
                              <a:pt x="6917" y="1410"/>
                            </a:lnTo>
                            <a:lnTo>
                              <a:pt x="6861" y="1422"/>
                            </a:lnTo>
                            <a:lnTo>
                              <a:pt x="6807" y="1432"/>
                            </a:lnTo>
                            <a:lnTo>
                              <a:pt x="6757" y="1443"/>
                            </a:lnTo>
                            <a:lnTo>
                              <a:pt x="6713" y="1465"/>
                            </a:lnTo>
                            <a:lnTo>
                              <a:pt x="6669" y="1487"/>
                            </a:lnTo>
                            <a:lnTo>
                              <a:pt x="6630" y="1514"/>
                            </a:lnTo>
                            <a:lnTo>
                              <a:pt x="6593" y="1541"/>
                            </a:lnTo>
                            <a:lnTo>
                              <a:pt x="6559" y="1575"/>
                            </a:lnTo>
                            <a:lnTo>
                              <a:pt x="6527" y="1607"/>
                            </a:lnTo>
                            <a:lnTo>
                              <a:pt x="6499" y="1646"/>
                            </a:lnTo>
                            <a:lnTo>
                              <a:pt x="6472" y="1689"/>
                            </a:lnTo>
                            <a:lnTo>
                              <a:pt x="6444" y="1733"/>
                            </a:lnTo>
                            <a:lnTo>
                              <a:pt x="6423" y="1782"/>
                            </a:lnTo>
                            <a:lnTo>
                              <a:pt x="6384" y="1880"/>
                            </a:lnTo>
                            <a:lnTo>
                              <a:pt x="6379" y="1880"/>
                            </a:lnTo>
                            <a:lnTo>
                              <a:pt x="6372" y="1646"/>
                            </a:lnTo>
                            <a:lnTo>
                              <a:pt x="6367" y="1548"/>
                            </a:lnTo>
                            <a:lnTo>
                              <a:pt x="6362" y="1454"/>
                            </a:lnTo>
                            <a:lnTo>
                              <a:pt x="5785" y="1454"/>
                            </a:lnTo>
                            <a:lnTo>
                              <a:pt x="5791" y="1563"/>
                            </a:lnTo>
                            <a:lnTo>
                              <a:pt x="5797" y="1684"/>
                            </a:lnTo>
                            <a:lnTo>
                              <a:pt x="5802" y="1996"/>
                            </a:lnTo>
                            <a:lnTo>
                              <a:pt x="5802" y="4035"/>
                            </a:lnTo>
                            <a:lnTo>
                              <a:pt x="6433" y="4035"/>
                            </a:lnTo>
                            <a:lnTo>
                              <a:pt x="6433" y="2591"/>
                            </a:lnTo>
                            <a:lnTo>
                              <a:pt x="6439" y="2471"/>
                            </a:lnTo>
                            <a:lnTo>
                              <a:pt x="6450" y="2362"/>
                            </a:lnTo>
                            <a:lnTo>
                              <a:pt x="6455" y="2318"/>
                            </a:lnTo>
                            <a:lnTo>
                              <a:pt x="6466" y="2269"/>
                            </a:lnTo>
                            <a:lnTo>
                              <a:pt x="6483" y="2230"/>
                            </a:lnTo>
                            <a:lnTo>
                              <a:pt x="6494" y="2192"/>
                            </a:lnTo>
                            <a:lnTo>
                              <a:pt x="6516" y="2154"/>
                            </a:lnTo>
                            <a:lnTo>
                              <a:pt x="6532" y="2126"/>
                            </a:lnTo>
                            <a:lnTo>
                              <a:pt x="6559" y="2099"/>
                            </a:lnTo>
                            <a:lnTo>
                              <a:pt x="6581" y="2077"/>
                            </a:lnTo>
                            <a:lnTo>
                              <a:pt x="6598" y="2072"/>
                            </a:lnTo>
                            <a:lnTo>
                              <a:pt x="6615" y="2062"/>
                            </a:lnTo>
                            <a:lnTo>
                              <a:pt x="6630" y="2055"/>
                            </a:lnTo>
                            <a:lnTo>
                              <a:pt x="6647" y="2050"/>
                            </a:lnTo>
                            <a:lnTo>
                              <a:pt x="6681" y="2040"/>
                            </a:lnTo>
                            <a:lnTo>
                              <a:pt x="6718" y="2040"/>
                            </a:lnTo>
                            <a:lnTo>
                              <a:pt x="6740" y="2040"/>
                            </a:lnTo>
                            <a:lnTo>
                              <a:pt x="6757" y="2045"/>
                            </a:lnTo>
                            <a:lnTo>
                              <a:pt x="6779" y="2050"/>
                            </a:lnTo>
                            <a:lnTo>
                              <a:pt x="6796" y="2055"/>
                            </a:lnTo>
                            <a:lnTo>
                              <a:pt x="6817" y="2067"/>
                            </a:lnTo>
                            <a:lnTo>
                              <a:pt x="6834" y="2082"/>
                            </a:lnTo>
                            <a:lnTo>
                              <a:pt x="6851" y="2099"/>
                            </a:lnTo>
                            <a:lnTo>
                              <a:pt x="6868" y="2121"/>
                            </a:lnTo>
                            <a:lnTo>
                              <a:pt x="6883" y="2143"/>
                            </a:lnTo>
                            <a:lnTo>
                              <a:pt x="6895" y="2170"/>
                            </a:lnTo>
                            <a:lnTo>
                              <a:pt x="6910" y="2203"/>
                            </a:lnTo>
                            <a:lnTo>
                              <a:pt x="6917" y="2242"/>
                            </a:lnTo>
                            <a:lnTo>
                              <a:pt x="6927" y="2286"/>
                            </a:lnTo>
                            <a:lnTo>
                              <a:pt x="6932" y="2335"/>
                            </a:lnTo>
                            <a:lnTo>
                              <a:pt x="6939" y="2444"/>
                            </a:lnTo>
                            <a:lnTo>
                              <a:pt x="6939" y="4035"/>
                            </a:lnTo>
                            <a:lnTo>
                              <a:pt x="7570" y="4035"/>
                            </a:lnTo>
                            <a:lnTo>
                              <a:pt x="7570" y="2400"/>
                            </a:lnTo>
                            <a:lnTo>
                              <a:pt x="7570" y="2362"/>
                            </a:lnTo>
                            <a:lnTo>
                              <a:pt x="7575" y="2328"/>
                            </a:lnTo>
                            <a:lnTo>
                              <a:pt x="7580" y="2296"/>
                            </a:lnTo>
                            <a:lnTo>
                              <a:pt x="7585" y="2264"/>
                            </a:lnTo>
                            <a:lnTo>
                              <a:pt x="7592" y="2230"/>
                            </a:lnTo>
                            <a:lnTo>
                              <a:pt x="7602" y="2198"/>
                            </a:lnTo>
                            <a:lnTo>
                              <a:pt x="7619" y="2170"/>
                            </a:lnTo>
                            <a:lnTo>
                              <a:pt x="7630" y="2148"/>
                            </a:lnTo>
                            <a:lnTo>
                              <a:pt x="7646" y="2121"/>
                            </a:lnTo>
                            <a:lnTo>
                              <a:pt x="7668" y="2099"/>
                            </a:lnTo>
                            <a:lnTo>
                              <a:pt x="7690" y="2082"/>
                            </a:lnTo>
                            <a:lnTo>
                              <a:pt x="7712" y="2067"/>
                            </a:lnTo>
                            <a:lnTo>
                              <a:pt x="7740" y="2055"/>
                            </a:lnTo>
                            <a:lnTo>
                              <a:pt x="7767" y="2045"/>
                            </a:lnTo>
                            <a:lnTo>
                              <a:pt x="7801" y="2040"/>
                            </a:lnTo>
                            <a:lnTo>
                              <a:pt x="7833" y="2040"/>
                            </a:lnTo>
                            <a:lnTo>
                              <a:pt x="7860" y="2040"/>
                            </a:lnTo>
                            <a:lnTo>
                              <a:pt x="7882" y="2045"/>
                            </a:lnTo>
                            <a:lnTo>
                              <a:pt x="7909" y="2050"/>
                            </a:lnTo>
                            <a:lnTo>
                              <a:pt x="7932" y="2062"/>
                            </a:lnTo>
                            <a:lnTo>
                              <a:pt x="7954" y="2072"/>
                            </a:lnTo>
                            <a:lnTo>
                              <a:pt x="7970" y="2089"/>
                            </a:lnTo>
                            <a:lnTo>
                              <a:pt x="7992" y="2111"/>
                            </a:lnTo>
                            <a:lnTo>
                              <a:pt x="8009" y="2132"/>
                            </a:lnTo>
                            <a:lnTo>
                              <a:pt x="8025" y="2154"/>
                            </a:lnTo>
                            <a:lnTo>
                              <a:pt x="8036" y="2187"/>
                            </a:lnTo>
                            <a:lnTo>
                              <a:pt x="8047" y="2220"/>
                            </a:lnTo>
                            <a:lnTo>
                              <a:pt x="8059" y="2259"/>
                            </a:lnTo>
                            <a:lnTo>
                              <a:pt x="8064" y="2296"/>
                            </a:lnTo>
                            <a:lnTo>
                              <a:pt x="8069" y="2340"/>
                            </a:lnTo>
                            <a:lnTo>
                              <a:pt x="8074" y="2444"/>
                            </a:lnTo>
                            <a:lnTo>
                              <a:pt x="8074" y="4035"/>
                            </a:lnTo>
                            <a:lnTo>
                              <a:pt x="8705" y="4035"/>
                            </a:lnTo>
                            <a:lnTo>
                              <a:pt x="8705" y="2345"/>
                            </a:lnTo>
                            <a:lnTo>
                              <a:pt x="8700" y="2154"/>
                            </a:lnTo>
                            <a:lnTo>
                              <a:pt x="8690" y="2067"/>
                            </a:lnTo>
                            <a:lnTo>
                              <a:pt x="8678" y="1979"/>
                            </a:lnTo>
                            <a:lnTo>
                              <a:pt x="8662" y="1897"/>
                            </a:lnTo>
                            <a:lnTo>
                              <a:pt x="8634" y="1821"/>
                            </a:lnTo>
                            <a:lnTo>
                              <a:pt x="8607" y="1750"/>
                            </a:lnTo>
                            <a:lnTo>
                              <a:pt x="8574" y="1684"/>
                            </a:lnTo>
                            <a:lnTo>
                              <a:pt x="8535" y="1624"/>
                            </a:lnTo>
                            <a:lnTo>
                              <a:pt x="8491" y="1570"/>
                            </a:lnTo>
                            <a:lnTo>
                              <a:pt x="8442" y="1526"/>
                            </a:lnTo>
                            <a:lnTo>
                              <a:pt x="8388" y="1482"/>
                            </a:lnTo>
                            <a:lnTo>
                              <a:pt x="8327" y="1454"/>
                            </a:lnTo>
                            <a:lnTo>
                              <a:pt x="8256" y="1427"/>
                            </a:lnTo>
                            <a:lnTo>
                              <a:pt x="8179" y="1415"/>
                            </a:lnTo>
                            <a:lnTo>
                              <a:pt x="8096" y="1410"/>
                            </a:lnTo>
                            <a:close/>
                            <a:moveTo>
                              <a:pt x="10013" y="3499"/>
                            </a:moveTo>
                            <a:lnTo>
                              <a:pt x="9969" y="3499"/>
                            </a:lnTo>
                            <a:lnTo>
                              <a:pt x="9925" y="3487"/>
                            </a:lnTo>
                            <a:lnTo>
                              <a:pt x="9876" y="3477"/>
                            </a:lnTo>
                            <a:lnTo>
                              <a:pt x="9831" y="3460"/>
                            </a:lnTo>
                            <a:lnTo>
                              <a:pt x="9787" y="3445"/>
                            </a:lnTo>
                            <a:lnTo>
                              <a:pt x="9749" y="3416"/>
                            </a:lnTo>
                            <a:lnTo>
                              <a:pt x="9704" y="3384"/>
                            </a:lnTo>
                            <a:lnTo>
                              <a:pt x="9667" y="3346"/>
                            </a:lnTo>
                            <a:lnTo>
                              <a:pt x="9633" y="3297"/>
                            </a:lnTo>
                            <a:lnTo>
                              <a:pt x="9601" y="3248"/>
                            </a:lnTo>
                            <a:lnTo>
                              <a:pt x="9574" y="3187"/>
                            </a:lnTo>
                            <a:lnTo>
                              <a:pt x="9546" y="3122"/>
                            </a:lnTo>
                            <a:lnTo>
                              <a:pt x="9529" y="3045"/>
                            </a:lnTo>
                            <a:lnTo>
                              <a:pt x="9513" y="2963"/>
                            </a:lnTo>
                            <a:lnTo>
                              <a:pt x="9507" y="2876"/>
                            </a:lnTo>
                            <a:lnTo>
                              <a:pt x="9502" y="2778"/>
                            </a:lnTo>
                            <a:lnTo>
                              <a:pt x="9502" y="2717"/>
                            </a:lnTo>
                            <a:lnTo>
                              <a:pt x="9507" y="2619"/>
                            </a:lnTo>
                            <a:lnTo>
                              <a:pt x="9529" y="2493"/>
                            </a:lnTo>
                            <a:lnTo>
                              <a:pt x="9540" y="2427"/>
                            </a:lnTo>
                            <a:lnTo>
                              <a:pt x="9562" y="2362"/>
                            </a:lnTo>
                            <a:lnTo>
                              <a:pt x="9589" y="2296"/>
                            </a:lnTo>
                            <a:lnTo>
                              <a:pt x="9618" y="2230"/>
                            </a:lnTo>
                            <a:lnTo>
                              <a:pt x="9660" y="2176"/>
                            </a:lnTo>
                            <a:lnTo>
                              <a:pt x="9704" y="2121"/>
                            </a:lnTo>
                            <a:lnTo>
                              <a:pt x="9733" y="2099"/>
                            </a:lnTo>
                            <a:lnTo>
                              <a:pt x="9760" y="2077"/>
                            </a:lnTo>
                            <a:lnTo>
                              <a:pt x="9793" y="2062"/>
                            </a:lnTo>
                            <a:lnTo>
                              <a:pt x="9826" y="2045"/>
                            </a:lnTo>
                            <a:lnTo>
                              <a:pt x="9859" y="2033"/>
                            </a:lnTo>
                            <a:lnTo>
                              <a:pt x="9903" y="2023"/>
                            </a:lnTo>
                            <a:lnTo>
                              <a:pt x="9940" y="2018"/>
                            </a:lnTo>
                            <a:lnTo>
                              <a:pt x="9984" y="2018"/>
                            </a:lnTo>
                            <a:lnTo>
                              <a:pt x="10034" y="2018"/>
                            </a:lnTo>
                            <a:lnTo>
                              <a:pt x="10084" y="2028"/>
                            </a:lnTo>
                            <a:lnTo>
                              <a:pt x="10127" y="2040"/>
                            </a:lnTo>
                            <a:lnTo>
                              <a:pt x="10171" y="2050"/>
                            </a:lnTo>
                            <a:lnTo>
                              <a:pt x="10215" y="2067"/>
                            </a:lnTo>
                            <a:lnTo>
                              <a:pt x="10264" y="2089"/>
                            </a:lnTo>
                            <a:lnTo>
                              <a:pt x="10352" y="2126"/>
                            </a:lnTo>
                            <a:lnTo>
                              <a:pt x="10386" y="1536"/>
                            </a:lnTo>
                            <a:lnTo>
                              <a:pt x="10144" y="1449"/>
                            </a:lnTo>
                            <a:lnTo>
                              <a:pt x="10084" y="1432"/>
                            </a:lnTo>
                            <a:lnTo>
                              <a:pt x="10023" y="1422"/>
                            </a:lnTo>
                            <a:lnTo>
                              <a:pt x="9952" y="1415"/>
                            </a:lnTo>
                            <a:lnTo>
                              <a:pt x="9881" y="1410"/>
                            </a:lnTo>
                            <a:lnTo>
                              <a:pt x="9760" y="1415"/>
                            </a:lnTo>
                            <a:lnTo>
                              <a:pt x="9645" y="1437"/>
                            </a:lnTo>
                            <a:lnTo>
                              <a:pt x="9540" y="1471"/>
                            </a:lnTo>
                            <a:lnTo>
                              <a:pt x="9441" y="1514"/>
                            </a:lnTo>
                            <a:lnTo>
                              <a:pt x="9348" y="1570"/>
                            </a:lnTo>
                            <a:lnTo>
                              <a:pt x="9260" y="1634"/>
                            </a:lnTo>
                            <a:lnTo>
                              <a:pt x="9183" y="1711"/>
                            </a:lnTo>
                            <a:lnTo>
                              <a:pt x="9117" y="1794"/>
                            </a:lnTo>
                            <a:lnTo>
                              <a:pt x="9051" y="1892"/>
                            </a:lnTo>
                            <a:lnTo>
                              <a:pt x="9002" y="1996"/>
                            </a:lnTo>
                            <a:lnTo>
                              <a:pt x="8953" y="2104"/>
                            </a:lnTo>
                            <a:lnTo>
                              <a:pt x="8914" y="2225"/>
                            </a:lnTo>
                            <a:lnTo>
                              <a:pt x="8887" y="2357"/>
                            </a:lnTo>
                            <a:lnTo>
                              <a:pt x="8865" y="2488"/>
                            </a:lnTo>
                            <a:lnTo>
                              <a:pt x="8854" y="2630"/>
                            </a:lnTo>
                            <a:lnTo>
                              <a:pt x="8849" y="2778"/>
                            </a:lnTo>
                            <a:lnTo>
                              <a:pt x="8859" y="2968"/>
                            </a:lnTo>
                            <a:lnTo>
                              <a:pt x="8871" y="3073"/>
                            </a:lnTo>
                            <a:lnTo>
                              <a:pt x="8887" y="3182"/>
                            </a:lnTo>
                            <a:lnTo>
                              <a:pt x="8914" y="3291"/>
                            </a:lnTo>
                            <a:lnTo>
                              <a:pt x="8948" y="3401"/>
                            </a:lnTo>
                            <a:lnTo>
                              <a:pt x="8992" y="3504"/>
                            </a:lnTo>
                            <a:lnTo>
                              <a:pt x="9041" y="3608"/>
                            </a:lnTo>
                            <a:lnTo>
                              <a:pt x="9101" y="3706"/>
                            </a:lnTo>
                            <a:lnTo>
                              <a:pt x="9167" y="3794"/>
                            </a:lnTo>
                            <a:lnTo>
                              <a:pt x="9250" y="3876"/>
                            </a:lnTo>
                            <a:lnTo>
                              <a:pt x="9338" y="3947"/>
                            </a:lnTo>
                            <a:lnTo>
                              <a:pt x="9441" y="4002"/>
                            </a:lnTo>
                            <a:lnTo>
                              <a:pt x="9557" y="4046"/>
                            </a:lnTo>
                            <a:lnTo>
                              <a:pt x="9689" y="4073"/>
                            </a:lnTo>
                            <a:lnTo>
                              <a:pt x="9831" y="4085"/>
                            </a:lnTo>
                            <a:lnTo>
                              <a:pt x="9903" y="4085"/>
                            </a:lnTo>
                            <a:lnTo>
                              <a:pt x="9979" y="4073"/>
                            </a:lnTo>
                            <a:lnTo>
                              <a:pt x="10050" y="4068"/>
                            </a:lnTo>
                            <a:lnTo>
                              <a:pt x="10122" y="4051"/>
                            </a:lnTo>
                            <a:lnTo>
                              <a:pt x="10193" y="4035"/>
                            </a:lnTo>
                            <a:lnTo>
                              <a:pt x="10264" y="4018"/>
                            </a:lnTo>
                            <a:lnTo>
                              <a:pt x="10402" y="3974"/>
                            </a:lnTo>
                            <a:lnTo>
                              <a:pt x="10380" y="3384"/>
                            </a:lnTo>
                            <a:lnTo>
                              <a:pt x="10293" y="3428"/>
                            </a:lnTo>
                            <a:lnTo>
                              <a:pt x="10249" y="3445"/>
                            </a:lnTo>
                            <a:lnTo>
                              <a:pt x="10205" y="3460"/>
                            </a:lnTo>
                            <a:lnTo>
                              <a:pt x="10155" y="3477"/>
                            </a:lnTo>
                            <a:lnTo>
                              <a:pt x="10111" y="3487"/>
                            </a:lnTo>
                            <a:lnTo>
                              <a:pt x="10062" y="3499"/>
                            </a:lnTo>
                            <a:lnTo>
                              <a:pt x="10034" y="3499"/>
                            </a:lnTo>
                            <a:lnTo>
                              <a:pt x="10013" y="3499"/>
                            </a:lnTo>
                            <a:close/>
                            <a:moveTo>
                              <a:pt x="3079" y="1717"/>
                            </a:moveTo>
                            <a:lnTo>
                              <a:pt x="3079" y="0"/>
                            </a:lnTo>
                            <a:lnTo>
                              <a:pt x="1505" y="1132"/>
                            </a:lnTo>
                            <a:lnTo>
                              <a:pt x="3079" y="1717"/>
                            </a:lnTo>
                            <a:close/>
                            <a:moveTo>
                              <a:pt x="3079" y="4395"/>
                            </a:moveTo>
                            <a:lnTo>
                              <a:pt x="3079" y="2700"/>
                            </a:lnTo>
                            <a:lnTo>
                              <a:pt x="1505" y="3275"/>
                            </a:lnTo>
                            <a:lnTo>
                              <a:pt x="3079" y="4395"/>
                            </a:lnTo>
                            <a:close/>
                            <a:moveTo>
                              <a:pt x="1493" y="3270"/>
                            </a:moveTo>
                            <a:lnTo>
                              <a:pt x="1498" y="1137"/>
                            </a:lnTo>
                            <a:lnTo>
                              <a:pt x="0" y="2209"/>
                            </a:lnTo>
                            <a:lnTo>
                              <a:pt x="1493" y="3270"/>
                            </a:lnTo>
                            <a:close/>
                            <a:moveTo>
                              <a:pt x="4901" y="1410"/>
                            </a:moveTo>
                            <a:lnTo>
                              <a:pt x="4847" y="1410"/>
                            </a:lnTo>
                            <a:lnTo>
                              <a:pt x="4798" y="1422"/>
                            </a:lnTo>
                            <a:lnTo>
                              <a:pt x="4749" y="1432"/>
                            </a:lnTo>
                            <a:lnTo>
                              <a:pt x="4704" y="1443"/>
                            </a:lnTo>
                            <a:lnTo>
                              <a:pt x="4660" y="1459"/>
                            </a:lnTo>
                            <a:lnTo>
                              <a:pt x="4622" y="1482"/>
                            </a:lnTo>
                            <a:lnTo>
                              <a:pt x="4584" y="1509"/>
                            </a:lnTo>
                            <a:lnTo>
                              <a:pt x="4550" y="1536"/>
                            </a:lnTo>
                            <a:lnTo>
                              <a:pt x="4518" y="1563"/>
                            </a:lnTo>
                            <a:lnTo>
                              <a:pt x="4484" y="1597"/>
                            </a:lnTo>
                            <a:lnTo>
                              <a:pt x="4457" y="1634"/>
                            </a:lnTo>
                            <a:lnTo>
                              <a:pt x="4435" y="1668"/>
                            </a:lnTo>
                            <a:lnTo>
                              <a:pt x="4413" y="1706"/>
                            </a:lnTo>
                            <a:lnTo>
                              <a:pt x="4391" y="1750"/>
                            </a:lnTo>
                            <a:lnTo>
                              <a:pt x="4375" y="1787"/>
                            </a:lnTo>
                            <a:lnTo>
                              <a:pt x="4358" y="1831"/>
                            </a:lnTo>
                            <a:lnTo>
                              <a:pt x="4353" y="1831"/>
                            </a:lnTo>
                            <a:lnTo>
                              <a:pt x="4353" y="322"/>
                            </a:lnTo>
                            <a:lnTo>
                              <a:pt x="3716" y="322"/>
                            </a:lnTo>
                            <a:lnTo>
                              <a:pt x="3716" y="1957"/>
                            </a:lnTo>
                            <a:lnTo>
                              <a:pt x="4408" y="2214"/>
                            </a:lnTo>
                            <a:lnTo>
                              <a:pt x="3716" y="2466"/>
                            </a:lnTo>
                            <a:lnTo>
                              <a:pt x="3716" y="3465"/>
                            </a:lnTo>
                            <a:lnTo>
                              <a:pt x="3705" y="4035"/>
                            </a:lnTo>
                            <a:lnTo>
                              <a:pt x="4304" y="4035"/>
                            </a:lnTo>
                            <a:lnTo>
                              <a:pt x="4309" y="3958"/>
                            </a:lnTo>
                            <a:lnTo>
                              <a:pt x="4314" y="3866"/>
                            </a:lnTo>
                            <a:lnTo>
                              <a:pt x="4320" y="3756"/>
                            </a:lnTo>
                            <a:lnTo>
                              <a:pt x="4320" y="3630"/>
                            </a:lnTo>
                            <a:lnTo>
                              <a:pt x="4331" y="3630"/>
                            </a:lnTo>
                            <a:lnTo>
                              <a:pt x="4358" y="3696"/>
                            </a:lnTo>
                            <a:lnTo>
                              <a:pt x="4391" y="3767"/>
                            </a:lnTo>
                            <a:lnTo>
                              <a:pt x="4419" y="3805"/>
                            </a:lnTo>
                            <a:lnTo>
                              <a:pt x="4441" y="3844"/>
                            </a:lnTo>
                            <a:lnTo>
                              <a:pt x="4469" y="3881"/>
                            </a:lnTo>
                            <a:lnTo>
                              <a:pt x="4501" y="3915"/>
                            </a:lnTo>
                            <a:lnTo>
                              <a:pt x="4535" y="3952"/>
                            </a:lnTo>
                            <a:lnTo>
                              <a:pt x="4577" y="3980"/>
                            </a:lnTo>
                            <a:lnTo>
                              <a:pt x="4616" y="4013"/>
                            </a:lnTo>
                            <a:lnTo>
                              <a:pt x="4666" y="4035"/>
                            </a:lnTo>
                            <a:lnTo>
                              <a:pt x="4715" y="4056"/>
                            </a:lnTo>
                            <a:lnTo>
                              <a:pt x="4776" y="4073"/>
                            </a:lnTo>
                            <a:lnTo>
                              <a:pt x="4835" y="4078"/>
                            </a:lnTo>
                            <a:lnTo>
                              <a:pt x="4901" y="4085"/>
                            </a:lnTo>
                            <a:lnTo>
                              <a:pt x="4990" y="4078"/>
                            </a:lnTo>
                            <a:lnTo>
                              <a:pt x="5028" y="4068"/>
                            </a:lnTo>
                            <a:lnTo>
                              <a:pt x="5066" y="4056"/>
                            </a:lnTo>
                            <a:lnTo>
                              <a:pt x="5105" y="4046"/>
                            </a:lnTo>
                            <a:lnTo>
                              <a:pt x="5144" y="4024"/>
                            </a:lnTo>
                            <a:lnTo>
                              <a:pt x="5215" y="3980"/>
                            </a:lnTo>
                            <a:lnTo>
                              <a:pt x="5281" y="3925"/>
                            </a:lnTo>
                            <a:lnTo>
                              <a:pt x="5336" y="3859"/>
                            </a:lnTo>
                            <a:lnTo>
                              <a:pt x="5390" y="3783"/>
                            </a:lnTo>
                            <a:lnTo>
                              <a:pt x="5439" y="3696"/>
                            </a:lnTo>
                            <a:lnTo>
                              <a:pt x="5483" y="3598"/>
                            </a:lnTo>
                            <a:lnTo>
                              <a:pt x="5522" y="3494"/>
                            </a:lnTo>
                            <a:lnTo>
                              <a:pt x="5555" y="3379"/>
                            </a:lnTo>
                            <a:lnTo>
                              <a:pt x="5582" y="3253"/>
                            </a:lnTo>
                            <a:lnTo>
                              <a:pt x="5621" y="2985"/>
                            </a:lnTo>
                            <a:lnTo>
                              <a:pt x="5632" y="2685"/>
                            </a:lnTo>
                            <a:lnTo>
                              <a:pt x="5621" y="2427"/>
                            </a:lnTo>
                            <a:lnTo>
                              <a:pt x="5594" y="2192"/>
                            </a:lnTo>
                            <a:lnTo>
                              <a:pt x="5566" y="2077"/>
                            </a:lnTo>
                            <a:lnTo>
                              <a:pt x="5539" y="1974"/>
                            </a:lnTo>
                            <a:lnTo>
                              <a:pt x="5505" y="1875"/>
                            </a:lnTo>
                            <a:lnTo>
                              <a:pt x="5461" y="1787"/>
                            </a:lnTo>
                            <a:lnTo>
                              <a:pt x="5417" y="1700"/>
                            </a:lnTo>
                            <a:lnTo>
                              <a:pt x="5363" y="1629"/>
                            </a:lnTo>
                            <a:lnTo>
                              <a:pt x="5302" y="1563"/>
                            </a:lnTo>
                            <a:lnTo>
                              <a:pt x="5237" y="1509"/>
                            </a:lnTo>
                            <a:lnTo>
                              <a:pt x="5166" y="1471"/>
                            </a:lnTo>
                            <a:lnTo>
                              <a:pt x="5083" y="1437"/>
                            </a:lnTo>
                            <a:lnTo>
                              <a:pt x="4995" y="1415"/>
                            </a:lnTo>
                            <a:lnTo>
                              <a:pt x="4901" y="1410"/>
                            </a:lnTo>
                            <a:close/>
                            <a:moveTo>
                              <a:pt x="4671" y="3521"/>
                            </a:moveTo>
                            <a:lnTo>
                              <a:pt x="4649" y="3521"/>
                            </a:lnTo>
                            <a:lnTo>
                              <a:pt x="4622" y="3515"/>
                            </a:lnTo>
                            <a:lnTo>
                              <a:pt x="4600" y="3510"/>
                            </a:lnTo>
                            <a:lnTo>
                              <a:pt x="4584" y="3499"/>
                            </a:lnTo>
                            <a:lnTo>
                              <a:pt x="4562" y="3487"/>
                            </a:lnTo>
                            <a:lnTo>
                              <a:pt x="4545" y="3477"/>
                            </a:lnTo>
                            <a:lnTo>
                              <a:pt x="4528" y="3460"/>
                            </a:lnTo>
                            <a:lnTo>
                              <a:pt x="4513" y="3445"/>
                            </a:lnTo>
                            <a:lnTo>
                              <a:pt x="4479" y="3401"/>
                            </a:lnTo>
                            <a:lnTo>
                              <a:pt x="4457" y="3357"/>
                            </a:lnTo>
                            <a:lnTo>
                              <a:pt x="4430" y="3302"/>
                            </a:lnTo>
                            <a:lnTo>
                              <a:pt x="4413" y="3248"/>
                            </a:lnTo>
                            <a:lnTo>
                              <a:pt x="4397" y="3187"/>
                            </a:lnTo>
                            <a:lnTo>
                              <a:pt x="4386" y="3127"/>
                            </a:lnTo>
                            <a:lnTo>
                              <a:pt x="4364" y="2995"/>
                            </a:lnTo>
                            <a:lnTo>
                              <a:pt x="4358" y="2870"/>
                            </a:lnTo>
                            <a:lnTo>
                              <a:pt x="4353" y="2749"/>
                            </a:lnTo>
                            <a:lnTo>
                              <a:pt x="4358" y="2597"/>
                            </a:lnTo>
                            <a:lnTo>
                              <a:pt x="4364" y="2449"/>
                            </a:lnTo>
                            <a:lnTo>
                              <a:pt x="4386" y="2313"/>
                            </a:lnTo>
                            <a:lnTo>
                              <a:pt x="4397" y="2252"/>
                            </a:lnTo>
                            <a:lnTo>
                              <a:pt x="4413" y="2192"/>
                            </a:lnTo>
                            <a:lnTo>
                              <a:pt x="4435" y="2138"/>
                            </a:lnTo>
                            <a:lnTo>
                              <a:pt x="4457" y="2089"/>
                            </a:lnTo>
                            <a:lnTo>
                              <a:pt x="4484" y="2050"/>
                            </a:lnTo>
                            <a:lnTo>
                              <a:pt x="4513" y="2012"/>
                            </a:lnTo>
                            <a:lnTo>
                              <a:pt x="4528" y="2001"/>
                            </a:lnTo>
                            <a:lnTo>
                              <a:pt x="4545" y="1984"/>
                            </a:lnTo>
                            <a:lnTo>
                              <a:pt x="4567" y="1974"/>
                            </a:lnTo>
                            <a:lnTo>
                              <a:pt x="4584" y="1963"/>
                            </a:lnTo>
                            <a:lnTo>
                              <a:pt x="4606" y="1957"/>
                            </a:lnTo>
                            <a:lnTo>
                              <a:pt x="4628" y="1952"/>
                            </a:lnTo>
                            <a:lnTo>
                              <a:pt x="4649" y="1946"/>
                            </a:lnTo>
                            <a:lnTo>
                              <a:pt x="4671" y="1946"/>
                            </a:lnTo>
                            <a:lnTo>
                              <a:pt x="4699" y="1946"/>
                            </a:lnTo>
                            <a:lnTo>
                              <a:pt x="4721" y="1952"/>
                            </a:lnTo>
                            <a:lnTo>
                              <a:pt x="4742" y="1957"/>
                            </a:lnTo>
                            <a:lnTo>
                              <a:pt x="4764" y="1963"/>
                            </a:lnTo>
                            <a:lnTo>
                              <a:pt x="4786" y="1974"/>
                            </a:lnTo>
                            <a:lnTo>
                              <a:pt x="4803" y="1984"/>
                            </a:lnTo>
                            <a:lnTo>
                              <a:pt x="4825" y="2001"/>
                            </a:lnTo>
                            <a:lnTo>
                              <a:pt x="4842" y="2012"/>
                            </a:lnTo>
                            <a:lnTo>
                              <a:pt x="4852" y="2028"/>
                            </a:lnTo>
                            <a:lnTo>
                              <a:pt x="4869" y="2050"/>
                            </a:lnTo>
                            <a:lnTo>
                              <a:pt x="4896" y="2089"/>
                            </a:lnTo>
                            <a:lnTo>
                              <a:pt x="4913" y="2138"/>
                            </a:lnTo>
                            <a:lnTo>
                              <a:pt x="4935" y="2192"/>
                            </a:lnTo>
                            <a:lnTo>
                              <a:pt x="4946" y="2252"/>
                            </a:lnTo>
                            <a:lnTo>
                              <a:pt x="4957" y="2313"/>
                            </a:lnTo>
                            <a:lnTo>
                              <a:pt x="4973" y="2449"/>
                            </a:lnTo>
                            <a:lnTo>
                              <a:pt x="4979" y="2597"/>
                            </a:lnTo>
                            <a:lnTo>
                              <a:pt x="4979" y="2749"/>
                            </a:lnTo>
                            <a:lnTo>
                              <a:pt x="4979" y="2859"/>
                            </a:lnTo>
                            <a:lnTo>
                              <a:pt x="4973" y="2985"/>
                            </a:lnTo>
                            <a:lnTo>
                              <a:pt x="4957" y="3111"/>
                            </a:lnTo>
                            <a:lnTo>
                              <a:pt x="4946" y="3177"/>
                            </a:lnTo>
                            <a:lnTo>
                              <a:pt x="4935" y="3236"/>
                            </a:lnTo>
                            <a:lnTo>
                              <a:pt x="4918" y="3291"/>
                            </a:lnTo>
                            <a:lnTo>
                              <a:pt x="4896" y="3346"/>
                            </a:lnTo>
                            <a:lnTo>
                              <a:pt x="4869" y="3396"/>
                            </a:lnTo>
                            <a:lnTo>
                              <a:pt x="4842" y="3438"/>
                            </a:lnTo>
                            <a:lnTo>
                              <a:pt x="4825" y="3455"/>
                            </a:lnTo>
                            <a:lnTo>
                              <a:pt x="4808" y="3472"/>
                            </a:lnTo>
                            <a:lnTo>
                              <a:pt x="4786" y="3487"/>
                            </a:lnTo>
                            <a:lnTo>
                              <a:pt x="4771" y="3499"/>
                            </a:lnTo>
                            <a:lnTo>
                              <a:pt x="4749" y="3510"/>
                            </a:lnTo>
                            <a:lnTo>
                              <a:pt x="4721" y="3515"/>
                            </a:lnTo>
                            <a:lnTo>
                              <a:pt x="4699" y="3521"/>
                            </a:lnTo>
                            <a:lnTo>
                              <a:pt x="4671" y="3521"/>
                            </a:lnTo>
                            <a:close/>
                            <a:moveTo>
                              <a:pt x="24027" y="5714"/>
                            </a:moveTo>
                            <a:lnTo>
                              <a:pt x="24240" y="5714"/>
                            </a:lnTo>
                            <a:lnTo>
                              <a:pt x="24240" y="4762"/>
                            </a:lnTo>
                            <a:lnTo>
                              <a:pt x="24027" y="4762"/>
                            </a:lnTo>
                            <a:lnTo>
                              <a:pt x="24027" y="5714"/>
                            </a:lnTo>
                            <a:close/>
                            <a:moveTo>
                              <a:pt x="16984" y="5215"/>
                            </a:moveTo>
                            <a:lnTo>
                              <a:pt x="16972" y="5210"/>
                            </a:lnTo>
                            <a:lnTo>
                              <a:pt x="16962" y="5200"/>
                            </a:lnTo>
                            <a:lnTo>
                              <a:pt x="16950" y="5194"/>
                            </a:lnTo>
                            <a:lnTo>
                              <a:pt x="16940" y="5188"/>
                            </a:lnTo>
                            <a:lnTo>
                              <a:pt x="16913" y="5172"/>
                            </a:lnTo>
                            <a:lnTo>
                              <a:pt x="16884" y="5161"/>
                            </a:lnTo>
                            <a:lnTo>
                              <a:pt x="16857" y="5155"/>
                            </a:lnTo>
                            <a:lnTo>
                              <a:pt x="16830" y="5145"/>
                            </a:lnTo>
                            <a:lnTo>
                              <a:pt x="16803" y="5139"/>
                            </a:lnTo>
                            <a:lnTo>
                              <a:pt x="16775" y="5133"/>
                            </a:lnTo>
                            <a:lnTo>
                              <a:pt x="16676" y="5117"/>
                            </a:lnTo>
                            <a:lnTo>
                              <a:pt x="16654" y="5111"/>
                            </a:lnTo>
                            <a:lnTo>
                              <a:pt x="16638" y="5111"/>
                            </a:lnTo>
                            <a:lnTo>
                              <a:pt x="16633" y="5106"/>
                            </a:lnTo>
                            <a:lnTo>
                              <a:pt x="16626" y="5106"/>
                            </a:lnTo>
                            <a:lnTo>
                              <a:pt x="16621" y="5101"/>
                            </a:lnTo>
                            <a:lnTo>
                              <a:pt x="16616" y="5101"/>
                            </a:lnTo>
                            <a:lnTo>
                              <a:pt x="16604" y="5096"/>
                            </a:lnTo>
                            <a:lnTo>
                              <a:pt x="16599" y="5089"/>
                            </a:lnTo>
                            <a:lnTo>
                              <a:pt x="16594" y="5089"/>
                            </a:lnTo>
                            <a:lnTo>
                              <a:pt x="16594" y="5084"/>
                            </a:lnTo>
                            <a:lnTo>
                              <a:pt x="16589" y="5084"/>
                            </a:lnTo>
                            <a:lnTo>
                              <a:pt x="16589" y="5079"/>
                            </a:lnTo>
                            <a:lnTo>
                              <a:pt x="16582" y="5079"/>
                            </a:lnTo>
                            <a:lnTo>
                              <a:pt x="16582" y="5074"/>
                            </a:lnTo>
                            <a:lnTo>
                              <a:pt x="16577" y="5062"/>
                            </a:lnTo>
                            <a:lnTo>
                              <a:pt x="16577" y="5057"/>
                            </a:lnTo>
                            <a:lnTo>
                              <a:pt x="16572" y="5052"/>
                            </a:lnTo>
                            <a:lnTo>
                              <a:pt x="16572" y="5047"/>
                            </a:lnTo>
                            <a:lnTo>
                              <a:pt x="16572" y="5040"/>
                            </a:lnTo>
                            <a:lnTo>
                              <a:pt x="16572" y="5035"/>
                            </a:lnTo>
                            <a:lnTo>
                              <a:pt x="16572" y="5030"/>
                            </a:lnTo>
                            <a:lnTo>
                              <a:pt x="16577" y="5018"/>
                            </a:lnTo>
                            <a:lnTo>
                              <a:pt x="16577" y="5013"/>
                            </a:lnTo>
                            <a:lnTo>
                              <a:pt x="16577" y="5008"/>
                            </a:lnTo>
                            <a:lnTo>
                              <a:pt x="16577" y="5003"/>
                            </a:lnTo>
                            <a:lnTo>
                              <a:pt x="16577" y="4997"/>
                            </a:lnTo>
                            <a:lnTo>
                              <a:pt x="16582" y="4997"/>
                            </a:lnTo>
                            <a:lnTo>
                              <a:pt x="16582" y="4991"/>
                            </a:lnTo>
                            <a:lnTo>
                              <a:pt x="16589" y="4991"/>
                            </a:lnTo>
                            <a:lnTo>
                              <a:pt x="16589" y="4986"/>
                            </a:lnTo>
                            <a:lnTo>
                              <a:pt x="16594" y="4981"/>
                            </a:lnTo>
                            <a:lnTo>
                              <a:pt x="16599" y="4975"/>
                            </a:lnTo>
                            <a:lnTo>
                              <a:pt x="16599" y="4969"/>
                            </a:lnTo>
                            <a:lnTo>
                              <a:pt x="16604" y="4969"/>
                            </a:lnTo>
                            <a:lnTo>
                              <a:pt x="16604" y="4964"/>
                            </a:lnTo>
                            <a:lnTo>
                              <a:pt x="16611" y="4964"/>
                            </a:lnTo>
                            <a:lnTo>
                              <a:pt x="16616" y="4964"/>
                            </a:lnTo>
                            <a:lnTo>
                              <a:pt x="16621" y="4959"/>
                            </a:lnTo>
                            <a:lnTo>
                              <a:pt x="16626" y="4959"/>
                            </a:lnTo>
                            <a:lnTo>
                              <a:pt x="16638" y="4953"/>
                            </a:lnTo>
                            <a:lnTo>
                              <a:pt x="16648" y="4948"/>
                            </a:lnTo>
                            <a:lnTo>
                              <a:pt x="16660" y="4948"/>
                            </a:lnTo>
                            <a:lnTo>
                              <a:pt x="16665" y="4948"/>
                            </a:lnTo>
                            <a:lnTo>
                              <a:pt x="16676" y="4942"/>
                            </a:lnTo>
                            <a:lnTo>
                              <a:pt x="16682" y="4942"/>
                            </a:lnTo>
                            <a:lnTo>
                              <a:pt x="16692" y="4942"/>
                            </a:lnTo>
                            <a:lnTo>
                              <a:pt x="16698" y="4942"/>
                            </a:lnTo>
                            <a:lnTo>
                              <a:pt x="16704" y="4942"/>
                            </a:lnTo>
                            <a:lnTo>
                              <a:pt x="16709" y="4942"/>
                            </a:lnTo>
                            <a:lnTo>
                              <a:pt x="16720" y="4948"/>
                            </a:lnTo>
                            <a:lnTo>
                              <a:pt x="16731" y="4948"/>
                            </a:lnTo>
                            <a:lnTo>
                              <a:pt x="16742" y="4948"/>
                            </a:lnTo>
                            <a:lnTo>
                              <a:pt x="16747" y="4948"/>
                            </a:lnTo>
                            <a:lnTo>
                              <a:pt x="16753" y="4948"/>
                            </a:lnTo>
                            <a:lnTo>
                              <a:pt x="16759" y="4948"/>
                            </a:lnTo>
                            <a:lnTo>
                              <a:pt x="16775" y="4953"/>
                            </a:lnTo>
                            <a:lnTo>
                              <a:pt x="16786" y="4953"/>
                            </a:lnTo>
                            <a:lnTo>
                              <a:pt x="16797" y="4953"/>
                            </a:lnTo>
                            <a:lnTo>
                              <a:pt x="16803" y="4953"/>
                            </a:lnTo>
                            <a:lnTo>
                              <a:pt x="16819" y="4959"/>
                            </a:lnTo>
                            <a:lnTo>
                              <a:pt x="16835" y="4964"/>
                            </a:lnTo>
                            <a:lnTo>
                              <a:pt x="16847" y="4964"/>
                            </a:lnTo>
                            <a:lnTo>
                              <a:pt x="16852" y="4969"/>
                            </a:lnTo>
                            <a:lnTo>
                              <a:pt x="16862" y="4969"/>
                            </a:lnTo>
                            <a:lnTo>
                              <a:pt x="16869" y="4975"/>
                            </a:lnTo>
                            <a:lnTo>
                              <a:pt x="16874" y="4975"/>
                            </a:lnTo>
                            <a:lnTo>
                              <a:pt x="16879" y="4975"/>
                            </a:lnTo>
                            <a:lnTo>
                              <a:pt x="16884" y="4981"/>
                            </a:lnTo>
                            <a:lnTo>
                              <a:pt x="16896" y="4986"/>
                            </a:lnTo>
                            <a:lnTo>
                              <a:pt x="16901" y="4991"/>
                            </a:lnTo>
                            <a:lnTo>
                              <a:pt x="16918" y="4997"/>
                            </a:lnTo>
                            <a:lnTo>
                              <a:pt x="16934" y="5008"/>
                            </a:lnTo>
                            <a:lnTo>
                              <a:pt x="17033" y="4838"/>
                            </a:lnTo>
                            <a:lnTo>
                              <a:pt x="17016" y="4828"/>
                            </a:lnTo>
                            <a:lnTo>
                              <a:pt x="16994" y="4816"/>
                            </a:lnTo>
                            <a:lnTo>
                              <a:pt x="16972" y="4806"/>
                            </a:lnTo>
                            <a:lnTo>
                              <a:pt x="16956" y="4801"/>
                            </a:lnTo>
                            <a:lnTo>
                              <a:pt x="16934" y="4789"/>
                            </a:lnTo>
                            <a:lnTo>
                              <a:pt x="16913" y="4784"/>
                            </a:lnTo>
                            <a:lnTo>
                              <a:pt x="16891" y="4779"/>
                            </a:lnTo>
                            <a:lnTo>
                              <a:pt x="16869" y="4772"/>
                            </a:lnTo>
                            <a:lnTo>
                              <a:pt x="16847" y="4767"/>
                            </a:lnTo>
                            <a:lnTo>
                              <a:pt x="16825" y="4762"/>
                            </a:lnTo>
                            <a:lnTo>
                              <a:pt x="16803" y="4757"/>
                            </a:lnTo>
                            <a:lnTo>
                              <a:pt x="16781" y="4757"/>
                            </a:lnTo>
                            <a:lnTo>
                              <a:pt x="16759" y="4751"/>
                            </a:lnTo>
                            <a:lnTo>
                              <a:pt x="16737" y="4751"/>
                            </a:lnTo>
                            <a:lnTo>
                              <a:pt x="16692" y="4751"/>
                            </a:lnTo>
                            <a:lnTo>
                              <a:pt x="16676" y="4751"/>
                            </a:lnTo>
                            <a:lnTo>
                              <a:pt x="16665" y="4751"/>
                            </a:lnTo>
                            <a:lnTo>
                              <a:pt x="16648" y="4751"/>
                            </a:lnTo>
                            <a:lnTo>
                              <a:pt x="16638" y="4757"/>
                            </a:lnTo>
                            <a:lnTo>
                              <a:pt x="16621" y="4757"/>
                            </a:lnTo>
                            <a:lnTo>
                              <a:pt x="16604" y="4762"/>
                            </a:lnTo>
                            <a:lnTo>
                              <a:pt x="16594" y="4762"/>
                            </a:lnTo>
                            <a:lnTo>
                              <a:pt x="16577" y="4767"/>
                            </a:lnTo>
                            <a:lnTo>
                              <a:pt x="16560" y="4772"/>
                            </a:lnTo>
                            <a:lnTo>
                              <a:pt x="16550" y="4779"/>
                            </a:lnTo>
                            <a:lnTo>
                              <a:pt x="16533" y="4784"/>
                            </a:lnTo>
                            <a:lnTo>
                              <a:pt x="16523" y="4789"/>
                            </a:lnTo>
                            <a:lnTo>
                              <a:pt x="16506" y="4801"/>
                            </a:lnTo>
                            <a:lnTo>
                              <a:pt x="16495" y="4806"/>
                            </a:lnTo>
                            <a:lnTo>
                              <a:pt x="16467" y="4821"/>
                            </a:lnTo>
                            <a:lnTo>
                              <a:pt x="16457" y="4833"/>
                            </a:lnTo>
                            <a:lnTo>
                              <a:pt x="16446" y="4838"/>
                            </a:lnTo>
                            <a:lnTo>
                              <a:pt x="16435" y="4850"/>
                            </a:lnTo>
                            <a:lnTo>
                              <a:pt x="16424" y="4860"/>
                            </a:lnTo>
                            <a:lnTo>
                              <a:pt x="16418" y="4877"/>
                            </a:lnTo>
                            <a:lnTo>
                              <a:pt x="16407" y="4887"/>
                            </a:lnTo>
                            <a:lnTo>
                              <a:pt x="16391" y="4915"/>
                            </a:lnTo>
                            <a:lnTo>
                              <a:pt x="16385" y="4931"/>
                            </a:lnTo>
                            <a:lnTo>
                              <a:pt x="16380" y="4942"/>
                            </a:lnTo>
                            <a:lnTo>
                              <a:pt x="16374" y="4959"/>
                            </a:lnTo>
                            <a:lnTo>
                              <a:pt x="16368" y="4975"/>
                            </a:lnTo>
                            <a:lnTo>
                              <a:pt x="16368" y="4991"/>
                            </a:lnTo>
                            <a:lnTo>
                              <a:pt x="16363" y="5008"/>
                            </a:lnTo>
                            <a:lnTo>
                              <a:pt x="16363" y="5030"/>
                            </a:lnTo>
                            <a:lnTo>
                              <a:pt x="16363" y="5047"/>
                            </a:lnTo>
                            <a:lnTo>
                              <a:pt x="16363" y="5067"/>
                            </a:lnTo>
                            <a:lnTo>
                              <a:pt x="16363" y="5084"/>
                            </a:lnTo>
                            <a:lnTo>
                              <a:pt x="16368" y="5101"/>
                            </a:lnTo>
                            <a:lnTo>
                              <a:pt x="16368" y="5123"/>
                            </a:lnTo>
                            <a:lnTo>
                              <a:pt x="16374" y="5133"/>
                            </a:lnTo>
                            <a:lnTo>
                              <a:pt x="16380" y="5150"/>
                            </a:lnTo>
                            <a:lnTo>
                              <a:pt x="16380" y="5155"/>
                            </a:lnTo>
                            <a:lnTo>
                              <a:pt x="16385" y="5166"/>
                            </a:lnTo>
                            <a:lnTo>
                              <a:pt x="16385" y="5172"/>
                            </a:lnTo>
                            <a:lnTo>
                              <a:pt x="16391" y="5178"/>
                            </a:lnTo>
                            <a:lnTo>
                              <a:pt x="16407" y="5200"/>
                            </a:lnTo>
                            <a:lnTo>
                              <a:pt x="16418" y="5210"/>
                            </a:lnTo>
                            <a:lnTo>
                              <a:pt x="16424" y="5222"/>
                            </a:lnTo>
                            <a:lnTo>
                              <a:pt x="16435" y="5232"/>
                            </a:lnTo>
                            <a:lnTo>
                              <a:pt x="16446" y="5244"/>
                            </a:lnTo>
                            <a:lnTo>
                              <a:pt x="16462" y="5249"/>
                            </a:lnTo>
                            <a:lnTo>
                              <a:pt x="16473" y="5259"/>
                            </a:lnTo>
                            <a:lnTo>
                              <a:pt x="16484" y="5264"/>
                            </a:lnTo>
                            <a:lnTo>
                              <a:pt x="16501" y="5276"/>
                            </a:lnTo>
                            <a:lnTo>
                              <a:pt x="16511" y="5281"/>
                            </a:lnTo>
                            <a:lnTo>
                              <a:pt x="16523" y="5286"/>
                            </a:lnTo>
                            <a:lnTo>
                              <a:pt x="16540" y="5291"/>
                            </a:lnTo>
                            <a:lnTo>
                              <a:pt x="16550" y="5298"/>
                            </a:lnTo>
                            <a:lnTo>
                              <a:pt x="16567" y="5303"/>
                            </a:lnTo>
                            <a:lnTo>
                              <a:pt x="16582" y="5308"/>
                            </a:lnTo>
                            <a:lnTo>
                              <a:pt x="16616" y="5313"/>
                            </a:lnTo>
                            <a:lnTo>
                              <a:pt x="16648" y="5320"/>
                            </a:lnTo>
                            <a:lnTo>
                              <a:pt x="16715" y="5330"/>
                            </a:lnTo>
                            <a:lnTo>
                              <a:pt x="16726" y="5330"/>
                            </a:lnTo>
                            <a:lnTo>
                              <a:pt x="16737" y="5330"/>
                            </a:lnTo>
                            <a:lnTo>
                              <a:pt x="16747" y="5330"/>
                            </a:lnTo>
                            <a:lnTo>
                              <a:pt x="16753" y="5335"/>
                            </a:lnTo>
                            <a:lnTo>
                              <a:pt x="16764" y="5335"/>
                            </a:lnTo>
                            <a:lnTo>
                              <a:pt x="16769" y="5341"/>
                            </a:lnTo>
                            <a:lnTo>
                              <a:pt x="16781" y="5341"/>
                            </a:lnTo>
                            <a:lnTo>
                              <a:pt x="16781" y="5347"/>
                            </a:lnTo>
                            <a:lnTo>
                              <a:pt x="16786" y="5347"/>
                            </a:lnTo>
                            <a:lnTo>
                              <a:pt x="16791" y="5347"/>
                            </a:lnTo>
                            <a:lnTo>
                              <a:pt x="16797" y="5352"/>
                            </a:lnTo>
                            <a:lnTo>
                              <a:pt x="16803" y="5352"/>
                            </a:lnTo>
                            <a:lnTo>
                              <a:pt x="16808" y="5358"/>
                            </a:lnTo>
                            <a:lnTo>
                              <a:pt x="16813" y="5358"/>
                            </a:lnTo>
                            <a:lnTo>
                              <a:pt x="16813" y="5363"/>
                            </a:lnTo>
                            <a:lnTo>
                              <a:pt x="16819" y="5363"/>
                            </a:lnTo>
                            <a:lnTo>
                              <a:pt x="16825" y="5369"/>
                            </a:lnTo>
                            <a:lnTo>
                              <a:pt x="16830" y="5374"/>
                            </a:lnTo>
                            <a:lnTo>
                              <a:pt x="16830" y="5380"/>
                            </a:lnTo>
                            <a:lnTo>
                              <a:pt x="16835" y="5380"/>
                            </a:lnTo>
                            <a:lnTo>
                              <a:pt x="16835" y="5385"/>
                            </a:lnTo>
                            <a:lnTo>
                              <a:pt x="16840" y="5390"/>
                            </a:lnTo>
                            <a:lnTo>
                              <a:pt x="16840" y="5396"/>
                            </a:lnTo>
                            <a:lnTo>
                              <a:pt x="16840" y="5402"/>
                            </a:lnTo>
                            <a:lnTo>
                              <a:pt x="16840" y="5407"/>
                            </a:lnTo>
                            <a:lnTo>
                              <a:pt x="16840" y="5412"/>
                            </a:lnTo>
                            <a:lnTo>
                              <a:pt x="16847" y="5418"/>
                            </a:lnTo>
                            <a:lnTo>
                              <a:pt x="16847" y="5429"/>
                            </a:lnTo>
                            <a:lnTo>
                              <a:pt x="16847" y="5434"/>
                            </a:lnTo>
                            <a:lnTo>
                              <a:pt x="16847" y="5439"/>
                            </a:lnTo>
                            <a:lnTo>
                              <a:pt x="16847" y="5446"/>
                            </a:lnTo>
                            <a:lnTo>
                              <a:pt x="16847" y="5451"/>
                            </a:lnTo>
                            <a:lnTo>
                              <a:pt x="16847" y="5456"/>
                            </a:lnTo>
                            <a:lnTo>
                              <a:pt x="16840" y="5456"/>
                            </a:lnTo>
                            <a:lnTo>
                              <a:pt x="16840" y="5461"/>
                            </a:lnTo>
                            <a:lnTo>
                              <a:pt x="16840" y="5468"/>
                            </a:lnTo>
                            <a:lnTo>
                              <a:pt x="16835" y="5473"/>
                            </a:lnTo>
                            <a:lnTo>
                              <a:pt x="16830" y="5478"/>
                            </a:lnTo>
                            <a:lnTo>
                              <a:pt x="16830" y="5483"/>
                            </a:lnTo>
                            <a:lnTo>
                              <a:pt x="16825" y="5488"/>
                            </a:lnTo>
                            <a:lnTo>
                              <a:pt x="16819" y="5495"/>
                            </a:lnTo>
                            <a:lnTo>
                              <a:pt x="16813" y="5495"/>
                            </a:lnTo>
                            <a:lnTo>
                              <a:pt x="16808" y="5500"/>
                            </a:lnTo>
                            <a:lnTo>
                              <a:pt x="16803" y="5505"/>
                            </a:lnTo>
                            <a:lnTo>
                              <a:pt x="16797" y="5505"/>
                            </a:lnTo>
                            <a:lnTo>
                              <a:pt x="16791" y="5510"/>
                            </a:lnTo>
                            <a:lnTo>
                              <a:pt x="16786" y="5510"/>
                            </a:lnTo>
                            <a:lnTo>
                              <a:pt x="16781" y="5517"/>
                            </a:lnTo>
                            <a:lnTo>
                              <a:pt x="16775" y="5517"/>
                            </a:lnTo>
                            <a:lnTo>
                              <a:pt x="16769" y="5522"/>
                            </a:lnTo>
                            <a:lnTo>
                              <a:pt x="16764" y="5522"/>
                            </a:lnTo>
                            <a:lnTo>
                              <a:pt x="16747" y="5522"/>
                            </a:lnTo>
                            <a:lnTo>
                              <a:pt x="16737" y="5527"/>
                            </a:lnTo>
                            <a:lnTo>
                              <a:pt x="16720" y="5527"/>
                            </a:lnTo>
                            <a:lnTo>
                              <a:pt x="16704" y="5527"/>
                            </a:lnTo>
                            <a:lnTo>
                              <a:pt x="16665" y="5527"/>
                            </a:lnTo>
                            <a:lnTo>
                              <a:pt x="16633" y="5522"/>
                            </a:lnTo>
                            <a:lnTo>
                              <a:pt x="16594" y="5517"/>
                            </a:lnTo>
                            <a:lnTo>
                              <a:pt x="16577" y="5517"/>
                            </a:lnTo>
                            <a:lnTo>
                              <a:pt x="16560" y="5510"/>
                            </a:lnTo>
                            <a:lnTo>
                              <a:pt x="16545" y="5505"/>
                            </a:lnTo>
                            <a:lnTo>
                              <a:pt x="16523" y="5495"/>
                            </a:lnTo>
                            <a:lnTo>
                              <a:pt x="16506" y="5488"/>
                            </a:lnTo>
                            <a:lnTo>
                              <a:pt x="16489" y="5478"/>
                            </a:lnTo>
                            <a:lnTo>
                              <a:pt x="16473" y="5468"/>
                            </a:lnTo>
                            <a:lnTo>
                              <a:pt x="16457" y="5456"/>
                            </a:lnTo>
                            <a:lnTo>
                              <a:pt x="16440" y="5446"/>
                            </a:lnTo>
                            <a:lnTo>
                              <a:pt x="16424" y="5429"/>
                            </a:lnTo>
                            <a:lnTo>
                              <a:pt x="16297" y="5593"/>
                            </a:lnTo>
                            <a:lnTo>
                              <a:pt x="16324" y="5615"/>
                            </a:lnTo>
                            <a:lnTo>
                              <a:pt x="16346" y="5631"/>
                            </a:lnTo>
                            <a:lnTo>
                              <a:pt x="16374" y="5648"/>
                            </a:lnTo>
                            <a:lnTo>
                              <a:pt x="16385" y="5653"/>
                            </a:lnTo>
                            <a:lnTo>
                              <a:pt x="16396" y="5658"/>
                            </a:lnTo>
                            <a:lnTo>
                              <a:pt x="16424" y="5670"/>
                            </a:lnTo>
                            <a:lnTo>
                              <a:pt x="16446" y="5680"/>
                            </a:lnTo>
                            <a:lnTo>
                              <a:pt x="16457" y="5685"/>
                            </a:lnTo>
                            <a:lnTo>
                              <a:pt x="16473" y="5692"/>
                            </a:lnTo>
                            <a:lnTo>
                              <a:pt x="16484" y="5697"/>
                            </a:lnTo>
                            <a:lnTo>
                              <a:pt x="16495" y="5697"/>
                            </a:lnTo>
                            <a:lnTo>
                              <a:pt x="16523" y="5702"/>
                            </a:lnTo>
                            <a:lnTo>
                              <a:pt x="16545" y="5707"/>
                            </a:lnTo>
                            <a:lnTo>
                              <a:pt x="16572" y="5714"/>
                            </a:lnTo>
                            <a:lnTo>
                              <a:pt x="16594" y="5719"/>
                            </a:lnTo>
                            <a:lnTo>
                              <a:pt x="16604" y="5719"/>
                            </a:lnTo>
                            <a:lnTo>
                              <a:pt x="16621" y="5719"/>
                            </a:lnTo>
                            <a:lnTo>
                              <a:pt x="16643" y="5724"/>
                            </a:lnTo>
                            <a:lnTo>
                              <a:pt x="16670" y="5729"/>
                            </a:lnTo>
                            <a:lnTo>
                              <a:pt x="16682" y="5729"/>
                            </a:lnTo>
                            <a:lnTo>
                              <a:pt x="16692" y="5729"/>
                            </a:lnTo>
                            <a:lnTo>
                              <a:pt x="16709" y="5729"/>
                            </a:lnTo>
                            <a:lnTo>
                              <a:pt x="16726" y="5729"/>
                            </a:lnTo>
                            <a:lnTo>
                              <a:pt x="16742" y="5724"/>
                            </a:lnTo>
                            <a:lnTo>
                              <a:pt x="16764" y="5724"/>
                            </a:lnTo>
                            <a:lnTo>
                              <a:pt x="16781" y="5719"/>
                            </a:lnTo>
                            <a:lnTo>
                              <a:pt x="16797" y="5714"/>
                            </a:lnTo>
                            <a:lnTo>
                              <a:pt x="16813" y="5707"/>
                            </a:lnTo>
                            <a:lnTo>
                              <a:pt x="16830" y="5702"/>
                            </a:lnTo>
                            <a:lnTo>
                              <a:pt x="16847" y="5697"/>
                            </a:lnTo>
                            <a:lnTo>
                              <a:pt x="16862" y="5692"/>
                            </a:lnTo>
                            <a:lnTo>
                              <a:pt x="16879" y="5685"/>
                            </a:lnTo>
                            <a:lnTo>
                              <a:pt x="16896" y="5680"/>
                            </a:lnTo>
                            <a:lnTo>
                              <a:pt x="16913" y="5670"/>
                            </a:lnTo>
                            <a:lnTo>
                              <a:pt x="16923" y="5664"/>
                            </a:lnTo>
                            <a:lnTo>
                              <a:pt x="16940" y="5653"/>
                            </a:lnTo>
                            <a:lnTo>
                              <a:pt x="16950" y="5648"/>
                            </a:lnTo>
                            <a:lnTo>
                              <a:pt x="16972" y="5626"/>
                            </a:lnTo>
                            <a:lnTo>
                              <a:pt x="16989" y="5615"/>
                            </a:lnTo>
                            <a:lnTo>
                              <a:pt x="17000" y="5604"/>
                            </a:lnTo>
                            <a:lnTo>
                              <a:pt x="17011" y="5587"/>
                            </a:lnTo>
                            <a:lnTo>
                              <a:pt x="17022" y="5576"/>
                            </a:lnTo>
                            <a:lnTo>
                              <a:pt x="17028" y="5566"/>
                            </a:lnTo>
                            <a:lnTo>
                              <a:pt x="17039" y="5549"/>
                            </a:lnTo>
                            <a:lnTo>
                              <a:pt x="17044" y="5532"/>
                            </a:lnTo>
                            <a:lnTo>
                              <a:pt x="17055" y="5522"/>
                            </a:lnTo>
                            <a:lnTo>
                              <a:pt x="17061" y="5505"/>
                            </a:lnTo>
                            <a:lnTo>
                              <a:pt x="17066" y="5488"/>
                            </a:lnTo>
                            <a:lnTo>
                              <a:pt x="17066" y="5473"/>
                            </a:lnTo>
                            <a:lnTo>
                              <a:pt x="17071" y="5456"/>
                            </a:lnTo>
                            <a:lnTo>
                              <a:pt x="17071" y="5439"/>
                            </a:lnTo>
                            <a:lnTo>
                              <a:pt x="17071" y="5418"/>
                            </a:lnTo>
                            <a:lnTo>
                              <a:pt x="17071" y="5402"/>
                            </a:lnTo>
                            <a:lnTo>
                              <a:pt x="17071" y="5385"/>
                            </a:lnTo>
                            <a:lnTo>
                              <a:pt x="17066" y="5369"/>
                            </a:lnTo>
                            <a:lnTo>
                              <a:pt x="17066" y="5352"/>
                            </a:lnTo>
                            <a:lnTo>
                              <a:pt x="17061" y="5335"/>
                            </a:lnTo>
                            <a:lnTo>
                              <a:pt x="17055" y="5325"/>
                            </a:lnTo>
                            <a:lnTo>
                              <a:pt x="17049" y="5308"/>
                            </a:lnTo>
                            <a:lnTo>
                              <a:pt x="17044" y="5298"/>
                            </a:lnTo>
                            <a:lnTo>
                              <a:pt x="17039" y="5286"/>
                            </a:lnTo>
                            <a:lnTo>
                              <a:pt x="17033" y="5276"/>
                            </a:lnTo>
                            <a:lnTo>
                              <a:pt x="17022" y="5264"/>
                            </a:lnTo>
                            <a:lnTo>
                              <a:pt x="17016" y="5254"/>
                            </a:lnTo>
                            <a:lnTo>
                              <a:pt x="17006" y="5244"/>
                            </a:lnTo>
                            <a:lnTo>
                              <a:pt x="17000" y="5232"/>
                            </a:lnTo>
                            <a:lnTo>
                              <a:pt x="16989" y="5227"/>
                            </a:lnTo>
                            <a:lnTo>
                              <a:pt x="16984" y="5215"/>
                            </a:lnTo>
                            <a:close/>
                            <a:moveTo>
                              <a:pt x="22391" y="4860"/>
                            </a:moveTo>
                            <a:lnTo>
                              <a:pt x="22379" y="4850"/>
                            </a:lnTo>
                            <a:lnTo>
                              <a:pt x="22362" y="4838"/>
                            </a:lnTo>
                            <a:lnTo>
                              <a:pt x="22352" y="4828"/>
                            </a:lnTo>
                            <a:lnTo>
                              <a:pt x="22335" y="4816"/>
                            </a:lnTo>
                            <a:lnTo>
                              <a:pt x="22325" y="4806"/>
                            </a:lnTo>
                            <a:lnTo>
                              <a:pt x="22308" y="4794"/>
                            </a:lnTo>
                            <a:lnTo>
                              <a:pt x="22291" y="4789"/>
                            </a:lnTo>
                            <a:lnTo>
                              <a:pt x="22276" y="4779"/>
                            </a:lnTo>
                            <a:lnTo>
                              <a:pt x="22237" y="4767"/>
                            </a:lnTo>
                            <a:lnTo>
                              <a:pt x="22220" y="4762"/>
                            </a:lnTo>
                            <a:lnTo>
                              <a:pt x="22198" y="4757"/>
                            </a:lnTo>
                            <a:lnTo>
                              <a:pt x="22182" y="4757"/>
                            </a:lnTo>
                            <a:lnTo>
                              <a:pt x="22160" y="4751"/>
                            </a:lnTo>
                            <a:lnTo>
                              <a:pt x="22138" y="4751"/>
                            </a:lnTo>
                            <a:lnTo>
                              <a:pt x="22116" y="4751"/>
                            </a:lnTo>
                            <a:lnTo>
                              <a:pt x="22094" y="4751"/>
                            </a:lnTo>
                            <a:lnTo>
                              <a:pt x="22072" y="4751"/>
                            </a:lnTo>
                            <a:lnTo>
                              <a:pt x="22050" y="4757"/>
                            </a:lnTo>
                            <a:lnTo>
                              <a:pt x="22028" y="4762"/>
                            </a:lnTo>
                            <a:lnTo>
                              <a:pt x="22011" y="4762"/>
                            </a:lnTo>
                            <a:lnTo>
                              <a:pt x="21989" y="4767"/>
                            </a:lnTo>
                            <a:lnTo>
                              <a:pt x="21967" y="4779"/>
                            </a:lnTo>
                            <a:lnTo>
                              <a:pt x="21952" y="4784"/>
                            </a:lnTo>
                            <a:lnTo>
                              <a:pt x="21918" y="4801"/>
                            </a:lnTo>
                            <a:lnTo>
                              <a:pt x="21902" y="4811"/>
                            </a:lnTo>
                            <a:lnTo>
                              <a:pt x="21891" y="4816"/>
                            </a:lnTo>
                            <a:lnTo>
                              <a:pt x="21874" y="4828"/>
                            </a:lnTo>
                            <a:lnTo>
                              <a:pt x="21864" y="4838"/>
                            </a:lnTo>
                            <a:lnTo>
                              <a:pt x="21847" y="4855"/>
                            </a:lnTo>
                            <a:lnTo>
                              <a:pt x="21836" y="4865"/>
                            </a:lnTo>
                            <a:lnTo>
                              <a:pt x="21814" y="4893"/>
                            </a:lnTo>
                            <a:lnTo>
                              <a:pt x="21809" y="4904"/>
                            </a:lnTo>
                            <a:lnTo>
                              <a:pt x="21797" y="4920"/>
                            </a:lnTo>
                            <a:lnTo>
                              <a:pt x="21787" y="4931"/>
                            </a:lnTo>
                            <a:lnTo>
                              <a:pt x="21781" y="4948"/>
                            </a:lnTo>
                            <a:lnTo>
                              <a:pt x="21775" y="4964"/>
                            </a:lnTo>
                            <a:lnTo>
                              <a:pt x="21770" y="4981"/>
                            </a:lnTo>
                            <a:lnTo>
                              <a:pt x="21765" y="4997"/>
                            </a:lnTo>
                            <a:lnTo>
                              <a:pt x="21759" y="5018"/>
                            </a:lnTo>
                            <a:lnTo>
                              <a:pt x="21753" y="5035"/>
                            </a:lnTo>
                            <a:lnTo>
                              <a:pt x="21753" y="5052"/>
                            </a:lnTo>
                            <a:lnTo>
                              <a:pt x="21748" y="5067"/>
                            </a:lnTo>
                            <a:lnTo>
                              <a:pt x="21748" y="5084"/>
                            </a:lnTo>
                            <a:lnTo>
                              <a:pt x="21748" y="5106"/>
                            </a:lnTo>
                            <a:lnTo>
                              <a:pt x="21748" y="5123"/>
                            </a:lnTo>
                            <a:lnTo>
                              <a:pt x="21748" y="5347"/>
                            </a:lnTo>
                            <a:lnTo>
                              <a:pt x="21748" y="5363"/>
                            </a:lnTo>
                            <a:lnTo>
                              <a:pt x="21748" y="5385"/>
                            </a:lnTo>
                            <a:lnTo>
                              <a:pt x="21748" y="5402"/>
                            </a:lnTo>
                            <a:lnTo>
                              <a:pt x="21753" y="5418"/>
                            </a:lnTo>
                            <a:lnTo>
                              <a:pt x="21753" y="5439"/>
                            </a:lnTo>
                            <a:lnTo>
                              <a:pt x="21759" y="5456"/>
                            </a:lnTo>
                            <a:lnTo>
                              <a:pt x="21765" y="5473"/>
                            </a:lnTo>
                            <a:lnTo>
                              <a:pt x="21770" y="5488"/>
                            </a:lnTo>
                            <a:lnTo>
                              <a:pt x="21775" y="5505"/>
                            </a:lnTo>
                            <a:lnTo>
                              <a:pt x="21781" y="5522"/>
                            </a:lnTo>
                            <a:lnTo>
                              <a:pt x="21787" y="5538"/>
                            </a:lnTo>
                            <a:lnTo>
                              <a:pt x="21797" y="5554"/>
                            </a:lnTo>
                            <a:lnTo>
                              <a:pt x="21809" y="5571"/>
                            </a:lnTo>
                            <a:lnTo>
                              <a:pt x="21814" y="5582"/>
                            </a:lnTo>
                            <a:lnTo>
                              <a:pt x="21836" y="5609"/>
                            </a:lnTo>
                            <a:lnTo>
                              <a:pt x="21847" y="5626"/>
                            </a:lnTo>
                            <a:lnTo>
                              <a:pt x="21864" y="5636"/>
                            </a:lnTo>
                            <a:lnTo>
                              <a:pt x="21874" y="5648"/>
                            </a:lnTo>
                            <a:lnTo>
                              <a:pt x="21891" y="5658"/>
                            </a:lnTo>
                            <a:lnTo>
                              <a:pt x="21902" y="5670"/>
                            </a:lnTo>
                            <a:lnTo>
                              <a:pt x="21918" y="5675"/>
                            </a:lnTo>
                            <a:lnTo>
                              <a:pt x="21935" y="5685"/>
                            </a:lnTo>
                            <a:lnTo>
                              <a:pt x="21952" y="5692"/>
                            </a:lnTo>
                            <a:lnTo>
                              <a:pt x="21967" y="5697"/>
                            </a:lnTo>
                            <a:lnTo>
                              <a:pt x="21989" y="5707"/>
                            </a:lnTo>
                            <a:lnTo>
                              <a:pt x="22011" y="5714"/>
                            </a:lnTo>
                            <a:lnTo>
                              <a:pt x="22028" y="5719"/>
                            </a:lnTo>
                            <a:lnTo>
                              <a:pt x="22050" y="5724"/>
                            </a:lnTo>
                            <a:lnTo>
                              <a:pt x="22072" y="5724"/>
                            </a:lnTo>
                            <a:lnTo>
                              <a:pt x="22094" y="5729"/>
                            </a:lnTo>
                            <a:lnTo>
                              <a:pt x="22116" y="5729"/>
                            </a:lnTo>
                            <a:lnTo>
                              <a:pt x="22138" y="5729"/>
                            </a:lnTo>
                            <a:lnTo>
                              <a:pt x="22154" y="5724"/>
                            </a:lnTo>
                            <a:lnTo>
                              <a:pt x="22176" y="5724"/>
                            </a:lnTo>
                            <a:lnTo>
                              <a:pt x="22198" y="5719"/>
                            </a:lnTo>
                            <a:lnTo>
                              <a:pt x="22215" y="5714"/>
                            </a:lnTo>
                            <a:lnTo>
                              <a:pt x="22237" y="5707"/>
                            </a:lnTo>
                            <a:lnTo>
                              <a:pt x="22269" y="5697"/>
                            </a:lnTo>
                            <a:lnTo>
                              <a:pt x="22286" y="5692"/>
                            </a:lnTo>
                            <a:lnTo>
                              <a:pt x="22303" y="5680"/>
                            </a:lnTo>
                            <a:lnTo>
                              <a:pt x="22320" y="5675"/>
                            </a:lnTo>
                            <a:lnTo>
                              <a:pt x="22335" y="5664"/>
                            </a:lnTo>
                            <a:lnTo>
                              <a:pt x="22352" y="5653"/>
                            </a:lnTo>
                            <a:lnTo>
                              <a:pt x="22362" y="5642"/>
                            </a:lnTo>
                            <a:lnTo>
                              <a:pt x="22379" y="5631"/>
                            </a:lnTo>
                            <a:lnTo>
                              <a:pt x="22391" y="5620"/>
                            </a:lnTo>
                            <a:lnTo>
                              <a:pt x="22401" y="5609"/>
                            </a:lnTo>
                            <a:lnTo>
                              <a:pt x="22413" y="5593"/>
                            </a:lnTo>
                            <a:lnTo>
                              <a:pt x="22423" y="5582"/>
                            </a:lnTo>
                            <a:lnTo>
                              <a:pt x="22434" y="5566"/>
                            </a:lnTo>
                            <a:lnTo>
                              <a:pt x="22440" y="5554"/>
                            </a:lnTo>
                            <a:lnTo>
                              <a:pt x="22451" y="5538"/>
                            </a:lnTo>
                            <a:lnTo>
                              <a:pt x="22467" y="5505"/>
                            </a:lnTo>
                            <a:lnTo>
                              <a:pt x="22478" y="5468"/>
                            </a:lnTo>
                            <a:lnTo>
                              <a:pt x="22484" y="5451"/>
                            </a:lnTo>
                            <a:lnTo>
                              <a:pt x="22489" y="5429"/>
                            </a:lnTo>
                            <a:lnTo>
                              <a:pt x="22489" y="5412"/>
                            </a:lnTo>
                            <a:lnTo>
                              <a:pt x="22495" y="5390"/>
                            </a:lnTo>
                            <a:lnTo>
                              <a:pt x="22495" y="5369"/>
                            </a:lnTo>
                            <a:lnTo>
                              <a:pt x="22495" y="5347"/>
                            </a:lnTo>
                            <a:lnTo>
                              <a:pt x="22495" y="5123"/>
                            </a:lnTo>
                            <a:lnTo>
                              <a:pt x="22495" y="5106"/>
                            </a:lnTo>
                            <a:lnTo>
                              <a:pt x="22495" y="5084"/>
                            </a:lnTo>
                            <a:lnTo>
                              <a:pt x="22489" y="5067"/>
                            </a:lnTo>
                            <a:lnTo>
                              <a:pt x="22489" y="5052"/>
                            </a:lnTo>
                            <a:lnTo>
                              <a:pt x="22484" y="5030"/>
                            </a:lnTo>
                            <a:lnTo>
                              <a:pt x="22478" y="5013"/>
                            </a:lnTo>
                            <a:lnTo>
                              <a:pt x="22467" y="4975"/>
                            </a:lnTo>
                            <a:lnTo>
                              <a:pt x="22462" y="4959"/>
                            </a:lnTo>
                            <a:lnTo>
                              <a:pt x="22451" y="4942"/>
                            </a:lnTo>
                            <a:lnTo>
                              <a:pt x="22445" y="4926"/>
                            </a:lnTo>
                            <a:lnTo>
                              <a:pt x="22434" y="4915"/>
                            </a:lnTo>
                            <a:lnTo>
                              <a:pt x="22423" y="4899"/>
                            </a:lnTo>
                            <a:lnTo>
                              <a:pt x="22413" y="4887"/>
                            </a:lnTo>
                            <a:lnTo>
                              <a:pt x="22401" y="4871"/>
                            </a:lnTo>
                            <a:lnTo>
                              <a:pt x="22391" y="4860"/>
                            </a:lnTo>
                            <a:close/>
                            <a:moveTo>
                              <a:pt x="22276" y="5363"/>
                            </a:moveTo>
                            <a:lnTo>
                              <a:pt x="22276" y="5380"/>
                            </a:lnTo>
                            <a:lnTo>
                              <a:pt x="22276" y="5396"/>
                            </a:lnTo>
                            <a:lnTo>
                              <a:pt x="22269" y="5412"/>
                            </a:lnTo>
                            <a:lnTo>
                              <a:pt x="22269" y="5424"/>
                            </a:lnTo>
                            <a:lnTo>
                              <a:pt x="22264" y="5429"/>
                            </a:lnTo>
                            <a:lnTo>
                              <a:pt x="22264" y="5434"/>
                            </a:lnTo>
                            <a:lnTo>
                              <a:pt x="22259" y="5446"/>
                            </a:lnTo>
                            <a:lnTo>
                              <a:pt x="22259" y="5451"/>
                            </a:lnTo>
                            <a:lnTo>
                              <a:pt x="22254" y="5456"/>
                            </a:lnTo>
                            <a:lnTo>
                              <a:pt x="22247" y="5461"/>
                            </a:lnTo>
                            <a:lnTo>
                              <a:pt x="22242" y="5468"/>
                            </a:lnTo>
                            <a:lnTo>
                              <a:pt x="22237" y="5473"/>
                            </a:lnTo>
                            <a:lnTo>
                              <a:pt x="22232" y="5478"/>
                            </a:lnTo>
                            <a:lnTo>
                              <a:pt x="22226" y="5483"/>
                            </a:lnTo>
                            <a:lnTo>
                              <a:pt x="22220" y="5488"/>
                            </a:lnTo>
                            <a:lnTo>
                              <a:pt x="22215" y="5495"/>
                            </a:lnTo>
                            <a:lnTo>
                              <a:pt x="22210" y="5500"/>
                            </a:lnTo>
                            <a:lnTo>
                              <a:pt x="22204" y="5505"/>
                            </a:lnTo>
                            <a:lnTo>
                              <a:pt x="22198" y="5505"/>
                            </a:lnTo>
                            <a:lnTo>
                              <a:pt x="22188" y="5510"/>
                            </a:lnTo>
                            <a:lnTo>
                              <a:pt x="22182" y="5517"/>
                            </a:lnTo>
                            <a:lnTo>
                              <a:pt x="22176" y="5517"/>
                            </a:lnTo>
                            <a:lnTo>
                              <a:pt x="22165" y="5522"/>
                            </a:lnTo>
                            <a:lnTo>
                              <a:pt x="22160" y="5522"/>
                            </a:lnTo>
                            <a:lnTo>
                              <a:pt x="22149" y="5522"/>
                            </a:lnTo>
                            <a:lnTo>
                              <a:pt x="22133" y="5527"/>
                            </a:lnTo>
                            <a:lnTo>
                              <a:pt x="22116" y="5527"/>
                            </a:lnTo>
                            <a:lnTo>
                              <a:pt x="22105" y="5527"/>
                            </a:lnTo>
                            <a:lnTo>
                              <a:pt x="22094" y="5527"/>
                            </a:lnTo>
                            <a:lnTo>
                              <a:pt x="22089" y="5527"/>
                            </a:lnTo>
                            <a:lnTo>
                              <a:pt x="22077" y="5522"/>
                            </a:lnTo>
                            <a:lnTo>
                              <a:pt x="22072" y="5522"/>
                            </a:lnTo>
                            <a:lnTo>
                              <a:pt x="22061" y="5517"/>
                            </a:lnTo>
                            <a:lnTo>
                              <a:pt x="22055" y="5517"/>
                            </a:lnTo>
                            <a:lnTo>
                              <a:pt x="22045" y="5510"/>
                            </a:lnTo>
                            <a:lnTo>
                              <a:pt x="22040" y="5505"/>
                            </a:lnTo>
                            <a:lnTo>
                              <a:pt x="22028" y="5505"/>
                            </a:lnTo>
                            <a:lnTo>
                              <a:pt x="22023" y="5500"/>
                            </a:lnTo>
                            <a:lnTo>
                              <a:pt x="22018" y="5495"/>
                            </a:lnTo>
                            <a:lnTo>
                              <a:pt x="22006" y="5488"/>
                            </a:lnTo>
                            <a:lnTo>
                              <a:pt x="21996" y="5478"/>
                            </a:lnTo>
                            <a:lnTo>
                              <a:pt x="21989" y="5468"/>
                            </a:lnTo>
                            <a:lnTo>
                              <a:pt x="21984" y="5461"/>
                            </a:lnTo>
                            <a:lnTo>
                              <a:pt x="21979" y="5451"/>
                            </a:lnTo>
                            <a:lnTo>
                              <a:pt x="21974" y="5446"/>
                            </a:lnTo>
                            <a:lnTo>
                              <a:pt x="21974" y="5439"/>
                            </a:lnTo>
                            <a:lnTo>
                              <a:pt x="21967" y="5429"/>
                            </a:lnTo>
                            <a:lnTo>
                              <a:pt x="21967" y="5424"/>
                            </a:lnTo>
                            <a:lnTo>
                              <a:pt x="21962" y="5412"/>
                            </a:lnTo>
                            <a:lnTo>
                              <a:pt x="21962" y="5402"/>
                            </a:lnTo>
                            <a:lnTo>
                              <a:pt x="21962" y="5396"/>
                            </a:lnTo>
                            <a:lnTo>
                              <a:pt x="21957" y="5385"/>
                            </a:lnTo>
                            <a:lnTo>
                              <a:pt x="21957" y="5380"/>
                            </a:lnTo>
                            <a:lnTo>
                              <a:pt x="21957" y="5369"/>
                            </a:lnTo>
                            <a:lnTo>
                              <a:pt x="21957" y="5363"/>
                            </a:lnTo>
                            <a:lnTo>
                              <a:pt x="21957" y="5106"/>
                            </a:lnTo>
                            <a:lnTo>
                              <a:pt x="21957" y="5101"/>
                            </a:lnTo>
                            <a:lnTo>
                              <a:pt x="21957" y="5089"/>
                            </a:lnTo>
                            <a:lnTo>
                              <a:pt x="21957" y="5084"/>
                            </a:lnTo>
                            <a:lnTo>
                              <a:pt x="21962" y="5079"/>
                            </a:lnTo>
                            <a:lnTo>
                              <a:pt x="21967" y="5047"/>
                            </a:lnTo>
                            <a:lnTo>
                              <a:pt x="21967" y="5040"/>
                            </a:lnTo>
                            <a:lnTo>
                              <a:pt x="21974" y="5035"/>
                            </a:lnTo>
                            <a:lnTo>
                              <a:pt x="21974" y="5030"/>
                            </a:lnTo>
                            <a:lnTo>
                              <a:pt x="21979" y="5025"/>
                            </a:lnTo>
                            <a:lnTo>
                              <a:pt x="21989" y="5008"/>
                            </a:lnTo>
                            <a:lnTo>
                              <a:pt x="21996" y="4997"/>
                            </a:lnTo>
                            <a:lnTo>
                              <a:pt x="22006" y="4986"/>
                            </a:lnTo>
                            <a:lnTo>
                              <a:pt x="22011" y="4981"/>
                            </a:lnTo>
                            <a:lnTo>
                              <a:pt x="22018" y="4975"/>
                            </a:lnTo>
                            <a:lnTo>
                              <a:pt x="22023" y="4975"/>
                            </a:lnTo>
                            <a:lnTo>
                              <a:pt x="22028" y="4969"/>
                            </a:lnTo>
                            <a:lnTo>
                              <a:pt x="22033" y="4969"/>
                            </a:lnTo>
                            <a:lnTo>
                              <a:pt x="22040" y="4964"/>
                            </a:lnTo>
                            <a:lnTo>
                              <a:pt x="22045" y="4964"/>
                            </a:lnTo>
                            <a:lnTo>
                              <a:pt x="22055" y="4959"/>
                            </a:lnTo>
                            <a:lnTo>
                              <a:pt x="22061" y="4959"/>
                            </a:lnTo>
                            <a:lnTo>
                              <a:pt x="22072" y="4953"/>
                            </a:lnTo>
                            <a:lnTo>
                              <a:pt x="22077" y="4953"/>
                            </a:lnTo>
                            <a:lnTo>
                              <a:pt x="22089" y="4948"/>
                            </a:lnTo>
                            <a:lnTo>
                              <a:pt x="22094" y="4948"/>
                            </a:lnTo>
                            <a:lnTo>
                              <a:pt x="22105" y="4948"/>
                            </a:lnTo>
                            <a:lnTo>
                              <a:pt x="22116" y="4948"/>
                            </a:lnTo>
                            <a:lnTo>
                              <a:pt x="22133" y="4948"/>
                            </a:lnTo>
                            <a:lnTo>
                              <a:pt x="22149" y="4953"/>
                            </a:lnTo>
                            <a:lnTo>
                              <a:pt x="22160" y="4953"/>
                            </a:lnTo>
                            <a:lnTo>
                              <a:pt x="22165" y="4953"/>
                            </a:lnTo>
                            <a:lnTo>
                              <a:pt x="22176" y="4959"/>
                            </a:lnTo>
                            <a:lnTo>
                              <a:pt x="22182" y="4959"/>
                            </a:lnTo>
                            <a:lnTo>
                              <a:pt x="22188" y="4964"/>
                            </a:lnTo>
                            <a:lnTo>
                              <a:pt x="22198" y="4969"/>
                            </a:lnTo>
                            <a:lnTo>
                              <a:pt x="22204" y="4969"/>
                            </a:lnTo>
                            <a:lnTo>
                              <a:pt x="22210" y="4975"/>
                            </a:lnTo>
                            <a:lnTo>
                              <a:pt x="22215" y="4981"/>
                            </a:lnTo>
                            <a:lnTo>
                              <a:pt x="22220" y="4986"/>
                            </a:lnTo>
                            <a:lnTo>
                              <a:pt x="22226" y="4991"/>
                            </a:lnTo>
                            <a:lnTo>
                              <a:pt x="22232" y="4997"/>
                            </a:lnTo>
                            <a:lnTo>
                              <a:pt x="22237" y="5003"/>
                            </a:lnTo>
                            <a:lnTo>
                              <a:pt x="22242" y="5008"/>
                            </a:lnTo>
                            <a:lnTo>
                              <a:pt x="22247" y="5013"/>
                            </a:lnTo>
                            <a:lnTo>
                              <a:pt x="22254" y="5018"/>
                            </a:lnTo>
                            <a:lnTo>
                              <a:pt x="22259" y="5025"/>
                            </a:lnTo>
                            <a:lnTo>
                              <a:pt x="22259" y="5030"/>
                            </a:lnTo>
                            <a:lnTo>
                              <a:pt x="22264" y="5040"/>
                            </a:lnTo>
                            <a:lnTo>
                              <a:pt x="22264" y="5047"/>
                            </a:lnTo>
                            <a:lnTo>
                              <a:pt x="22269" y="5052"/>
                            </a:lnTo>
                            <a:lnTo>
                              <a:pt x="22269" y="5057"/>
                            </a:lnTo>
                            <a:lnTo>
                              <a:pt x="22276" y="5074"/>
                            </a:lnTo>
                            <a:lnTo>
                              <a:pt x="22276" y="5089"/>
                            </a:lnTo>
                            <a:lnTo>
                              <a:pt x="22276" y="5106"/>
                            </a:lnTo>
                            <a:lnTo>
                              <a:pt x="22276" y="5363"/>
                            </a:lnTo>
                            <a:close/>
                            <a:moveTo>
                              <a:pt x="23253" y="5335"/>
                            </a:moveTo>
                            <a:lnTo>
                              <a:pt x="23246" y="5335"/>
                            </a:lnTo>
                            <a:lnTo>
                              <a:pt x="23060" y="5052"/>
                            </a:lnTo>
                            <a:lnTo>
                              <a:pt x="22863" y="4762"/>
                            </a:lnTo>
                            <a:lnTo>
                              <a:pt x="22671" y="4762"/>
                            </a:lnTo>
                            <a:lnTo>
                              <a:pt x="22671" y="5714"/>
                            </a:lnTo>
                            <a:lnTo>
                              <a:pt x="22885" y="5714"/>
                            </a:lnTo>
                            <a:lnTo>
                              <a:pt x="22885" y="5139"/>
                            </a:lnTo>
                            <a:lnTo>
                              <a:pt x="22890" y="5133"/>
                            </a:lnTo>
                            <a:lnTo>
                              <a:pt x="23027" y="5363"/>
                            </a:lnTo>
                            <a:lnTo>
                              <a:pt x="23274" y="5714"/>
                            </a:lnTo>
                            <a:lnTo>
                              <a:pt x="23460" y="5714"/>
                            </a:lnTo>
                            <a:lnTo>
                              <a:pt x="23460" y="4762"/>
                            </a:lnTo>
                            <a:lnTo>
                              <a:pt x="23253" y="4762"/>
                            </a:lnTo>
                            <a:lnTo>
                              <a:pt x="23253" y="5335"/>
                            </a:lnTo>
                            <a:close/>
                            <a:moveTo>
                              <a:pt x="25382" y="5714"/>
                            </a:moveTo>
                            <a:lnTo>
                              <a:pt x="25613" y="5714"/>
                            </a:lnTo>
                            <a:lnTo>
                              <a:pt x="25613" y="5488"/>
                            </a:lnTo>
                            <a:lnTo>
                              <a:pt x="25382" y="5488"/>
                            </a:lnTo>
                            <a:lnTo>
                              <a:pt x="25382" y="5714"/>
                            </a:lnTo>
                            <a:close/>
                            <a:moveTo>
                              <a:pt x="25876" y="4762"/>
                            </a:moveTo>
                            <a:lnTo>
                              <a:pt x="25854" y="4816"/>
                            </a:lnTo>
                            <a:lnTo>
                              <a:pt x="25827" y="4871"/>
                            </a:lnTo>
                            <a:lnTo>
                              <a:pt x="25805" y="4816"/>
                            </a:lnTo>
                            <a:lnTo>
                              <a:pt x="25777" y="4762"/>
                            </a:lnTo>
                            <a:lnTo>
                              <a:pt x="25739" y="4762"/>
                            </a:lnTo>
                            <a:lnTo>
                              <a:pt x="25739" y="4948"/>
                            </a:lnTo>
                            <a:lnTo>
                              <a:pt x="25783" y="4948"/>
                            </a:lnTo>
                            <a:lnTo>
                              <a:pt x="25783" y="4860"/>
                            </a:lnTo>
                            <a:lnTo>
                              <a:pt x="25799" y="4893"/>
                            </a:lnTo>
                            <a:lnTo>
                              <a:pt x="25810" y="4926"/>
                            </a:lnTo>
                            <a:lnTo>
                              <a:pt x="25844" y="4926"/>
                            </a:lnTo>
                            <a:lnTo>
                              <a:pt x="25859" y="4899"/>
                            </a:lnTo>
                            <a:lnTo>
                              <a:pt x="25876" y="4860"/>
                            </a:lnTo>
                            <a:lnTo>
                              <a:pt x="25876" y="4948"/>
                            </a:lnTo>
                            <a:lnTo>
                              <a:pt x="25925" y="4948"/>
                            </a:lnTo>
                            <a:lnTo>
                              <a:pt x="25925" y="4757"/>
                            </a:lnTo>
                            <a:lnTo>
                              <a:pt x="25876" y="4757"/>
                            </a:lnTo>
                            <a:lnTo>
                              <a:pt x="25876" y="4762"/>
                            </a:lnTo>
                            <a:close/>
                            <a:moveTo>
                              <a:pt x="25564" y="4794"/>
                            </a:moveTo>
                            <a:lnTo>
                              <a:pt x="25613" y="4794"/>
                            </a:lnTo>
                            <a:lnTo>
                              <a:pt x="25613" y="4948"/>
                            </a:lnTo>
                            <a:lnTo>
                              <a:pt x="25657" y="4948"/>
                            </a:lnTo>
                            <a:lnTo>
                              <a:pt x="25657" y="4794"/>
                            </a:lnTo>
                            <a:lnTo>
                              <a:pt x="25706" y="4794"/>
                            </a:lnTo>
                            <a:lnTo>
                              <a:pt x="25706" y="4762"/>
                            </a:lnTo>
                            <a:lnTo>
                              <a:pt x="25564" y="4762"/>
                            </a:lnTo>
                            <a:lnTo>
                              <a:pt x="25564" y="4794"/>
                            </a:lnTo>
                            <a:close/>
                            <a:moveTo>
                              <a:pt x="21095" y="5215"/>
                            </a:moveTo>
                            <a:lnTo>
                              <a:pt x="21085" y="5210"/>
                            </a:lnTo>
                            <a:lnTo>
                              <a:pt x="21073" y="5200"/>
                            </a:lnTo>
                            <a:lnTo>
                              <a:pt x="21063" y="5194"/>
                            </a:lnTo>
                            <a:lnTo>
                              <a:pt x="21051" y="5188"/>
                            </a:lnTo>
                            <a:lnTo>
                              <a:pt x="21024" y="5172"/>
                            </a:lnTo>
                            <a:lnTo>
                              <a:pt x="21002" y="5161"/>
                            </a:lnTo>
                            <a:lnTo>
                              <a:pt x="20947" y="5145"/>
                            </a:lnTo>
                            <a:lnTo>
                              <a:pt x="20914" y="5139"/>
                            </a:lnTo>
                            <a:lnTo>
                              <a:pt x="20886" y="5133"/>
                            </a:lnTo>
                            <a:lnTo>
                              <a:pt x="20788" y="5117"/>
                            </a:lnTo>
                            <a:lnTo>
                              <a:pt x="20771" y="5111"/>
                            </a:lnTo>
                            <a:lnTo>
                              <a:pt x="20754" y="5111"/>
                            </a:lnTo>
                            <a:lnTo>
                              <a:pt x="20739" y="5106"/>
                            </a:lnTo>
                            <a:lnTo>
                              <a:pt x="20727" y="5101"/>
                            </a:lnTo>
                            <a:lnTo>
                              <a:pt x="20717" y="5096"/>
                            </a:lnTo>
                            <a:lnTo>
                              <a:pt x="20711" y="5089"/>
                            </a:lnTo>
                            <a:lnTo>
                              <a:pt x="20705" y="5089"/>
                            </a:lnTo>
                            <a:lnTo>
                              <a:pt x="20705" y="5084"/>
                            </a:lnTo>
                            <a:lnTo>
                              <a:pt x="20700" y="5084"/>
                            </a:lnTo>
                            <a:lnTo>
                              <a:pt x="20700" y="5079"/>
                            </a:lnTo>
                            <a:lnTo>
                              <a:pt x="20695" y="5079"/>
                            </a:lnTo>
                            <a:lnTo>
                              <a:pt x="20695" y="5074"/>
                            </a:lnTo>
                            <a:lnTo>
                              <a:pt x="20689" y="5062"/>
                            </a:lnTo>
                            <a:lnTo>
                              <a:pt x="20689" y="5057"/>
                            </a:lnTo>
                            <a:lnTo>
                              <a:pt x="20683" y="5052"/>
                            </a:lnTo>
                            <a:lnTo>
                              <a:pt x="20683" y="5047"/>
                            </a:lnTo>
                            <a:lnTo>
                              <a:pt x="20683" y="5040"/>
                            </a:lnTo>
                            <a:lnTo>
                              <a:pt x="20683" y="5035"/>
                            </a:lnTo>
                            <a:lnTo>
                              <a:pt x="20683" y="5030"/>
                            </a:lnTo>
                            <a:lnTo>
                              <a:pt x="20689" y="5018"/>
                            </a:lnTo>
                            <a:lnTo>
                              <a:pt x="20689" y="5013"/>
                            </a:lnTo>
                            <a:lnTo>
                              <a:pt x="20689" y="5008"/>
                            </a:lnTo>
                            <a:lnTo>
                              <a:pt x="20689" y="5003"/>
                            </a:lnTo>
                            <a:lnTo>
                              <a:pt x="20689" y="4997"/>
                            </a:lnTo>
                            <a:lnTo>
                              <a:pt x="20695" y="4997"/>
                            </a:lnTo>
                            <a:lnTo>
                              <a:pt x="20695" y="4991"/>
                            </a:lnTo>
                            <a:lnTo>
                              <a:pt x="20700" y="4991"/>
                            </a:lnTo>
                            <a:lnTo>
                              <a:pt x="20700" y="4986"/>
                            </a:lnTo>
                            <a:lnTo>
                              <a:pt x="20705" y="4981"/>
                            </a:lnTo>
                            <a:lnTo>
                              <a:pt x="20711" y="4975"/>
                            </a:lnTo>
                            <a:lnTo>
                              <a:pt x="20717" y="4969"/>
                            </a:lnTo>
                            <a:lnTo>
                              <a:pt x="20722" y="4969"/>
                            </a:lnTo>
                            <a:lnTo>
                              <a:pt x="20722" y="4964"/>
                            </a:lnTo>
                            <a:lnTo>
                              <a:pt x="20727" y="4964"/>
                            </a:lnTo>
                            <a:lnTo>
                              <a:pt x="20732" y="4959"/>
                            </a:lnTo>
                            <a:lnTo>
                              <a:pt x="20739" y="4959"/>
                            </a:lnTo>
                            <a:lnTo>
                              <a:pt x="20744" y="4953"/>
                            </a:lnTo>
                            <a:lnTo>
                              <a:pt x="20749" y="4953"/>
                            </a:lnTo>
                            <a:lnTo>
                              <a:pt x="20761" y="4948"/>
                            </a:lnTo>
                            <a:lnTo>
                              <a:pt x="20771" y="4948"/>
                            </a:lnTo>
                            <a:lnTo>
                              <a:pt x="20776" y="4948"/>
                            </a:lnTo>
                            <a:lnTo>
                              <a:pt x="20788" y="4942"/>
                            </a:lnTo>
                            <a:lnTo>
                              <a:pt x="20793" y="4942"/>
                            </a:lnTo>
                            <a:lnTo>
                              <a:pt x="20805" y="4942"/>
                            </a:lnTo>
                            <a:lnTo>
                              <a:pt x="20815" y="4942"/>
                            </a:lnTo>
                            <a:lnTo>
                              <a:pt x="20820" y="4942"/>
                            </a:lnTo>
                            <a:lnTo>
                              <a:pt x="20825" y="4942"/>
                            </a:lnTo>
                            <a:lnTo>
                              <a:pt x="20837" y="4948"/>
                            </a:lnTo>
                            <a:lnTo>
                              <a:pt x="20847" y="4948"/>
                            </a:lnTo>
                            <a:lnTo>
                              <a:pt x="20854" y="4948"/>
                            </a:lnTo>
                            <a:lnTo>
                              <a:pt x="20859" y="4948"/>
                            </a:lnTo>
                            <a:lnTo>
                              <a:pt x="20864" y="4948"/>
                            </a:lnTo>
                            <a:lnTo>
                              <a:pt x="20869" y="4948"/>
                            </a:lnTo>
                            <a:lnTo>
                              <a:pt x="20886" y="4953"/>
                            </a:lnTo>
                            <a:lnTo>
                              <a:pt x="20898" y="4953"/>
                            </a:lnTo>
                            <a:lnTo>
                              <a:pt x="20908" y="4953"/>
                            </a:lnTo>
                            <a:lnTo>
                              <a:pt x="20914" y="4953"/>
                            </a:lnTo>
                            <a:lnTo>
                              <a:pt x="20930" y="4959"/>
                            </a:lnTo>
                            <a:lnTo>
                              <a:pt x="20947" y="4964"/>
                            </a:lnTo>
                            <a:lnTo>
                              <a:pt x="20958" y="4964"/>
                            </a:lnTo>
                            <a:lnTo>
                              <a:pt x="20963" y="4969"/>
                            </a:lnTo>
                            <a:lnTo>
                              <a:pt x="20974" y="4969"/>
                            </a:lnTo>
                            <a:lnTo>
                              <a:pt x="20980" y="4975"/>
                            </a:lnTo>
                            <a:lnTo>
                              <a:pt x="20985" y="4975"/>
                            </a:lnTo>
                            <a:lnTo>
                              <a:pt x="20991" y="4975"/>
                            </a:lnTo>
                            <a:lnTo>
                              <a:pt x="20996" y="4981"/>
                            </a:lnTo>
                            <a:lnTo>
                              <a:pt x="21007" y="4986"/>
                            </a:lnTo>
                            <a:lnTo>
                              <a:pt x="21012" y="4991"/>
                            </a:lnTo>
                            <a:lnTo>
                              <a:pt x="21029" y="4997"/>
                            </a:lnTo>
                            <a:lnTo>
                              <a:pt x="21046" y="5008"/>
                            </a:lnTo>
                            <a:lnTo>
                              <a:pt x="21144" y="4838"/>
                            </a:lnTo>
                            <a:lnTo>
                              <a:pt x="21127" y="4828"/>
                            </a:lnTo>
                            <a:lnTo>
                              <a:pt x="21105" y="4816"/>
                            </a:lnTo>
                            <a:lnTo>
                              <a:pt x="21085" y="4806"/>
                            </a:lnTo>
                            <a:lnTo>
                              <a:pt x="21068" y="4801"/>
                            </a:lnTo>
                            <a:lnTo>
                              <a:pt x="21046" y="4789"/>
                            </a:lnTo>
                            <a:lnTo>
                              <a:pt x="21024" y="4784"/>
                            </a:lnTo>
                            <a:lnTo>
                              <a:pt x="21002" y="4779"/>
                            </a:lnTo>
                            <a:lnTo>
                              <a:pt x="20980" y="4772"/>
                            </a:lnTo>
                            <a:lnTo>
                              <a:pt x="20958" y="4767"/>
                            </a:lnTo>
                            <a:lnTo>
                              <a:pt x="20936" y="4762"/>
                            </a:lnTo>
                            <a:lnTo>
                              <a:pt x="20914" y="4757"/>
                            </a:lnTo>
                            <a:lnTo>
                              <a:pt x="20898" y="4757"/>
                            </a:lnTo>
                            <a:lnTo>
                              <a:pt x="20876" y="4751"/>
                            </a:lnTo>
                            <a:lnTo>
                              <a:pt x="20854" y="4751"/>
                            </a:lnTo>
                            <a:lnTo>
                              <a:pt x="20810" y="4751"/>
                            </a:lnTo>
                            <a:lnTo>
                              <a:pt x="20793" y="4751"/>
                            </a:lnTo>
                            <a:lnTo>
                              <a:pt x="20776" y="4751"/>
                            </a:lnTo>
                            <a:lnTo>
                              <a:pt x="20761" y="4751"/>
                            </a:lnTo>
                            <a:lnTo>
                              <a:pt x="20749" y="4757"/>
                            </a:lnTo>
                            <a:lnTo>
                              <a:pt x="20732" y="4757"/>
                            </a:lnTo>
                            <a:lnTo>
                              <a:pt x="20717" y="4762"/>
                            </a:lnTo>
                            <a:lnTo>
                              <a:pt x="20705" y="4762"/>
                            </a:lnTo>
                            <a:lnTo>
                              <a:pt x="20689" y="4767"/>
                            </a:lnTo>
                            <a:lnTo>
                              <a:pt x="20672" y="4772"/>
                            </a:lnTo>
                            <a:lnTo>
                              <a:pt x="20661" y="4779"/>
                            </a:lnTo>
                            <a:lnTo>
                              <a:pt x="20645" y="4784"/>
                            </a:lnTo>
                            <a:lnTo>
                              <a:pt x="20634" y="4789"/>
                            </a:lnTo>
                            <a:lnTo>
                              <a:pt x="20618" y="4801"/>
                            </a:lnTo>
                            <a:lnTo>
                              <a:pt x="20606" y="4806"/>
                            </a:lnTo>
                            <a:lnTo>
                              <a:pt x="20579" y="4821"/>
                            </a:lnTo>
                            <a:lnTo>
                              <a:pt x="20568" y="4833"/>
                            </a:lnTo>
                            <a:lnTo>
                              <a:pt x="20557" y="4838"/>
                            </a:lnTo>
                            <a:lnTo>
                              <a:pt x="20545" y="4850"/>
                            </a:lnTo>
                            <a:lnTo>
                              <a:pt x="20540" y="4860"/>
                            </a:lnTo>
                            <a:lnTo>
                              <a:pt x="20530" y="4877"/>
                            </a:lnTo>
                            <a:lnTo>
                              <a:pt x="20518" y="4887"/>
                            </a:lnTo>
                            <a:lnTo>
                              <a:pt x="20513" y="4899"/>
                            </a:lnTo>
                            <a:lnTo>
                              <a:pt x="20503" y="4915"/>
                            </a:lnTo>
                            <a:lnTo>
                              <a:pt x="20496" y="4931"/>
                            </a:lnTo>
                            <a:lnTo>
                              <a:pt x="20491" y="4942"/>
                            </a:lnTo>
                            <a:lnTo>
                              <a:pt x="20486" y="4959"/>
                            </a:lnTo>
                            <a:lnTo>
                              <a:pt x="20481" y="4975"/>
                            </a:lnTo>
                            <a:lnTo>
                              <a:pt x="20481" y="4991"/>
                            </a:lnTo>
                            <a:lnTo>
                              <a:pt x="20474" y="5008"/>
                            </a:lnTo>
                            <a:lnTo>
                              <a:pt x="20474" y="5030"/>
                            </a:lnTo>
                            <a:lnTo>
                              <a:pt x="20474" y="5047"/>
                            </a:lnTo>
                            <a:lnTo>
                              <a:pt x="20474" y="5067"/>
                            </a:lnTo>
                            <a:lnTo>
                              <a:pt x="20474" y="5084"/>
                            </a:lnTo>
                            <a:lnTo>
                              <a:pt x="20481" y="5101"/>
                            </a:lnTo>
                            <a:lnTo>
                              <a:pt x="20481" y="5123"/>
                            </a:lnTo>
                            <a:lnTo>
                              <a:pt x="20486" y="5133"/>
                            </a:lnTo>
                            <a:lnTo>
                              <a:pt x="20491" y="5150"/>
                            </a:lnTo>
                            <a:lnTo>
                              <a:pt x="20496" y="5166"/>
                            </a:lnTo>
                            <a:lnTo>
                              <a:pt x="20503" y="5178"/>
                            </a:lnTo>
                            <a:lnTo>
                              <a:pt x="20513" y="5188"/>
                            </a:lnTo>
                            <a:lnTo>
                              <a:pt x="20518" y="5200"/>
                            </a:lnTo>
                            <a:lnTo>
                              <a:pt x="20530" y="5210"/>
                            </a:lnTo>
                            <a:lnTo>
                              <a:pt x="20540" y="5222"/>
                            </a:lnTo>
                            <a:lnTo>
                              <a:pt x="20552" y="5232"/>
                            </a:lnTo>
                            <a:lnTo>
                              <a:pt x="20562" y="5244"/>
                            </a:lnTo>
                            <a:lnTo>
                              <a:pt x="20574" y="5249"/>
                            </a:lnTo>
                            <a:lnTo>
                              <a:pt x="20584" y="5259"/>
                            </a:lnTo>
                            <a:lnTo>
                              <a:pt x="20596" y="5264"/>
                            </a:lnTo>
                            <a:lnTo>
                              <a:pt x="20612" y="5276"/>
                            </a:lnTo>
                            <a:lnTo>
                              <a:pt x="20623" y="5281"/>
                            </a:lnTo>
                            <a:lnTo>
                              <a:pt x="20639" y="5286"/>
                            </a:lnTo>
                            <a:lnTo>
                              <a:pt x="20650" y="5291"/>
                            </a:lnTo>
                            <a:lnTo>
                              <a:pt x="20667" y="5298"/>
                            </a:lnTo>
                            <a:lnTo>
                              <a:pt x="20678" y="5303"/>
                            </a:lnTo>
                            <a:lnTo>
                              <a:pt x="20695" y="5308"/>
                            </a:lnTo>
                            <a:lnTo>
                              <a:pt x="20727" y="5313"/>
                            </a:lnTo>
                            <a:lnTo>
                              <a:pt x="20761" y="5320"/>
                            </a:lnTo>
                            <a:lnTo>
                              <a:pt x="20825" y="5330"/>
                            </a:lnTo>
                            <a:lnTo>
                              <a:pt x="20837" y="5330"/>
                            </a:lnTo>
                            <a:lnTo>
                              <a:pt x="20847" y="5330"/>
                            </a:lnTo>
                            <a:lnTo>
                              <a:pt x="20859" y="5330"/>
                            </a:lnTo>
                            <a:lnTo>
                              <a:pt x="20864" y="5335"/>
                            </a:lnTo>
                            <a:lnTo>
                              <a:pt x="20876" y="5335"/>
                            </a:lnTo>
                            <a:lnTo>
                              <a:pt x="20881" y="5341"/>
                            </a:lnTo>
                            <a:lnTo>
                              <a:pt x="20892" y="5341"/>
                            </a:lnTo>
                            <a:lnTo>
                              <a:pt x="20892" y="5347"/>
                            </a:lnTo>
                            <a:lnTo>
                              <a:pt x="20898" y="5347"/>
                            </a:lnTo>
                            <a:lnTo>
                              <a:pt x="20903" y="5347"/>
                            </a:lnTo>
                            <a:lnTo>
                              <a:pt x="20908" y="5352"/>
                            </a:lnTo>
                            <a:lnTo>
                              <a:pt x="20914" y="5352"/>
                            </a:lnTo>
                            <a:lnTo>
                              <a:pt x="20919" y="5358"/>
                            </a:lnTo>
                            <a:lnTo>
                              <a:pt x="20925" y="5358"/>
                            </a:lnTo>
                            <a:lnTo>
                              <a:pt x="20925" y="5363"/>
                            </a:lnTo>
                            <a:lnTo>
                              <a:pt x="20930" y="5363"/>
                            </a:lnTo>
                            <a:lnTo>
                              <a:pt x="20936" y="5369"/>
                            </a:lnTo>
                            <a:lnTo>
                              <a:pt x="20941" y="5374"/>
                            </a:lnTo>
                            <a:lnTo>
                              <a:pt x="20941" y="5380"/>
                            </a:lnTo>
                            <a:lnTo>
                              <a:pt x="20947" y="5380"/>
                            </a:lnTo>
                            <a:lnTo>
                              <a:pt x="20947" y="5385"/>
                            </a:lnTo>
                            <a:lnTo>
                              <a:pt x="20952" y="5390"/>
                            </a:lnTo>
                            <a:lnTo>
                              <a:pt x="20952" y="5396"/>
                            </a:lnTo>
                            <a:lnTo>
                              <a:pt x="20952" y="5402"/>
                            </a:lnTo>
                            <a:lnTo>
                              <a:pt x="20952" y="5407"/>
                            </a:lnTo>
                            <a:lnTo>
                              <a:pt x="20952" y="5412"/>
                            </a:lnTo>
                            <a:lnTo>
                              <a:pt x="20958" y="5418"/>
                            </a:lnTo>
                            <a:lnTo>
                              <a:pt x="20958" y="5429"/>
                            </a:lnTo>
                            <a:lnTo>
                              <a:pt x="20958" y="5434"/>
                            </a:lnTo>
                            <a:lnTo>
                              <a:pt x="20958" y="5439"/>
                            </a:lnTo>
                            <a:lnTo>
                              <a:pt x="20958" y="5446"/>
                            </a:lnTo>
                            <a:lnTo>
                              <a:pt x="20958" y="5451"/>
                            </a:lnTo>
                            <a:lnTo>
                              <a:pt x="20958" y="5456"/>
                            </a:lnTo>
                            <a:lnTo>
                              <a:pt x="20952" y="5456"/>
                            </a:lnTo>
                            <a:lnTo>
                              <a:pt x="20952" y="5461"/>
                            </a:lnTo>
                            <a:lnTo>
                              <a:pt x="20952" y="5468"/>
                            </a:lnTo>
                            <a:lnTo>
                              <a:pt x="20947" y="5473"/>
                            </a:lnTo>
                            <a:lnTo>
                              <a:pt x="20941" y="5478"/>
                            </a:lnTo>
                            <a:lnTo>
                              <a:pt x="20941" y="5483"/>
                            </a:lnTo>
                            <a:lnTo>
                              <a:pt x="20936" y="5488"/>
                            </a:lnTo>
                            <a:lnTo>
                              <a:pt x="20930" y="5495"/>
                            </a:lnTo>
                            <a:lnTo>
                              <a:pt x="20925" y="5495"/>
                            </a:lnTo>
                            <a:lnTo>
                              <a:pt x="20919" y="5500"/>
                            </a:lnTo>
                            <a:lnTo>
                              <a:pt x="20908" y="5505"/>
                            </a:lnTo>
                            <a:lnTo>
                              <a:pt x="20898" y="5510"/>
                            </a:lnTo>
                            <a:lnTo>
                              <a:pt x="20886" y="5517"/>
                            </a:lnTo>
                            <a:lnTo>
                              <a:pt x="20876" y="5522"/>
                            </a:lnTo>
                            <a:lnTo>
                              <a:pt x="20859" y="5522"/>
                            </a:lnTo>
                            <a:lnTo>
                              <a:pt x="20847" y="5527"/>
                            </a:lnTo>
                            <a:lnTo>
                              <a:pt x="20832" y="5527"/>
                            </a:lnTo>
                            <a:lnTo>
                              <a:pt x="20815" y="5527"/>
                            </a:lnTo>
                            <a:lnTo>
                              <a:pt x="20776" y="5527"/>
                            </a:lnTo>
                            <a:lnTo>
                              <a:pt x="20744" y="5522"/>
                            </a:lnTo>
                            <a:lnTo>
                              <a:pt x="20705" y="5517"/>
                            </a:lnTo>
                            <a:lnTo>
                              <a:pt x="20689" y="5517"/>
                            </a:lnTo>
                            <a:lnTo>
                              <a:pt x="20672" y="5510"/>
                            </a:lnTo>
                            <a:lnTo>
                              <a:pt x="20656" y="5505"/>
                            </a:lnTo>
                            <a:lnTo>
                              <a:pt x="20634" y="5495"/>
                            </a:lnTo>
                            <a:lnTo>
                              <a:pt x="20618" y="5488"/>
                            </a:lnTo>
                            <a:lnTo>
                              <a:pt x="20601" y="5478"/>
                            </a:lnTo>
                            <a:lnTo>
                              <a:pt x="20584" y="5468"/>
                            </a:lnTo>
                            <a:lnTo>
                              <a:pt x="20568" y="5456"/>
                            </a:lnTo>
                            <a:lnTo>
                              <a:pt x="20552" y="5446"/>
                            </a:lnTo>
                            <a:lnTo>
                              <a:pt x="20535" y="5429"/>
                            </a:lnTo>
                            <a:lnTo>
                              <a:pt x="20415" y="5593"/>
                            </a:lnTo>
                            <a:lnTo>
                              <a:pt x="20425" y="5604"/>
                            </a:lnTo>
                            <a:lnTo>
                              <a:pt x="20437" y="5615"/>
                            </a:lnTo>
                            <a:lnTo>
                              <a:pt x="20447" y="5620"/>
                            </a:lnTo>
                            <a:lnTo>
                              <a:pt x="20459" y="5631"/>
                            </a:lnTo>
                            <a:lnTo>
                              <a:pt x="20469" y="5636"/>
                            </a:lnTo>
                            <a:lnTo>
                              <a:pt x="20486" y="5648"/>
                            </a:lnTo>
                            <a:lnTo>
                              <a:pt x="20496" y="5653"/>
                            </a:lnTo>
                            <a:lnTo>
                              <a:pt x="20508" y="5658"/>
                            </a:lnTo>
                            <a:lnTo>
                              <a:pt x="20535" y="5670"/>
                            </a:lnTo>
                            <a:lnTo>
                              <a:pt x="20557" y="5680"/>
                            </a:lnTo>
                            <a:lnTo>
                              <a:pt x="20568" y="5685"/>
                            </a:lnTo>
                            <a:lnTo>
                              <a:pt x="20584" y="5692"/>
                            </a:lnTo>
                            <a:lnTo>
                              <a:pt x="20596" y="5697"/>
                            </a:lnTo>
                            <a:lnTo>
                              <a:pt x="20606" y="5697"/>
                            </a:lnTo>
                            <a:lnTo>
                              <a:pt x="20618" y="5702"/>
                            </a:lnTo>
                            <a:lnTo>
                              <a:pt x="20634" y="5702"/>
                            </a:lnTo>
                            <a:lnTo>
                              <a:pt x="20656" y="5707"/>
                            </a:lnTo>
                            <a:lnTo>
                              <a:pt x="20683" y="5714"/>
                            </a:lnTo>
                            <a:lnTo>
                              <a:pt x="20705" y="5719"/>
                            </a:lnTo>
                            <a:lnTo>
                              <a:pt x="20717" y="5719"/>
                            </a:lnTo>
                            <a:lnTo>
                              <a:pt x="20732" y="5719"/>
                            </a:lnTo>
                            <a:lnTo>
                              <a:pt x="20754" y="5724"/>
                            </a:lnTo>
                            <a:lnTo>
                              <a:pt x="20783" y="5729"/>
                            </a:lnTo>
                            <a:lnTo>
                              <a:pt x="20793" y="5729"/>
                            </a:lnTo>
                            <a:lnTo>
                              <a:pt x="20805" y="5729"/>
                            </a:lnTo>
                            <a:lnTo>
                              <a:pt x="20820" y="5729"/>
                            </a:lnTo>
                            <a:lnTo>
                              <a:pt x="20837" y="5729"/>
                            </a:lnTo>
                            <a:lnTo>
                              <a:pt x="20854" y="5724"/>
                            </a:lnTo>
                            <a:lnTo>
                              <a:pt x="20876" y="5724"/>
                            </a:lnTo>
                            <a:lnTo>
                              <a:pt x="20892" y="5719"/>
                            </a:lnTo>
                            <a:lnTo>
                              <a:pt x="20908" y="5714"/>
                            </a:lnTo>
                            <a:lnTo>
                              <a:pt x="20925" y="5707"/>
                            </a:lnTo>
                            <a:lnTo>
                              <a:pt x="20941" y="5702"/>
                            </a:lnTo>
                            <a:lnTo>
                              <a:pt x="20958" y="5697"/>
                            </a:lnTo>
                            <a:lnTo>
                              <a:pt x="20974" y="5692"/>
                            </a:lnTo>
                            <a:lnTo>
                              <a:pt x="20991" y="5685"/>
                            </a:lnTo>
                            <a:lnTo>
                              <a:pt x="21007" y="5680"/>
                            </a:lnTo>
                            <a:lnTo>
                              <a:pt x="21024" y="5670"/>
                            </a:lnTo>
                            <a:lnTo>
                              <a:pt x="21034" y="5664"/>
                            </a:lnTo>
                            <a:lnTo>
                              <a:pt x="21051" y="5653"/>
                            </a:lnTo>
                            <a:lnTo>
                              <a:pt x="21063" y="5648"/>
                            </a:lnTo>
                            <a:lnTo>
                              <a:pt x="21078" y="5636"/>
                            </a:lnTo>
                            <a:lnTo>
                              <a:pt x="21090" y="5626"/>
                            </a:lnTo>
                            <a:lnTo>
                              <a:pt x="21100" y="5615"/>
                            </a:lnTo>
                            <a:lnTo>
                              <a:pt x="21112" y="5604"/>
                            </a:lnTo>
                            <a:lnTo>
                              <a:pt x="21122" y="5587"/>
                            </a:lnTo>
                            <a:lnTo>
                              <a:pt x="21134" y="5576"/>
                            </a:lnTo>
                            <a:lnTo>
                              <a:pt x="21139" y="5566"/>
                            </a:lnTo>
                            <a:lnTo>
                              <a:pt x="21149" y="5549"/>
                            </a:lnTo>
                            <a:lnTo>
                              <a:pt x="21156" y="5532"/>
                            </a:lnTo>
                            <a:lnTo>
                              <a:pt x="21166" y="5522"/>
                            </a:lnTo>
                            <a:lnTo>
                              <a:pt x="21171" y="5505"/>
                            </a:lnTo>
                            <a:lnTo>
                              <a:pt x="21178" y="5488"/>
                            </a:lnTo>
                            <a:lnTo>
                              <a:pt x="21178" y="5473"/>
                            </a:lnTo>
                            <a:lnTo>
                              <a:pt x="21183" y="5456"/>
                            </a:lnTo>
                            <a:lnTo>
                              <a:pt x="21183" y="5439"/>
                            </a:lnTo>
                            <a:lnTo>
                              <a:pt x="21183" y="5418"/>
                            </a:lnTo>
                            <a:lnTo>
                              <a:pt x="21183" y="5402"/>
                            </a:lnTo>
                            <a:lnTo>
                              <a:pt x="21183" y="5385"/>
                            </a:lnTo>
                            <a:lnTo>
                              <a:pt x="21178" y="5369"/>
                            </a:lnTo>
                            <a:lnTo>
                              <a:pt x="21178" y="5352"/>
                            </a:lnTo>
                            <a:lnTo>
                              <a:pt x="21171" y="5335"/>
                            </a:lnTo>
                            <a:lnTo>
                              <a:pt x="21166" y="5325"/>
                            </a:lnTo>
                            <a:lnTo>
                              <a:pt x="21161" y="5308"/>
                            </a:lnTo>
                            <a:lnTo>
                              <a:pt x="21156" y="5298"/>
                            </a:lnTo>
                            <a:lnTo>
                              <a:pt x="21144" y="5276"/>
                            </a:lnTo>
                            <a:lnTo>
                              <a:pt x="21139" y="5264"/>
                            </a:lnTo>
                            <a:lnTo>
                              <a:pt x="21127" y="5254"/>
                            </a:lnTo>
                            <a:lnTo>
                              <a:pt x="21122" y="5244"/>
                            </a:lnTo>
                            <a:lnTo>
                              <a:pt x="21112" y="5232"/>
                            </a:lnTo>
                            <a:lnTo>
                              <a:pt x="21105" y="5227"/>
                            </a:lnTo>
                            <a:lnTo>
                              <a:pt x="21095" y="5215"/>
                            </a:lnTo>
                            <a:close/>
                            <a:moveTo>
                              <a:pt x="25409" y="4762"/>
                            </a:moveTo>
                            <a:lnTo>
                              <a:pt x="24675" y="4762"/>
                            </a:lnTo>
                            <a:lnTo>
                              <a:pt x="24675" y="4948"/>
                            </a:lnTo>
                            <a:lnTo>
                              <a:pt x="24938" y="4948"/>
                            </a:lnTo>
                            <a:lnTo>
                              <a:pt x="24938" y="5714"/>
                            </a:lnTo>
                            <a:lnTo>
                              <a:pt x="25146" y="5714"/>
                            </a:lnTo>
                            <a:lnTo>
                              <a:pt x="25146" y="4948"/>
                            </a:lnTo>
                            <a:lnTo>
                              <a:pt x="25409" y="4948"/>
                            </a:lnTo>
                            <a:lnTo>
                              <a:pt x="25409" y="4762"/>
                            </a:lnTo>
                            <a:close/>
                            <a:moveTo>
                              <a:pt x="24471" y="5714"/>
                            </a:moveTo>
                            <a:lnTo>
                              <a:pt x="24702" y="5714"/>
                            </a:lnTo>
                            <a:lnTo>
                              <a:pt x="24702" y="5488"/>
                            </a:lnTo>
                            <a:lnTo>
                              <a:pt x="24471" y="5488"/>
                            </a:lnTo>
                            <a:lnTo>
                              <a:pt x="24471" y="5714"/>
                            </a:lnTo>
                            <a:close/>
                            <a:moveTo>
                              <a:pt x="18323" y="5200"/>
                            </a:moveTo>
                            <a:lnTo>
                              <a:pt x="18335" y="5183"/>
                            </a:lnTo>
                            <a:lnTo>
                              <a:pt x="18340" y="5166"/>
                            </a:lnTo>
                            <a:lnTo>
                              <a:pt x="18350" y="5150"/>
                            </a:lnTo>
                            <a:lnTo>
                              <a:pt x="18355" y="5128"/>
                            </a:lnTo>
                            <a:lnTo>
                              <a:pt x="18362" y="5111"/>
                            </a:lnTo>
                            <a:lnTo>
                              <a:pt x="18362" y="5089"/>
                            </a:lnTo>
                            <a:lnTo>
                              <a:pt x="18367" y="5067"/>
                            </a:lnTo>
                            <a:lnTo>
                              <a:pt x="18367" y="5047"/>
                            </a:lnTo>
                            <a:lnTo>
                              <a:pt x="18367" y="5030"/>
                            </a:lnTo>
                            <a:lnTo>
                              <a:pt x="18367" y="5013"/>
                            </a:lnTo>
                            <a:lnTo>
                              <a:pt x="18367" y="4997"/>
                            </a:lnTo>
                            <a:lnTo>
                              <a:pt x="18362" y="4981"/>
                            </a:lnTo>
                            <a:lnTo>
                              <a:pt x="18362" y="4964"/>
                            </a:lnTo>
                            <a:lnTo>
                              <a:pt x="18355" y="4953"/>
                            </a:lnTo>
                            <a:lnTo>
                              <a:pt x="18350" y="4937"/>
                            </a:lnTo>
                            <a:lnTo>
                              <a:pt x="18345" y="4926"/>
                            </a:lnTo>
                            <a:lnTo>
                              <a:pt x="18340" y="4909"/>
                            </a:lnTo>
                            <a:lnTo>
                              <a:pt x="18328" y="4899"/>
                            </a:lnTo>
                            <a:lnTo>
                              <a:pt x="18323" y="4887"/>
                            </a:lnTo>
                            <a:lnTo>
                              <a:pt x="18312" y="4877"/>
                            </a:lnTo>
                            <a:lnTo>
                              <a:pt x="18306" y="4865"/>
                            </a:lnTo>
                            <a:lnTo>
                              <a:pt x="18296" y="4855"/>
                            </a:lnTo>
                            <a:lnTo>
                              <a:pt x="18274" y="4833"/>
                            </a:lnTo>
                            <a:lnTo>
                              <a:pt x="18252" y="4816"/>
                            </a:lnTo>
                            <a:lnTo>
                              <a:pt x="18241" y="4811"/>
                            </a:lnTo>
                            <a:lnTo>
                              <a:pt x="18230" y="4801"/>
                            </a:lnTo>
                            <a:lnTo>
                              <a:pt x="18213" y="4794"/>
                            </a:lnTo>
                            <a:lnTo>
                              <a:pt x="18202" y="4789"/>
                            </a:lnTo>
                            <a:lnTo>
                              <a:pt x="18191" y="4784"/>
                            </a:lnTo>
                            <a:lnTo>
                              <a:pt x="18175" y="4779"/>
                            </a:lnTo>
                            <a:lnTo>
                              <a:pt x="18163" y="4772"/>
                            </a:lnTo>
                            <a:lnTo>
                              <a:pt x="18148" y="4772"/>
                            </a:lnTo>
                            <a:lnTo>
                              <a:pt x="18136" y="4767"/>
                            </a:lnTo>
                            <a:lnTo>
                              <a:pt x="18119" y="4767"/>
                            </a:lnTo>
                            <a:lnTo>
                              <a:pt x="18104" y="4762"/>
                            </a:lnTo>
                            <a:lnTo>
                              <a:pt x="18087" y="4762"/>
                            </a:lnTo>
                            <a:lnTo>
                              <a:pt x="18075" y="4762"/>
                            </a:lnTo>
                            <a:lnTo>
                              <a:pt x="18060" y="4762"/>
                            </a:lnTo>
                            <a:lnTo>
                              <a:pt x="17631" y="4762"/>
                            </a:lnTo>
                            <a:lnTo>
                              <a:pt x="17631" y="5714"/>
                            </a:lnTo>
                            <a:lnTo>
                              <a:pt x="17846" y="5714"/>
                            </a:lnTo>
                            <a:lnTo>
                              <a:pt x="17846" y="5347"/>
                            </a:lnTo>
                            <a:lnTo>
                              <a:pt x="17982" y="5347"/>
                            </a:lnTo>
                            <a:lnTo>
                              <a:pt x="18136" y="5714"/>
                            </a:lnTo>
                            <a:lnTo>
                              <a:pt x="18372" y="5714"/>
                            </a:lnTo>
                            <a:lnTo>
                              <a:pt x="18191" y="5308"/>
                            </a:lnTo>
                            <a:lnTo>
                              <a:pt x="18213" y="5298"/>
                            </a:lnTo>
                            <a:lnTo>
                              <a:pt x="18230" y="5286"/>
                            </a:lnTo>
                            <a:lnTo>
                              <a:pt x="18246" y="5276"/>
                            </a:lnTo>
                            <a:lnTo>
                              <a:pt x="18268" y="5264"/>
                            </a:lnTo>
                            <a:lnTo>
                              <a:pt x="18279" y="5249"/>
                            </a:lnTo>
                            <a:lnTo>
                              <a:pt x="18296" y="5232"/>
                            </a:lnTo>
                            <a:lnTo>
                              <a:pt x="18312" y="5215"/>
                            </a:lnTo>
                            <a:lnTo>
                              <a:pt x="18323" y="5200"/>
                            </a:lnTo>
                            <a:close/>
                            <a:moveTo>
                              <a:pt x="18114" y="5128"/>
                            </a:moveTo>
                            <a:lnTo>
                              <a:pt x="18104" y="5133"/>
                            </a:lnTo>
                            <a:lnTo>
                              <a:pt x="18092" y="5139"/>
                            </a:lnTo>
                            <a:lnTo>
                              <a:pt x="18082" y="5145"/>
                            </a:lnTo>
                            <a:lnTo>
                              <a:pt x="18070" y="5150"/>
                            </a:lnTo>
                            <a:lnTo>
                              <a:pt x="18060" y="5150"/>
                            </a:lnTo>
                            <a:lnTo>
                              <a:pt x="18048" y="5155"/>
                            </a:lnTo>
                            <a:lnTo>
                              <a:pt x="18038" y="5155"/>
                            </a:lnTo>
                            <a:lnTo>
                              <a:pt x="18021" y="5155"/>
                            </a:lnTo>
                            <a:lnTo>
                              <a:pt x="17846" y="5155"/>
                            </a:lnTo>
                            <a:lnTo>
                              <a:pt x="17846" y="4948"/>
                            </a:lnTo>
                            <a:lnTo>
                              <a:pt x="18026" y="4948"/>
                            </a:lnTo>
                            <a:lnTo>
                              <a:pt x="18043" y="4948"/>
                            </a:lnTo>
                            <a:lnTo>
                              <a:pt x="18055" y="4948"/>
                            </a:lnTo>
                            <a:lnTo>
                              <a:pt x="18065" y="4948"/>
                            </a:lnTo>
                            <a:lnTo>
                              <a:pt x="18075" y="4953"/>
                            </a:lnTo>
                            <a:lnTo>
                              <a:pt x="18087" y="4953"/>
                            </a:lnTo>
                            <a:lnTo>
                              <a:pt x="18092" y="4959"/>
                            </a:lnTo>
                            <a:lnTo>
                              <a:pt x="18097" y="4959"/>
                            </a:lnTo>
                            <a:lnTo>
                              <a:pt x="18104" y="4964"/>
                            </a:lnTo>
                            <a:lnTo>
                              <a:pt x="18109" y="4964"/>
                            </a:lnTo>
                            <a:lnTo>
                              <a:pt x="18114" y="4969"/>
                            </a:lnTo>
                            <a:lnTo>
                              <a:pt x="18119" y="4975"/>
                            </a:lnTo>
                            <a:lnTo>
                              <a:pt x="18126" y="4981"/>
                            </a:lnTo>
                            <a:lnTo>
                              <a:pt x="18131" y="4986"/>
                            </a:lnTo>
                            <a:lnTo>
                              <a:pt x="18136" y="4991"/>
                            </a:lnTo>
                            <a:lnTo>
                              <a:pt x="18136" y="4997"/>
                            </a:lnTo>
                            <a:lnTo>
                              <a:pt x="18141" y="5003"/>
                            </a:lnTo>
                            <a:lnTo>
                              <a:pt x="18141" y="5008"/>
                            </a:lnTo>
                            <a:lnTo>
                              <a:pt x="18141" y="5013"/>
                            </a:lnTo>
                            <a:lnTo>
                              <a:pt x="18141" y="5018"/>
                            </a:lnTo>
                            <a:lnTo>
                              <a:pt x="18148" y="5025"/>
                            </a:lnTo>
                            <a:lnTo>
                              <a:pt x="18148" y="5035"/>
                            </a:lnTo>
                            <a:lnTo>
                              <a:pt x="18148" y="5047"/>
                            </a:lnTo>
                            <a:lnTo>
                              <a:pt x="18148" y="5062"/>
                            </a:lnTo>
                            <a:lnTo>
                              <a:pt x="18148" y="5074"/>
                            </a:lnTo>
                            <a:lnTo>
                              <a:pt x="18141" y="5079"/>
                            </a:lnTo>
                            <a:lnTo>
                              <a:pt x="18141" y="5084"/>
                            </a:lnTo>
                            <a:lnTo>
                              <a:pt x="18141" y="5089"/>
                            </a:lnTo>
                            <a:lnTo>
                              <a:pt x="18141" y="5096"/>
                            </a:lnTo>
                            <a:lnTo>
                              <a:pt x="18136" y="5101"/>
                            </a:lnTo>
                            <a:lnTo>
                              <a:pt x="18136" y="5106"/>
                            </a:lnTo>
                            <a:lnTo>
                              <a:pt x="18131" y="5111"/>
                            </a:lnTo>
                            <a:lnTo>
                              <a:pt x="18126" y="5117"/>
                            </a:lnTo>
                            <a:lnTo>
                              <a:pt x="18119" y="5123"/>
                            </a:lnTo>
                            <a:lnTo>
                              <a:pt x="18114" y="5128"/>
                            </a:lnTo>
                            <a:close/>
                            <a:moveTo>
                              <a:pt x="20057" y="5335"/>
                            </a:moveTo>
                            <a:lnTo>
                              <a:pt x="20052" y="5335"/>
                            </a:lnTo>
                            <a:lnTo>
                              <a:pt x="19870" y="5052"/>
                            </a:lnTo>
                            <a:lnTo>
                              <a:pt x="19668" y="4762"/>
                            </a:lnTo>
                            <a:lnTo>
                              <a:pt x="19481" y="4762"/>
                            </a:lnTo>
                            <a:lnTo>
                              <a:pt x="19481" y="5714"/>
                            </a:lnTo>
                            <a:lnTo>
                              <a:pt x="19690" y="5714"/>
                            </a:lnTo>
                            <a:lnTo>
                              <a:pt x="19690" y="5139"/>
                            </a:lnTo>
                            <a:lnTo>
                              <a:pt x="19695" y="5133"/>
                            </a:lnTo>
                            <a:lnTo>
                              <a:pt x="19838" y="5363"/>
                            </a:lnTo>
                            <a:lnTo>
                              <a:pt x="20079" y="5714"/>
                            </a:lnTo>
                            <a:lnTo>
                              <a:pt x="20266" y="5714"/>
                            </a:lnTo>
                            <a:lnTo>
                              <a:pt x="20266" y="4762"/>
                            </a:lnTo>
                            <a:lnTo>
                              <a:pt x="20057" y="4762"/>
                            </a:lnTo>
                            <a:lnTo>
                              <a:pt x="20057" y="5335"/>
                            </a:lnTo>
                            <a:close/>
                            <a:moveTo>
                              <a:pt x="14222" y="5335"/>
                            </a:moveTo>
                            <a:lnTo>
                              <a:pt x="14217" y="5335"/>
                            </a:lnTo>
                            <a:lnTo>
                              <a:pt x="14030" y="5052"/>
                            </a:lnTo>
                            <a:lnTo>
                              <a:pt x="13832" y="4762"/>
                            </a:lnTo>
                            <a:lnTo>
                              <a:pt x="13640" y="4762"/>
                            </a:lnTo>
                            <a:lnTo>
                              <a:pt x="13640" y="5714"/>
                            </a:lnTo>
                            <a:lnTo>
                              <a:pt x="13854" y="5714"/>
                            </a:lnTo>
                            <a:lnTo>
                              <a:pt x="13854" y="5139"/>
                            </a:lnTo>
                            <a:lnTo>
                              <a:pt x="13861" y="5133"/>
                            </a:lnTo>
                            <a:lnTo>
                              <a:pt x="13998" y="5363"/>
                            </a:lnTo>
                            <a:lnTo>
                              <a:pt x="14244" y="5714"/>
                            </a:lnTo>
                            <a:lnTo>
                              <a:pt x="14431" y="5714"/>
                            </a:lnTo>
                            <a:lnTo>
                              <a:pt x="14431" y="4762"/>
                            </a:lnTo>
                            <a:lnTo>
                              <a:pt x="14222" y="4762"/>
                            </a:lnTo>
                            <a:lnTo>
                              <a:pt x="14222" y="5335"/>
                            </a:lnTo>
                            <a:close/>
                            <a:moveTo>
                              <a:pt x="16116" y="5215"/>
                            </a:moveTo>
                            <a:lnTo>
                              <a:pt x="16105" y="5210"/>
                            </a:lnTo>
                            <a:lnTo>
                              <a:pt x="16094" y="5200"/>
                            </a:lnTo>
                            <a:lnTo>
                              <a:pt x="16083" y="5194"/>
                            </a:lnTo>
                            <a:lnTo>
                              <a:pt x="16073" y="5188"/>
                            </a:lnTo>
                            <a:lnTo>
                              <a:pt x="16044" y="5172"/>
                            </a:lnTo>
                            <a:lnTo>
                              <a:pt x="16022" y="5161"/>
                            </a:lnTo>
                            <a:lnTo>
                              <a:pt x="15968" y="5145"/>
                            </a:lnTo>
                            <a:lnTo>
                              <a:pt x="15936" y="5139"/>
                            </a:lnTo>
                            <a:lnTo>
                              <a:pt x="15907" y="5133"/>
                            </a:lnTo>
                            <a:lnTo>
                              <a:pt x="15809" y="5117"/>
                            </a:lnTo>
                            <a:lnTo>
                              <a:pt x="15793" y="5111"/>
                            </a:lnTo>
                            <a:lnTo>
                              <a:pt x="15776" y="5111"/>
                            </a:lnTo>
                            <a:lnTo>
                              <a:pt x="15759" y="5106"/>
                            </a:lnTo>
                            <a:lnTo>
                              <a:pt x="15749" y="5101"/>
                            </a:lnTo>
                            <a:lnTo>
                              <a:pt x="15737" y="5096"/>
                            </a:lnTo>
                            <a:lnTo>
                              <a:pt x="15732" y="5089"/>
                            </a:lnTo>
                            <a:lnTo>
                              <a:pt x="15727" y="5089"/>
                            </a:lnTo>
                            <a:lnTo>
                              <a:pt x="15727" y="5084"/>
                            </a:lnTo>
                            <a:lnTo>
                              <a:pt x="15720" y="5084"/>
                            </a:lnTo>
                            <a:lnTo>
                              <a:pt x="15720" y="5079"/>
                            </a:lnTo>
                            <a:lnTo>
                              <a:pt x="15715" y="5079"/>
                            </a:lnTo>
                            <a:lnTo>
                              <a:pt x="15715" y="5074"/>
                            </a:lnTo>
                            <a:lnTo>
                              <a:pt x="15710" y="5062"/>
                            </a:lnTo>
                            <a:lnTo>
                              <a:pt x="15710" y="5057"/>
                            </a:lnTo>
                            <a:lnTo>
                              <a:pt x="15705" y="5052"/>
                            </a:lnTo>
                            <a:lnTo>
                              <a:pt x="15705" y="5047"/>
                            </a:lnTo>
                            <a:lnTo>
                              <a:pt x="15705" y="5040"/>
                            </a:lnTo>
                            <a:lnTo>
                              <a:pt x="15705" y="5035"/>
                            </a:lnTo>
                            <a:lnTo>
                              <a:pt x="15705" y="5030"/>
                            </a:lnTo>
                            <a:lnTo>
                              <a:pt x="15710" y="5018"/>
                            </a:lnTo>
                            <a:lnTo>
                              <a:pt x="15710" y="5013"/>
                            </a:lnTo>
                            <a:lnTo>
                              <a:pt x="15710" y="5008"/>
                            </a:lnTo>
                            <a:lnTo>
                              <a:pt x="15710" y="5003"/>
                            </a:lnTo>
                            <a:lnTo>
                              <a:pt x="15710" y="4997"/>
                            </a:lnTo>
                            <a:lnTo>
                              <a:pt x="15715" y="4997"/>
                            </a:lnTo>
                            <a:lnTo>
                              <a:pt x="15715" y="4991"/>
                            </a:lnTo>
                            <a:lnTo>
                              <a:pt x="15720" y="4991"/>
                            </a:lnTo>
                            <a:lnTo>
                              <a:pt x="15720" y="4986"/>
                            </a:lnTo>
                            <a:lnTo>
                              <a:pt x="15727" y="4981"/>
                            </a:lnTo>
                            <a:lnTo>
                              <a:pt x="15732" y="4975"/>
                            </a:lnTo>
                            <a:lnTo>
                              <a:pt x="15737" y="4969"/>
                            </a:lnTo>
                            <a:lnTo>
                              <a:pt x="15743" y="4969"/>
                            </a:lnTo>
                            <a:lnTo>
                              <a:pt x="15743" y="4964"/>
                            </a:lnTo>
                            <a:lnTo>
                              <a:pt x="15749" y="4964"/>
                            </a:lnTo>
                            <a:lnTo>
                              <a:pt x="15754" y="4959"/>
                            </a:lnTo>
                            <a:lnTo>
                              <a:pt x="15759" y="4959"/>
                            </a:lnTo>
                            <a:lnTo>
                              <a:pt x="15765" y="4953"/>
                            </a:lnTo>
                            <a:lnTo>
                              <a:pt x="15771" y="4953"/>
                            </a:lnTo>
                            <a:lnTo>
                              <a:pt x="15781" y="4948"/>
                            </a:lnTo>
                            <a:lnTo>
                              <a:pt x="15793" y="4948"/>
                            </a:lnTo>
                            <a:lnTo>
                              <a:pt x="15798" y="4948"/>
                            </a:lnTo>
                            <a:lnTo>
                              <a:pt x="15809" y="4942"/>
                            </a:lnTo>
                            <a:lnTo>
                              <a:pt x="15814" y="4942"/>
                            </a:lnTo>
                            <a:lnTo>
                              <a:pt x="15825" y="4942"/>
                            </a:lnTo>
                            <a:lnTo>
                              <a:pt x="15836" y="4942"/>
                            </a:lnTo>
                            <a:lnTo>
                              <a:pt x="15842" y="4942"/>
                            </a:lnTo>
                            <a:lnTo>
                              <a:pt x="15847" y="4942"/>
                            </a:lnTo>
                            <a:lnTo>
                              <a:pt x="15858" y="4948"/>
                            </a:lnTo>
                            <a:lnTo>
                              <a:pt x="15870" y="4948"/>
                            </a:lnTo>
                            <a:lnTo>
                              <a:pt x="15875" y="4948"/>
                            </a:lnTo>
                            <a:lnTo>
                              <a:pt x="15880" y="4948"/>
                            </a:lnTo>
                            <a:lnTo>
                              <a:pt x="15886" y="4948"/>
                            </a:lnTo>
                            <a:lnTo>
                              <a:pt x="15892" y="4948"/>
                            </a:lnTo>
                            <a:lnTo>
                              <a:pt x="15907" y="4953"/>
                            </a:lnTo>
                            <a:lnTo>
                              <a:pt x="15919" y="4953"/>
                            </a:lnTo>
                            <a:lnTo>
                              <a:pt x="15929" y="4953"/>
                            </a:lnTo>
                            <a:lnTo>
                              <a:pt x="15936" y="4953"/>
                            </a:lnTo>
                            <a:lnTo>
                              <a:pt x="15951" y="4959"/>
                            </a:lnTo>
                            <a:lnTo>
                              <a:pt x="15968" y="4964"/>
                            </a:lnTo>
                            <a:lnTo>
                              <a:pt x="15980" y="4964"/>
                            </a:lnTo>
                            <a:lnTo>
                              <a:pt x="15985" y="4969"/>
                            </a:lnTo>
                            <a:lnTo>
                              <a:pt x="15995" y="4969"/>
                            </a:lnTo>
                            <a:lnTo>
                              <a:pt x="16000" y="4975"/>
                            </a:lnTo>
                            <a:lnTo>
                              <a:pt x="16007" y="4975"/>
                            </a:lnTo>
                            <a:lnTo>
                              <a:pt x="16012" y="4975"/>
                            </a:lnTo>
                            <a:lnTo>
                              <a:pt x="16017" y="4981"/>
                            </a:lnTo>
                            <a:lnTo>
                              <a:pt x="16029" y="4986"/>
                            </a:lnTo>
                            <a:lnTo>
                              <a:pt x="16034" y="4991"/>
                            </a:lnTo>
                            <a:lnTo>
                              <a:pt x="16051" y="4997"/>
                            </a:lnTo>
                            <a:lnTo>
                              <a:pt x="16067" y="5008"/>
                            </a:lnTo>
                            <a:lnTo>
                              <a:pt x="16166" y="4838"/>
                            </a:lnTo>
                            <a:lnTo>
                              <a:pt x="16149" y="4828"/>
                            </a:lnTo>
                            <a:lnTo>
                              <a:pt x="16127" y="4816"/>
                            </a:lnTo>
                            <a:lnTo>
                              <a:pt x="16105" y="4806"/>
                            </a:lnTo>
                            <a:lnTo>
                              <a:pt x="16089" y="4801"/>
                            </a:lnTo>
                            <a:lnTo>
                              <a:pt x="16067" y="4789"/>
                            </a:lnTo>
                            <a:lnTo>
                              <a:pt x="16044" y="4784"/>
                            </a:lnTo>
                            <a:lnTo>
                              <a:pt x="16022" y="4779"/>
                            </a:lnTo>
                            <a:lnTo>
                              <a:pt x="16000" y="4772"/>
                            </a:lnTo>
                            <a:lnTo>
                              <a:pt x="15980" y="4767"/>
                            </a:lnTo>
                            <a:lnTo>
                              <a:pt x="15958" y="4762"/>
                            </a:lnTo>
                            <a:lnTo>
                              <a:pt x="15936" y="4757"/>
                            </a:lnTo>
                            <a:lnTo>
                              <a:pt x="15919" y="4757"/>
                            </a:lnTo>
                            <a:lnTo>
                              <a:pt x="15897" y="4751"/>
                            </a:lnTo>
                            <a:lnTo>
                              <a:pt x="15875" y="4751"/>
                            </a:lnTo>
                            <a:lnTo>
                              <a:pt x="15831" y="4751"/>
                            </a:lnTo>
                            <a:lnTo>
                              <a:pt x="15814" y="4751"/>
                            </a:lnTo>
                            <a:lnTo>
                              <a:pt x="15798" y="4751"/>
                            </a:lnTo>
                            <a:lnTo>
                              <a:pt x="15781" y="4751"/>
                            </a:lnTo>
                            <a:lnTo>
                              <a:pt x="15771" y="4757"/>
                            </a:lnTo>
                            <a:lnTo>
                              <a:pt x="15754" y="4757"/>
                            </a:lnTo>
                            <a:lnTo>
                              <a:pt x="15737" y="4762"/>
                            </a:lnTo>
                            <a:lnTo>
                              <a:pt x="15727" y="4762"/>
                            </a:lnTo>
                            <a:lnTo>
                              <a:pt x="15710" y="4767"/>
                            </a:lnTo>
                            <a:lnTo>
                              <a:pt x="15693" y="4772"/>
                            </a:lnTo>
                            <a:lnTo>
                              <a:pt x="15683" y="4779"/>
                            </a:lnTo>
                            <a:lnTo>
                              <a:pt x="15666" y="4784"/>
                            </a:lnTo>
                            <a:lnTo>
                              <a:pt x="15656" y="4789"/>
                            </a:lnTo>
                            <a:lnTo>
                              <a:pt x="15639" y="4801"/>
                            </a:lnTo>
                            <a:lnTo>
                              <a:pt x="15627" y="4806"/>
                            </a:lnTo>
                            <a:lnTo>
                              <a:pt x="15600" y="4821"/>
                            </a:lnTo>
                            <a:lnTo>
                              <a:pt x="15590" y="4833"/>
                            </a:lnTo>
                            <a:lnTo>
                              <a:pt x="15578" y="4838"/>
                            </a:lnTo>
                            <a:lnTo>
                              <a:pt x="15568" y="4850"/>
                            </a:lnTo>
                            <a:lnTo>
                              <a:pt x="15562" y="4860"/>
                            </a:lnTo>
                            <a:lnTo>
                              <a:pt x="15551" y="4877"/>
                            </a:lnTo>
                            <a:lnTo>
                              <a:pt x="15540" y="4887"/>
                            </a:lnTo>
                            <a:lnTo>
                              <a:pt x="15534" y="4899"/>
                            </a:lnTo>
                            <a:lnTo>
                              <a:pt x="15523" y="4915"/>
                            </a:lnTo>
                            <a:lnTo>
                              <a:pt x="15518" y="4931"/>
                            </a:lnTo>
                            <a:lnTo>
                              <a:pt x="15513" y="4942"/>
                            </a:lnTo>
                            <a:lnTo>
                              <a:pt x="15507" y="4959"/>
                            </a:lnTo>
                            <a:lnTo>
                              <a:pt x="15501" y="4975"/>
                            </a:lnTo>
                            <a:lnTo>
                              <a:pt x="15501" y="4991"/>
                            </a:lnTo>
                            <a:lnTo>
                              <a:pt x="15496" y="5008"/>
                            </a:lnTo>
                            <a:lnTo>
                              <a:pt x="15496" y="5030"/>
                            </a:lnTo>
                            <a:lnTo>
                              <a:pt x="15496" y="5047"/>
                            </a:lnTo>
                            <a:lnTo>
                              <a:pt x="15496" y="5067"/>
                            </a:lnTo>
                            <a:lnTo>
                              <a:pt x="15496" y="5084"/>
                            </a:lnTo>
                            <a:lnTo>
                              <a:pt x="15501" y="5101"/>
                            </a:lnTo>
                            <a:lnTo>
                              <a:pt x="15501" y="5123"/>
                            </a:lnTo>
                            <a:lnTo>
                              <a:pt x="15507" y="5133"/>
                            </a:lnTo>
                            <a:lnTo>
                              <a:pt x="15513" y="5150"/>
                            </a:lnTo>
                            <a:lnTo>
                              <a:pt x="15518" y="5166"/>
                            </a:lnTo>
                            <a:lnTo>
                              <a:pt x="15523" y="5178"/>
                            </a:lnTo>
                            <a:lnTo>
                              <a:pt x="15534" y="5188"/>
                            </a:lnTo>
                            <a:lnTo>
                              <a:pt x="15540" y="5200"/>
                            </a:lnTo>
                            <a:lnTo>
                              <a:pt x="15551" y="5210"/>
                            </a:lnTo>
                            <a:lnTo>
                              <a:pt x="15562" y="5222"/>
                            </a:lnTo>
                            <a:lnTo>
                              <a:pt x="15573" y="5232"/>
                            </a:lnTo>
                            <a:lnTo>
                              <a:pt x="15584" y="5244"/>
                            </a:lnTo>
                            <a:lnTo>
                              <a:pt x="15595" y="5249"/>
                            </a:lnTo>
                            <a:lnTo>
                              <a:pt x="15606" y="5259"/>
                            </a:lnTo>
                            <a:lnTo>
                              <a:pt x="15617" y="5264"/>
                            </a:lnTo>
                            <a:lnTo>
                              <a:pt x="15634" y="5276"/>
                            </a:lnTo>
                            <a:lnTo>
                              <a:pt x="15644" y="5281"/>
                            </a:lnTo>
                            <a:lnTo>
                              <a:pt x="15661" y="5286"/>
                            </a:lnTo>
                            <a:lnTo>
                              <a:pt x="15671" y="5291"/>
                            </a:lnTo>
                            <a:lnTo>
                              <a:pt x="15688" y="5298"/>
                            </a:lnTo>
                            <a:lnTo>
                              <a:pt x="15700" y="5303"/>
                            </a:lnTo>
                            <a:lnTo>
                              <a:pt x="15715" y="5308"/>
                            </a:lnTo>
                            <a:lnTo>
                              <a:pt x="15732" y="5313"/>
                            </a:lnTo>
                            <a:lnTo>
                              <a:pt x="15749" y="5313"/>
                            </a:lnTo>
                            <a:lnTo>
                              <a:pt x="15781" y="5320"/>
                            </a:lnTo>
                            <a:lnTo>
                              <a:pt x="15847" y="5330"/>
                            </a:lnTo>
                            <a:lnTo>
                              <a:pt x="15858" y="5330"/>
                            </a:lnTo>
                            <a:lnTo>
                              <a:pt x="15870" y="5330"/>
                            </a:lnTo>
                            <a:lnTo>
                              <a:pt x="15880" y="5330"/>
                            </a:lnTo>
                            <a:lnTo>
                              <a:pt x="15886" y="5335"/>
                            </a:lnTo>
                            <a:lnTo>
                              <a:pt x="15897" y="5335"/>
                            </a:lnTo>
                            <a:lnTo>
                              <a:pt x="15902" y="5341"/>
                            </a:lnTo>
                            <a:lnTo>
                              <a:pt x="15914" y="5341"/>
                            </a:lnTo>
                            <a:lnTo>
                              <a:pt x="15914" y="5347"/>
                            </a:lnTo>
                            <a:lnTo>
                              <a:pt x="15919" y="5347"/>
                            </a:lnTo>
                            <a:lnTo>
                              <a:pt x="15924" y="5347"/>
                            </a:lnTo>
                            <a:lnTo>
                              <a:pt x="15929" y="5352"/>
                            </a:lnTo>
                            <a:lnTo>
                              <a:pt x="15936" y="5352"/>
                            </a:lnTo>
                            <a:lnTo>
                              <a:pt x="15941" y="5358"/>
                            </a:lnTo>
                            <a:lnTo>
                              <a:pt x="15946" y="5358"/>
                            </a:lnTo>
                            <a:lnTo>
                              <a:pt x="15946" y="5363"/>
                            </a:lnTo>
                            <a:lnTo>
                              <a:pt x="15951" y="5363"/>
                            </a:lnTo>
                            <a:lnTo>
                              <a:pt x="15958" y="5369"/>
                            </a:lnTo>
                            <a:lnTo>
                              <a:pt x="15963" y="5374"/>
                            </a:lnTo>
                            <a:lnTo>
                              <a:pt x="15963" y="5380"/>
                            </a:lnTo>
                            <a:lnTo>
                              <a:pt x="15968" y="5380"/>
                            </a:lnTo>
                            <a:lnTo>
                              <a:pt x="15968" y="5385"/>
                            </a:lnTo>
                            <a:lnTo>
                              <a:pt x="15973" y="5390"/>
                            </a:lnTo>
                            <a:lnTo>
                              <a:pt x="15973" y="5396"/>
                            </a:lnTo>
                            <a:lnTo>
                              <a:pt x="15973" y="5402"/>
                            </a:lnTo>
                            <a:lnTo>
                              <a:pt x="15973" y="5407"/>
                            </a:lnTo>
                            <a:lnTo>
                              <a:pt x="15973" y="5412"/>
                            </a:lnTo>
                            <a:lnTo>
                              <a:pt x="15980" y="5418"/>
                            </a:lnTo>
                            <a:lnTo>
                              <a:pt x="15980" y="5429"/>
                            </a:lnTo>
                            <a:lnTo>
                              <a:pt x="15980" y="5434"/>
                            </a:lnTo>
                            <a:lnTo>
                              <a:pt x="15980" y="5439"/>
                            </a:lnTo>
                            <a:lnTo>
                              <a:pt x="15980" y="5446"/>
                            </a:lnTo>
                            <a:lnTo>
                              <a:pt x="15980" y="5451"/>
                            </a:lnTo>
                            <a:lnTo>
                              <a:pt x="15980" y="5456"/>
                            </a:lnTo>
                            <a:lnTo>
                              <a:pt x="15973" y="5456"/>
                            </a:lnTo>
                            <a:lnTo>
                              <a:pt x="15973" y="5461"/>
                            </a:lnTo>
                            <a:lnTo>
                              <a:pt x="15973" y="5468"/>
                            </a:lnTo>
                            <a:lnTo>
                              <a:pt x="15968" y="5473"/>
                            </a:lnTo>
                            <a:lnTo>
                              <a:pt x="15963" y="5478"/>
                            </a:lnTo>
                            <a:lnTo>
                              <a:pt x="15963" y="5483"/>
                            </a:lnTo>
                            <a:lnTo>
                              <a:pt x="15958" y="5488"/>
                            </a:lnTo>
                            <a:lnTo>
                              <a:pt x="15951" y="5495"/>
                            </a:lnTo>
                            <a:lnTo>
                              <a:pt x="15946" y="5495"/>
                            </a:lnTo>
                            <a:lnTo>
                              <a:pt x="15941" y="5500"/>
                            </a:lnTo>
                            <a:lnTo>
                              <a:pt x="15936" y="5505"/>
                            </a:lnTo>
                            <a:lnTo>
                              <a:pt x="15929" y="5505"/>
                            </a:lnTo>
                            <a:lnTo>
                              <a:pt x="15924" y="5510"/>
                            </a:lnTo>
                            <a:lnTo>
                              <a:pt x="15919" y="5510"/>
                            </a:lnTo>
                            <a:lnTo>
                              <a:pt x="15914" y="5517"/>
                            </a:lnTo>
                            <a:lnTo>
                              <a:pt x="15907" y="5517"/>
                            </a:lnTo>
                            <a:lnTo>
                              <a:pt x="15902" y="5522"/>
                            </a:lnTo>
                            <a:lnTo>
                              <a:pt x="15897" y="5522"/>
                            </a:lnTo>
                            <a:lnTo>
                              <a:pt x="15880" y="5522"/>
                            </a:lnTo>
                            <a:lnTo>
                              <a:pt x="15870" y="5527"/>
                            </a:lnTo>
                            <a:lnTo>
                              <a:pt x="15853" y="5527"/>
                            </a:lnTo>
                            <a:lnTo>
                              <a:pt x="15836" y="5527"/>
                            </a:lnTo>
                            <a:lnTo>
                              <a:pt x="15798" y="5527"/>
                            </a:lnTo>
                            <a:lnTo>
                              <a:pt x="15765" y="5522"/>
                            </a:lnTo>
                            <a:lnTo>
                              <a:pt x="15727" y="5517"/>
                            </a:lnTo>
                            <a:lnTo>
                              <a:pt x="15710" y="5517"/>
                            </a:lnTo>
                            <a:lnTo>
                              <a:pt x="15693" y="5510"/>
                            </a:lnTo>
                            <a:lnTo>
                              <a:pt x="15678" y="5505"/>
                            </a:lnTo>
                            <a:lnTo>
                              <a:pt x="15656" y="5495"/>
                            </a:lnTo>
                            <a:lnTo>
                              <a:pt x="15639" y="5488"/>
                            </a:lnTo>
                            <a:lnTo>
                              <a:pt x="15622" y="5478"/>
                            </a:lnTo>
                            <a:lnTo>
                              <a:pt x="15606" y="5468"/>
                            </a:lnTo>
                            <a:lnTo>
                              <a:pt x="15590" y="5456"/>
                            </a:lnTo>
                            <a:lnTo>
                              <a:pt x="15573" y="5446"/>
                            </a:lnTo>
                            <a:lnTo>
                              <a:pt x="15556" y="5429"/>
                            </a:lnTo>
                            <a:lnTo>
                              <a:pt x="15435" y="5593"/>
                            </a:lnTo>
                            <a:lnTo>
                              <a:pt x="15447" y="5604"/>
                            </a:lnTo>
                            <a:lnTo>
                              <a:pt x="15457" y="5615"/>
                            </a:lnTo>
                            <a:lnTo>
                              <a:pt x="15469" y="5620"/>
                            </a:lnTo>
                            <a:lnTo>
                              <a:pt x="15479" y="5631"/>
                            </a:lnTo>
                            <a:lnTo>
                              <a:pt x="15491" y="5636"/>
                            </a:lnTo>
                            <a:lnTo>
                              <a:pt x="15507" y="5648"/>
                            </a:lnTo>
                            <a:lnTo>
                              <a:pt x="15518" y="5653"/>
                            </a:lnTo>
                            <a:lnTo>
                              <a:pt x="15529" y="5658"/>
                            </a:lnTo>
                            <a:lnTo>
                              <a:pt x="15556" y="5670"/>
                            </a:lnTo>
                            <a:lnTo>
                              <a:pt x="15578" y="5680"/>
                            </a:lnTo>
                            <a:lnTo>
                              <a:pt x="15590" y="5685"/>
                            </a:lnTo>
                            <a:lnTo>
                              <a:pt x="15606" y="5692"/>
                            </a:lnTo>
                            <a:lnTo>
                              <a:pt x="15617" y="5697"/>
                            </a:lnTo>
                            <a:lnTo>
                              <a:pt x="15627" y="5697"/>
                            </a:lnTo>
                            <a:lnTo>
                              <a:pt x="15639" y="5702"/>
                            </a:lnTo>
                            <a:lnTo>
                              <a:pt x="15656" y="5702"/>
                            </a:lnTo>
                            <a:lnTo>
                              <a:pt x="15678" y="5707"/>
                            </a:lnTo>
                            <a:lnTo>
                              <a:pt x="15705" y="5714"/>
                            </a:lnTo>
                            <a:lnTo>
                              <a:pt x="15727" y="5719"/>
                            </a:lnTo>
                            <a:lnTo>
                              <a:pt x="15737" y="5719"/>
                            </a:lnTo>
                            <a:lnTo>
                              <a:pt x="15754" y="5719"/>
                            </a:lnTo>
                            <a:lnTo>
                              <a:pt x="15776" y="5724"/>
                            </a:lnTo>
                            <a:lnTo>
                              <a:pt x="15803" y="5729"/>
                            </a:lnTo>
                            <a:lnTo>
                              <a:pt x="15814" y="5729"/>
                            </a:lnTo>
                            <a:lnTo>
                              <a:pt x="15825" y="5729"/>
                            </a:lnTo>
                            <a:lnTo>
                              <a:pt x="15842" y="5729"/>
                            </a:lnTo>
                            <a:lnTo>
                              <a:pt x="15858" y="5729"/>
                            </a:lnTo>
                            <a:lnTo>
                              <a:pt x="15875" y="5724"/>
                            </a:lnTo>
                            <a:lnTo>
                              <a:pt x="15897" y="5724"/>
                            </a:lnTo>
                            <a:lnTo>
                              <a:pt x="15914" y="5719"/>
                            </a:lnTo>
                            <a:lnTo>
                              <a:pt x="15929" y="5714"/>
                            </a:lnTo>
                            <a:lnTo>
                              <a:pt x="15946" y="5707"/>
                            </a:lnTo>
                            <a:lnTo>
                              <a:pt x="15963" y="5702"/>
                            </a:lnTo>
                            <a:lnTo>
                              <a:pt x="15980" y="5697"/>
                            </a:lnTo>
                            <a:lnTo>
                              <a:pt x="15995" y="5692"/>
                            </a:lnTo>
                            <a:lnTo>
                              <a:pt x="16012" y="5685"/>
                            </a:lnTo>
                            <a:lnTo>
                              <a:pt x="16029" y="5680"/>
                            </a:lnTo>
                            <a:lnTo>
                              <a:pt x="16044" y="5670"/>
                            </a:lnTo>
                            <a:lnTo>
                              <a:pt x="16056" y="5664"/>
                            </a:lnTo>
                            <a:lnTo>
                              <a:pt x="16073" y="5653"/>
                            </a:lnTo>
                            <a:lnTo>
                              <a:pt x="16083" y="5648"/>
                            </a:lnTo>
                            <a:lnTo>
                              <a:pt x="16100" y="5636"/>
                            </a:lnTo>
                            <a:lnTo>
                              <a:pt x="16111" y="5626"/>
                            </a:lnTo>
                            <a:lnTo>
                              <a:pt x="16122" y="5615"/>
                            </a:lnTo>
                            <a:lnTo>
                              <a:pt x="16133" y="5604"/>
                            </a:lnTo>
                            <a:lnTo>
                              <a:pt x="16144" y="5587"/>
                            </a:lnTo>
                            <a:lnTo>
                              <a:pt x="16155" y="5576"/>
                            </a:lnTo>
                            <a:lnTo>
                              <a:pt x="16160" y="5566"/>
                            </a:lnTo>
                            <a:lnTo>
                              <a:pt x="16171" y="5549"/>
                            </a:lnTo>
                            <a:lnTo>
                              <a:pt x="16177" y="5532"/>
                            </a:lnTo>
                            <a:lnTo>
                              <a:pt x="16187" y="5522"/>
                            </a:lnTo>
                            <a:lnTo>
                              <a:pt x="16194" y="5505"/>
                            </a:lnTo>
                            <a:lnTo>
                              <a:pt x="16199" y="5488"/>
                            </a:lnTo>
                            <a:lnTo>
                              <a:pt x="16199" y="5473"/>
                            </a:lnTo>
                            <a:lnTo>
                              <a:pt x="16204" y="5456"/>
                            </a:lnTo>
                            <a:lnTo>
                              <a:pt x="16204" y="5439"/>
                            </a:lnTo>
                            <a:lnTo>
                              <a:pt x="16204" y="5418"/>
                            </a:lnTo>
                            <a:lnTo>
                              <a:pt x="16204" y="5402"/>
                            </a:lnTo>
                            <a:lnTo>
                              <a:pt x="16204" y="5385"/>
                            </a:lnTo>
                            <a:lnTo>
                              <a:pt x="16199" y="5369"/>
                            </a:lnTo>
                            <a:lnTo>
                              <a:pt x="16199" y="5352"/>
                            </a:lnTo>
                            <a:lnTo>
                              <a:pt x="16194" y="5335"/>
                            </a:lnTo>
                            <a:lnTo>
                              <a:pt x="16187" y="5325"/>
                            </a:lnTo>
                            <a:lnTo>
                              <a:pt x="16182" y="5308"/>
                            </a:lnTo>
                            <a:lnTo>
                              <a:pt x="16177" y="5298"/>
                            </a:lnTo>
                            <a:lnTo>
                              <a:pt x="16171" y="5286"/>
                            </a:lnTo>
                            <a:lnTo>
                              <a:pt x="16166" y="5276"/>
                            </a:lnTo>
                            <a:lnTo>
                              <a:pt x="16160" y="5264"/>
                            </a:lnTo>
                            <a:lnTo>
                              <a:pt x="16155" y="5254"/>
                            </a:lnTo>
                            <a:lnTo>
                              <a:pt x="16144" y="5244"/>
                            </a:lnTo>
                            <a:lnTo>
                              <a:pt x="16138" y="5232"/>
                            </a:lnTo>
                            <a:lnTo>
                              <a:pt x="16127" y="5227"/>
                            </a:lnTo>
                            <a:lnTo>
                              <a:pt x="16116" y="5215"/>
                            </a:lnTo>
                            <a:close/>
                            <a:moveTo>
                              <a:pt x="14640" y="5714"/>
                            </a:moveTo>
                            <a:lnTo>
                              <a:pt x="15320" y="5714"/>
                            </a:lnTo>
                            <a:lnTo>
                              <a:pt x="15320" y="5527"/>
                            </a:lnTo>
                            <a:lnTo>
                              <a:pt x="14853" y="5527"/>
                            </a:lnTo>
                            <a:lnTo>
                              <a:pt x="14853" y="5325"/>
                            </a:lnTo>
                            <a:lnTo>
                              <a:pt x="15249" y="5325"/>
                            </a:lnTo>
                            <a:lnTo>
                              <a:pt x="15249" y="5145"/>
                            </a:lnTo>
                            <a:lnTo>
                              <a:pt x="14853" y="5145"/>
                            </a:lnTo>
                            <a:lnTo>
                              <a:pt x="14853" y="4948"/>
                            </a:lnTo>
                            <a:lnTo>
                              <a:pt x="15320" y="4948"/>
                            </a:lnTo>
                            <a:lnTo>
                              <a:pt x="15320" y="4762"/>
                            </a:lnTo>
                            <a:lnTo>
                              <a:pt x="14640" y="4762"/>
                            </a:lnTo>
                            <a:lnTo>
                              <a:pt x="14640" y="5714"/>
                            </a:lnTo>
                            <a:close/>
                            <a:moveTo>
                              <a:pt x="19069" y="5363"/>
                            </a:moveTo>
                            <a:lnTo>
                              <a:pt x="19069" y="5385"/>
                            </a:lnTo>
                            <a:lnTo>
                              <a:pt x="19064" y="5402"/>
                            </a:lnTo>
                            <a:lnTo>
                              <a:pt x="19064" y="5412"/>
                            </a:lnTo>
                            <a:lnTo>
                              <a:pt x="19064" y="5418"/>
                            </a:lnTo>
                            <a:lnTo>
                              <a:pt x="19059" y="5424"/>
                            </a:lnTo>
                            <a:lnTo>
                              <a:pt x="19059" y="5434"/>
                            </a:lnTo>
                            <a:lnTo>
                              <a:pt x="19052" y="5439"/>
                            </a:lnTo>
                            <a:lnTo>
                              <a:pt x="19047" y="5446"/>
                            </a:lnTo>
                            <a:lnTo>
                              <a:pt x="19047" y="5456"/>
                            </a:lnTo>
                            <a:lnTo>
                              <a:pt x="19042" y="5461"/>
                            </a:lnTo>
                            <a:lnTo>
                              <a:pt x="19037" y="5468"/>
                            </a:lnTo>
                            <a:lnTo>
                              <a:pt x="19030" y="5473"/>
                            </a:lnTo>
                            <a:lnTo>
                              <a:pt x="19025" y="5478"/>
                            </a:lnTo>
                            <a:lnTo>
                              <a:pt x="19020" y="5483"/>
                            </a:lnTo>
                            <a:lnTo>
                              <a:pt x="19015" y="5488"/>
                            </a:lnTo>
                            <a:lnTo>
                              <a:pt x="19010" y="5495"/>
                            </a:lnTo>
                            <a:lnTo>
                              <a:pt x="19003" y="5500"/>
                            </a:lnTo>
                            <a:lnTo>
                              <a:pt x="18998" y="5500"/>
                            </a:lnTo>
                            <a:lnTo>
                              <a:pt x="18993" y="5505"/>
                            </a:lnTo>
                            <a:lnTo>
                              <a:pt x="18988" y="5505"/>
                            </a:lnTo>
                            <a:lnTo>
                              <a:pt x="18976" y="5510"/>
                            </a:lnTo>
                            <a:lnTo>
                              <a:pt x="18971" y="5510"/>
                            </a:lnTo>
                            <a:lnTo>
                              <a:pt x="18954" y="5517"/>
                            </a:lnTo>
                            <a:lnTo>
                              <a:pt x="18937" y="5522"/>
                            </a:lnTo>
                            <a:lnTo>
                              <a:pt x="18922" y="5522"/>
                            </a:lnTo>
                            <a:lnTo>
                              <a:pt x="18905" y="5522"/>
                            </a:lnTo>
                            <a:lnTo>
                              <a:pt x="18888" y="5522"/>
                            </a:lnTo>
                            <a:lnTo>
                              <a:pt x="18872" y="5522"/>
                            </a:lnTo>
                            <a:lnTo>
                              <a:pt x="18856" y="5517"/>
                            </a:lnTo>
                            <a:lnTo>
                              <a:pt x="18850" y="5517"/>
                            </a:lnTo>
                            <a:lnTo>
                              <a:pt x="18844" y="5510"/>
                            </a:lnTo>
                            <a:lnTo>
                              <a:pt x="18839" y="5510"/>
                            </a:lnTo>
                            <a:lnTo>
                              <a:pt x="18828" y="5505"/>
                            </a:lnTo>
                            <a:lnTo>
                              <a:pt x="18823" y="5505"/>
                            </a:lnTo>
                            <a:lnTo>
                              <a:pt x="18817" y="5500"/>
                            </a:lnTo>
                            <a:lnTo>
                              <a:pt x="18811" y="5495"/>
                            </a:lnTo>
                            <a:lnTo>
                              <a:pt x="18806" y="5488"/>
                            </a:lnTo>
                            <a:lnTo>
                              <a:pt x="18801" y="5483"/>
                            </a:lnTo>
                            <a:lnTo>
                              <a:pt x="18795" y="5478"/>
                            </a:lnTo>
                            <a:lnTo>
                              <a:pt x="18789" y="5473"/>
                            </a:lnTo>
                            <a:lnTo>
                              <a:pt x="18784" y="5468"/>
                            </a:lnTo>
                            <a:lnTo>
                              <a:pt x="18779" y="5461"/>
                            </a:lnTo>
                            <a:lnTo>
                              <a:pt x="18773" y="5456"/>
                            </a:lnTo>
                            <a:lnTo>
                              <a:pt x="18767" y="5446"/>
                            </a:lnTo>
                            <a:lnTo>
                              <a:pt x="18767" y="5439"/>
                            </a:lnTo>
                            <a:lnTo>
                              <a:pt x="18762" y="5434"/>
                            </a:lnTo>
                            <a:lnTo>
                              <a:pt x="18757" y="5424"/>
                            </a:lnTo>
                            <a:lnTo>
                              <a:pt x="18757" y="5418"/>
                            </a:lnTo>
                            <a:lnTo>
                              <a:pt x="18751" y="5407"/>
                            </a:lnTo>
                            <a:lnTo>
                              <a:pt x="18751" y="5390"/>
                            </a:lnTo>
                            <a:lnTo>
                              <a:pt x="18745" y="5374"/>
                            </a:lnTo>
                            <a:lnTo>
                              <a:pt x="18745" y="5352"/>
                            </a:lnTo>
                            <a:lnTo>
                              <a:pt x="18745" y="4757"/>
                            </a:lnTo>
                            <a:lnTo>
                              <a:pt x="18532" y="4757"/>
                            </a:lnTo>
                            <a:lnTo>
                              <a:pt x="18532" y="5369"/>
                            </a:lnTo>
                            <a:lnTo>
                              <a:pt x="18532" y="5390"/>
                            </a:lnTo>
                            <a:lnTo>
                              <a:pt x="18532" y="5407"/>
                            </a:lnTo>
                            <a:lnTo>
                              <a:pt x="18537" y="5429"/>
                            </a:lnTo>
                            <a:lnTo>
                              <a:pt x="18542" y="5446"/>
                            </a:lnTo>
                            <a:lnTo>
                              <a:pt x="18542" y="5461"/>
                            </a:lnTo>
                            <a:lnTo>
                              <a:pt x="18548" y="5478"/>
                            </a:lnTo>
                            <a:lnTo>
                              <a:pt x="18559" y="5495"/>
                            </a:lnTo>
                            <a:lnTo>
                              <a:pt x="18564" y="5510"/>
                            </a:lnTo>
                            <a:lnTo>
                              <a:pt x="18570" y="5527"/>
                            </a:lnTo>
                            <a:lnTo>
                              <a:pt x="18581" y="5544"/>
                            </a:lnTo>
                            <a:lnTo>
                              <a:pt x="18586" y="5560"/>
                            </a:lnTo>
                            <a:lnTo>
                              <a:pt x="18598" y="5571"/>
                            </a:lnTo>
                            <a:lnTo>
                              <a:pt x="18608" y="5587"/>
                            </a:lnTo>
                            <a:lnTo>
                              <a:pt x="18620" y="5598"/>
                            </a:lnTo>
                            <a:lnTo>
                              <a:pt x="18630" y="5615"/>
                            </a:lnTo>
                            <a:lnTo>
                              <a:pt x="18642" y="5626"/>
                            </a:lnTo>
                            <a:lnTo>
                              <a:pt x="18652" y="5636"/>
                            </a:lnTo>
                            <a:lnTo>
                              <a:pt x="18669" y="5648"/>
                            </a:lnTo>
                            <a:lnTo>
                              <a:pt x="18679" y="5658"/>
                            </a:lnTo>
                            <a:lnTo>
                              <a:pt x="18696" y="5664"/>
                            </a:lnTo>
                            <a:lnTo>
                              <a:pt x="18713" y="5675"/>
                            </a:lnTo>
                            <a:lnTo>
                              <a:pt x="18730" y="5680"/>
                            </a:lnTo>
                            <a:lnTo>
                              <a:pt x="18745" y="5692"/>
                            </a:lnTo>
                            <a:lnTo>
                              <a:pt x="18762" y="5697"/>
                            </a:lnTo>
                            <a:lnTo>
                              <a:pt x="18779" y="5702"/>
                            </a:lnTo>
                            <a:lnTo>
                              <a:pt x="18795" y="5707"/>
                            </a:lnTo>
                            <a:lnTo>
                              <a:pt x="18811" y="5714"/>
                            </a:lnTo>
                            <a:lnTo>
                              <a:pt x="18833" y="5714"/>
                            </a:lnTo>
                            <a:lnTo>
                              <a:pt x="18850" y="5719"/>
                            </a:lnTo>
                            <a:lnTo>
                              <a:pt x="18866" y="5719"/>
                            </a:lnTo>
                            <a:lnTo>
                              <a:pt x="18888" y="5719"/>
                            </a:lnTo>
                            <a:lnTo>
                              <a:pt x="18905" y="5719"/>
                            </a:lnTo>
                            <a:lnTo>
                              <a:pt x="18944" y="5719"/>
                            </a:lnTo>
                            <a:lnTo>
                              <a:pt x="18966" y="5719"/>
                            </a:lnTo>
                            <a:lnTo>
                              <a:pt x="18981" y="5714"/>
                            </a:lnTo>
                            <a:lnTo>
                              <a:pt x="18998" y="5714"/>
                            </a:lnTo>
                            <a:lnTo>
                              <a:pt x="19015" y="5707"/>
                            </a:lnTo>
                            <a:lnTo>
                              <a:pt x="19037" y="5702"/>
                            </a:lnTo>
                            <a:lnTo>
                              <a:pt x="19052" y="5697"/>
                            </a:lnTo>
                            <a:lnTo>
                              <a:pt x="19069" y="5692"/>
                            </a:lnTo>
                            <a:lnTo>
                              <a:pt x="19086" y="5685"/>
                            </a:lnTo>
                            <a:lnTo>
                              <a:pt x="19103" y="5675"/>
                            </a:lnTo>
                            <a:lnTo>
                              <a:pt x="19113" y="5670"/>
                            </a:lnTo>
                            <a:lnTo>
                              <a:pt x="19130" y="5658"/>
                            </a:lnTo>
                            <a:lnTo>
                              <a:pt x="19141" y="5648"/>
                            </a:lnTo>
                            <a:lnTo>
                              <a:pt x="19157" y="5636"/>
                            </a:lnTo>
                            <a:lnTo>
                              <a:pt x="19168" y="5626"/>
                            </a:lnTo>
                            <a:lnTo>
                              <a:pt x="19180" y="5615"/>
                            </a:lnTo>
                            <a:lnTo>
                              <a:pt x="19190" y="5604"/>
                            </a:lnTo>
                            <a:lnTo>
                              <a:pt x="19202" y="5593"/>
                            </a:lnTo>
                            <a:lnTo>
                              <a:pt x="19212" y="5576"/>
                            </a:lnTo>
                            <a:lnTo>
                              <a:pt x="19224" y="5566"/>
                            </a:lnTo>
                            <a:lnTo>
                              <a:pt x="19234" y="5549"/>
                            </a:lnTo>
                            <a:lnTo>
                              <a:pt x="19251" y="5522"/>
                            </a:lnTo>
                            <a:lnTo>
                              <a:pt x="19256" y="5505"/>
                            </a:lnTo>
                            <a:lnTo>
                              <a:pt x="19261" y="5488"/>
                            </a:lnTo>
                            <a:lnTo>
                              <a:pt x="19268" y="5473"/>
                            </a:lnTo>
                            <a:lnTo>
                              <a:pt x="19273" y="5456"/>
                            </a:lnTo>
                            <a:lnTo>
                              <a:pt x="19273" y="5439"/>
                            </a:lnTo>
                            <a:lnTo>
                              <a:pt x="19278" y="5418"/>
                            </a:lnTo>
                            <a:lnTo>
                              <a:pt x="19278" y="5402"/>
                            </a:lnTo>
                            <a:lnTo>
                              <a:pt x="19278" y="5380"/>
                            </a:lnTo>
                            <a:lnTo>
                              <a:pt x="19278" y="4762"/>
                            </a:lnTo>
                            <a:lnTo>
                              <a:pt x="19069" y="4762"/>
                            </a:lnTo>
                            <a:lnTo>
                              <a:pt x="19069" y="5363"/>
                            </a:lnTo>
                            <a:close/>
                            <a:moveTo>
                              <a:pt x="11972" y="5363"/>
                            </a:moveTo>
                            <a:lnTo>
                              <a:pt x="11972" y="5385"/>
                            </a:lnTo>
                            <a:lnTo>
                              <a:pt x="11966" y="5402"/>
                            </a:lnTo>
                            <a:lnTo>
                              <a:pt x="11966" y="5412"/>
                            </a:lnTo>
                            <a:lnTo>
                              <a:pt x="11966" y="5418"/>
                            </a:lnTo>
                            <a:lnTo>
                              <a:pt x="11961" y="5424"/>
                            </a:lnTo>
                            <a:lnTo>
                              <a:pt x="11961" y="5434"/>
                            </a:lnTo>
                            <a:lnTo>
                              <a:pt x="11956" y="5439"/>
                            </a:lnTo>
                            <a:lnTo>
                              <a:pt x="11950" y="5446"/>
                            </a:lnTo>
                            <a:lnTo>
                              <a:pt x="11950" y="5456"/>
                            </a:lnTo>
                            <a:lnTo>
                              <a:pt x="11944" y="5461"/>
                            </a:lnTo>
                            <a:lnTo>
                              <a:pt x="11939" y="5468"/>
                            </a:lnTo>
                            <a:lnTo>
                              <a:pt x="11934" y="5473"/>
                            </a:lnTo>
                            <a:lnTo>
                              <a:pt x="11928" y="5478"/>
                            </a:lnTo>
                            <a:lnTo>
                              <a:pt x="11922" y="5483"/>
                            </a:lnTo>
                            <a:lnTo>
                              <a:pt x="11917" y="5488"/>
                            </a:lnTo>
                            <a:lnTo>
                              <a:pt x="11912" y="5495"/>
                            </a:lnTo>
                            <a:lnTo>
                              <a:pt x="11906" y="5500"/>
                            </a:lnTo>
                            <a:lnTo>
                              <a:pt x="11901" y="5500"/>
                            </a:lnTo>
                            <a:lnTo>
                              <a:pt x="11895" y="5505"/>
                            </a:lnTo>
                            <a:lnTo>
                              <a:pt x="11890" y="5505"/>
                            </a:lnTo>
                            <a:lnTo>
                              <a:pt x="11879" y="5510"/>
                            </a:lnTo>
                            <a:lnTo>
                              <a:pt x="11873" y="5510"/>
                            </a:lnTo>
                            <a:lnTo>
                              <a:pt x="11857" y="5517"/>
                            </a:lnTo>
                            <a:lnTo>
                              <a:pt x="11840" y="5522"/>
                            </a:lnTo>
                            <a:lnTo>
                              <a:pt x="11823" y="5522"/>
                            </a:lnTo>
                            <a:lnTo>
                              <a:pt x="11808" y="5522"/>
                            </a:lnTo>
                            <a:lnTo>
                              <a:pt x="11791" y="5522"/>
                            </a:lnTo>
                            <a:lnTo>
                              <a:pt x="11774" y="5522"/>
                            </a:lnTo>
                            <a:lnTo>
                              <a:pt x="11757" y="5517"/>
                            </a:lnTo>
                            <a:lnTo>
                              <a:pt x="11752" y="5517"/>
                            </a:lnTo>
                            <a:lnTo>
                              <a:pt x="11747" y="5510"/>
                            </a:lnTo>
                            <a:lnTo>
                              <a:pt x="11735" y="5510"/>
                            </a:lnTo>
                            <a:lnTo>
                              <a:pt x="11730" y="5505"/>
                            </a:lnTo>
                            <a:lnTo>
                              <a:pt x="11725" y="5505"/>
                            </a:lnTo>
                            <a:lnTo>
                              <a:pt x="11720" y="5500"/>
                            </a:lnTo>
                            <a:lnTo>
                              <a:pt x="11708" y="5495"/>
                            </a:lnTo>
                            <a:lnTo>
                              <a:pt x="11703" y="5488"/>
                            </a:lnTo>
                            <a:lnTo>
                              <a:pt x="11698" y="5483"/>
                            </a:lnTo>
                            <a:lnTo>
                              <a:pt x="11693" y="5478"/>
                            </a:lnTo>
                            <a:lnTo>
                              <a:pt x="11686" y="5473"/>
                            </a:lnTo>
                            <a:lnTo>
                              <a:pt x="11681" y="5468"/>
                            </a:lnTo>
                            <a:lnTo>
                              <a:pt x="11676" y="5461"/>
                            </a:lnTo>
                            <a:lnTo>
                              <a:pt x="11676" y="5456"/>
                            </a:lnTo>
                            <a:lnTo>
                              <a:pt x="11670" y="5446"/>
                            </a:lnTo>
                            <a:lnTo>
                              <a:pt x="11664" y="5439"/>
                            </a:lnTo>
                            <a:lnTo>
                              <a:pt x="11659" y="5424"/>
                            </a:lnTo>
                            <a:lnTo>
                              <a:pt x="11654" y="5407"/>
                            </a:lnTo>
                            <a:lnTo>
                              <a:pt x="11654" y="5390"/>
                            </a:lnTo>
                            <a:lnTo>
                              <a:pt x="11648" y="5374"/>
                            </a:lnTo>
                            <a:lnTo>
                              <a:pt x="11648" y="5352"/>
                            </a:lnTo>
                            <a:lnTo>
                              <a:pt x="11648" y="4757"/>
                            </a:lnTo>
                            <a:lnTo>
                              <a:pt x="11435" y="4757"/>
                            </a:lnTo>
                            <a:lnTo>
                              <a:pt x="11435" y="5369"/>
                            </a:lnTo>
                            <a:lnTo>
                              <a:pt x="11435" y="5390"/>
                            </a:lnTo>
                            <a:lnTo>
                              <a:pt x="11435" y="5407"/>
                            </a:lnTo>
                            <a:lnTo>
                              <a:pt x="11440" y="5429"/>
                            </a:lnTo>
                            <a:lnTo>
                              <a:pt x="11440" y="5446"/>
                            </a:lnTo>
                            <a:lnTo>
                              <a:pt x="11445" y="5461"/>
                            </a:lnTo>
                            <a:lnTo>
                              <a:pt x="11450" y="5478"/>
                            </a:lnTo>
                            <a:lnTo>
                              <a:pt x="11455" y="5495"/>
                            </a:lnTo>
                            <a:lnTo>
                              <a:pt x="11462" y="5510"/>
                            </a:lnTo>
                            <a:lnTo>
                              <a:pt x="11472" y="5527"/>
                            </a:lnTo>
                            <a:lnTo>
                              <a:pt x="11477" y="5544"/>
                            </a:lnTo>
                            <a:lnTo>
                              <a:pt x="11489" y="5560"/>
                            </a:lnTo>
                            <a:lnTo>
                              <a:pt x="11499" y="5571"/>
                            </a:lnTo>
                            <a:lnTo>
                              <a:pt x="11511" y="5587"/>
                            </a:lnTo>
                            <a:lnTo>
                              <a:pt x="11521" y="5598"/>
                            </a:lnTo>
                            <a:lnTo>
                              <a:pt x="11533" y="5615"/>
                            </a:lnTo>
                            <a:lnTo>
                              <a:pt x="11543" y="5626"/>
                            </a:lnTo>
                            <a:lnTo>
                              <a:pt x="11571" y="5648"/>
                            </a:lnTo>
                            <a:lnTo>
                              <a:pt x="11582" y="5658"/>
                            </a:lnTo>
                            <a:lnTo>
                              <a:pt x="11599" y="5664"/>
                            </a:lnTo>
                            <a:lnTo>
                              <a:pt x="11615" y="5675"/>
                            </a:lnTo>
                            <a:lnTo>
                              <a:pt x="11632" y="5680"/>
                            </a:lnTo>
                            <a:lnTo>
                              <a:pt x="11648" y="5692"/>
                            </a:lnTo>
                            <a:lnTo>
                              <a:pt x="11664" y="5697"/>
                            </a:lnTo>
                            <a:lnTo>
                              <a:pt x="11681" y="5702"/>
                            </a:lnTo>
                            <a:lnTo>
                              <a:pt x="11698" y="5707"/>
                            </a:lnTo>
                            <a:lnTo>
                              <a:pt x="11715" y="5714"/>
                            </a:lnTo>
                            <a:lnTo>
                              <a:pt x="11735" y="5714"/>
                            </a:lnTo>
                            <a:lnTo>
                              <a:pt x="11752" y="5719"/>
                            </a:lnTo>
                            <a:lnTo>
                              <a:pt x="11769" y="5719"/>
                            </a:lnTo>
                            <a:lnTo>
                              <a:pt x="11791" y="5719"/>
                            </a:lnTo>
                            <a:lnTo>
                              <a:pt x="11808" y="5719"/>
                            </a:lnTo>
                            <a:lnTo>
                              <a:pt x="11845" y="5719"/>
                            </a:lnTo>
                            <a:lnTo>
                              <a:pt x="11862" y="5719"/>
                            </a:lnTo>
                            <a:lnTo>
                              <a:pt x="11884" y="5714"/>
                            </a:lnTo>
                            <a:lnTo>
                              <a:pt x="11901" y="5714"/>
                            </a:lnTo>
                            <a:lnTo>
                              <a:pt x="11917" y="5707"/>
                            </a:lnTo>
                            <a:lnTo>
                              <a:pt x="11939" y="5702"/>
                            </a:lnTo>
                            <a:lnTo>
                              <a:pt x="11956" y="5697"/>
                            </a:lnTo>
                            <a:lnTo>
                              <a:pt x="11972" y="5692"/>
                            </a:lnTo>
                            <a:lnTo>
                              <a:pt x="11988" y="5685"/>
                            </a:lnTo>
                            <a:lnTo>
                              <a:pt x="12005" y="5675"/>
                            </a:lnTo>
                            <a:lnTo>
                              <a:pt x="12022" y="5670"/>
                            </a:lnTo>
                            <a:lnTo>
                              <a:pt x="12032" y="5658"/>
                            </a:lnTo>
                            <a:lnTo>
                              <a:pt x="12044" y="5648"/>
                            </a:lnTo>
                            <a:lnTo>
                              <a:pt x="12059" y="5636"/>
                            </a:lnTo>
                            <a:lnTo>
                              <a:pt x="12071" y="5626"/>
                            </a:lnTo>
                            <a:lnTo>
                              <a:pt x="12081" y="5615"/>
                            </a:lnTo>
                            <a:lnTo>
                              <a:pt x="12093" y="5604"/>
                            </a:lnTo>
                            <a:lnTo>
                              <a:pt x="12103" y="5593"/>
                            </a:lnTo>
                            <a:lnTo>
                              <a:pt x="12115" y="5576"/>
                            </a:lnTo>
                            <a:lnTo>
                              <a:pt x="12125" y="5566"/>
                            </a:lnTo>
                            <a:lnTo>
                              <a:pt x="12137" y="5549"/>
                            </a:lnTo>
                            <a:lnTo>
                              <a:pt x="12153" y="5522"/>
                            </a:lnTo>
                            <a:lnTo>
                              <a:pt x="12159" y="5505"/>
                            </a:lnTo>
                            <a:lnTo>
                              <a:pt x="12164" y="5488"/>
                            </a:lnTo>
                            <a:lnTo>
                              <a:pt x="12169" y="5473"/>
                            </a:lnTo>
                            <a:lnTo>
                              <a:pt x="12175" y="5456"/>
                            </a:lnTo>
                            <a:lnTo>
                              <a:pt x="12175" y="5439"/>
                            </a:lnTo>
                            <a:lnTo>
                              <a:pt x="12181" y="5418"/>
                            </a:lnTo>
                            <a:lnTo>
                              <a:pt x="12181" y="5402"/>
                            </a:lnTo>
                            <a:lnTo>
                              <a:pt x="12181" y="5380"/>
                            </a:lnTo>
                            <a:lnTo>
                              <a:pt x="12181" y="4762"/>
                            </a:lnTo>
                            <a:lnTo>
                              <a:pt x="11972" y="4762"/>
                            </a:lnTo>
                            <a:lnTo>
                              <a:pt x="11972" y="5363"/>
                            </a:lnTo>
                            <a:close/>
                            <a:moveTo>
                              <a:pt x="13223" y="5714"/>
                            </a:moveTo>
                            <a:lnTo>
                              <a:pt x="13432" y="5714"/>
                            </a:lnTo>
                            <a:lnTo>
                              <a:pt x="13432" y="4762"/>
                            </a:lnTo>
                            <a:lnTo>
                              <a:pt x="13223" y="4762"/>
                            </a:lnTo>
                            <a:lnTo>
                              <a:pt x="13223" y="5714"/>
                            </a:lnTo>
                            <a:close/>
                            <a:moveTo>
                              <a:pt x="11248" y="5308"/>
                            </a:moveTo>
                            <a:lnTo>
                              <a:pt x="11236" y="5298"/>
                            </a:lnTo>
                            <a:lnTo>
                              <a:pt x="11231" y="5286"/>
                            </a:lnTo>
                            <a:lnTo>
                              <a:pt x="11226" y="5281"/>
                            </a:lnTo>
                            <a:lnTo>
                              <a:pt x="11219" y="5276"/>
                            </a:lnTo>
                            <a:lnTo>
                              <a:pt x="11214" y="5271"/>
                            </a:lnTo>
                            <a:lnTo>
                              <a:pt x="11209" y="5264"/>
                            </a:lnTo>
                            <a:lnTo>
                              <a:pt x="11204" y="5259"/>
                            </a:lnTo>
                            <a:lnTo>
                              <a:pt x="11197" y="5254"/>
                            </a:lnTo>
                            <a:lnTo>
                              <a:pt x="11192" y="5249"/>
                            </a:lnTo>
                            <a:lnTo>
                              <a:pt x="11182" y="5244"/>
                            </a:lnTo>
                            <a:lnTo>
                              <a:pt x="11175" y="5237"/>
                            </a:lnTo>
                            <a:lnTo>
                              <a:pt x="11160" y="5232"/>
                            </a:lnTo>
                            <a:lnTo>
                              <a:pt x="11143" y="5222"/>
                            </a:lnTo>
                            <a:lnTo>
                              <a:pt x="11143" y="5215"/>
                            </a:lnTo>
                            <a:lnTo>
                              <a:pt x="11160" y="5205"/>
                            </a:lnTo>
                            <a:lnTo>
                              <a:pt x="11175" y="5200"/>
                            </a:lnTo>
                            <a:lnTo>
                              <a:pt x="11187" y="5188"/>
                            </a:lnTo>
                            <a:lnTo>
                              <a:pt x="11197" y="5178"/>
                            </a:lnTo>
                            <a:lnTo>
                              <a:pt x="11209" y="5166"/>
                            </a:lnTo>
                            <a:lnTo>
                              <a:pt x="11219" y="5155"/>
                            </a:lnTo>
                            <a:lnTo>
                              <a:pt x="11226" y="5150"/>
                            </a:lnTo>
                            <a:lnTo>
                              <a:pt x="11231" y="5145"/>
                            </a:lnTo>
                            <a:lnTo>
                              <a:pt x="11231" y="5139"/>
                            </a:lnTo>
                            <a:lnTo>
                              <a:pt x="11236" y="5133"/>
                            </a:lnTo>
                            <a:lnTo>
                              <a:pt x="11242" y="5123"/>
                            </a:lnTo>
                            <a:lnTo>
                              <a:pt x="11248" y="5106"/>
                            </a:lnTo>
                            <a:lnTo>
                              <a:pt x="11253" y="5096"/>
                            </a:lnTo>
                            <a:lnTo>
                              <a:pt x="11258" y="5084"/>
                            </a:lnTo>
                            <a:lnTo>
                              <a:pt x="11258" y="5067"/>
                            </a:lnTo>
                            <a:lnTo>
                              <a:pt x="11264" y="5057"/>
                            </a:lnTo>
                            <a:lnTo>
                              <a:pt x="11264" y="5040"/>
                            </a:lnTo>
                            <a:lnTo>
                              <a:pt x="11264" y="5030"/>
                            </a:lnTo>
                            <a:lnTo>
                              <a:pt x="11264" y="5013"/>
                            </a:lnTo>
                            <a:lnTo>
                              <a:pt x="11264" y="5003"/>
                            </a:lnTo>
                            <a:lnTo>
                              <a:pt x="11264" y="4986"/>
                            </a:lnTo>
                            <a:lnTo>
                              <a:pt x="11258" y="4975"/>
                            </a:lnTo>
                            <a:lnTo>
                              <a:pt x="11258" y="4959"/>
                            </a:lnTo>
                            <a:lnTo>
                              <a:pt x="11253" y="4948"/>
                            </a:lnTo>
                            <a:lnTo>
                              <a:pt x="11253" y="4931"/>
                            </a:lnTo>
                            <a:lnTo>
                              <a:pt x="11248" y="4920"/>
                            </a:lnTo>
                            <a:lnTo>
                              <a:pt x="11242" y="4909"/>
                            </a:lnTo>
                            <a:lnTo>
                              <a:pt x="11236" y="4899"/>
                            </a:lnTo>
                            <a:lnTo>
                              <a:pt x="11226" y="4887"/>
                            </a:lnTo>
                            <a:lnTo>
                              <a:pt x="11219" y="4877"/>
                            </a:lnTo>
                            <a:lnTo>
                              <a:pt x="11209" y="4865"/>
                            </a:lnTo>
                            <a:lnTo>
                              <a:pt x="11204" y="4855"/>
                            </a:lnTo>
                            <a:lnTo>
                              <a:pt x="11182" y="4833"/>
                            </a:lnTo>
                            <a:lnTo>
                              <a:pt x="11170" y="4828"/>
                            </a:lnTo>
                            <a:lnTo>
                              <a:pt x="11160" y="4816"/>
                            </a:lnTo>
                            <a:lnTo>
                              <a:pt x="11148" y="4811"/>
                            </a:lnTo>
                            <a:lnTo>
                              <a:pt x="11138" y="4806"/>
                            </a:lnTo>
                            <a:lnTo>
                              <a:pt x="11111" y="4789"/>
                            </a:lnTo>
                            <a:lnTo>
                              <a:pt x="11082" y="4779"/>
                            </a:lnTo>
                            <a:lnTo>
                              <a:pt x="11067" y="4772"/>
                            </a:lnTo>
                            <a:lnTo>
                              <a:pt x="11055" y="4772"/>
                            </a:lnTo>
                            <a:lnTo>
                              <a:pt x="11039" y="4767"/>
                            </a:lnTo>
                            <a:lnTo>
                              <a:pt x="11022" y="4767"/>
                            </a:lnTo>
                            <a:lnTo>
                              <a:pt x="11006" y="4762"/>
                            </a:lnTo>
                            <a:lnTo>
                              <a:pt x="10989" y="4762"/>
                            </a:lnTo>
                            <a:lnTo>
                              <a:pt x="10951" y="4762"/>
                            </a:lnTo>
                            <a:lnTo>
                              <a:pt x="10544" y="4762"/>
                            </a:lnTo>
                            <a:lnTo>
                              <a:pt x="10544" y="5714"/>
                            </a:lnTo>
                            <a:lnTo>
                              <a:pt x="10984" y="5714"/>
                            </a:lnTo>
                            <a:lnTo>
                              <a:pt x="11000" y="5714"/>
                            </a:lnTo>
                            <a:lnTo>
                              <a:pt x="11011" y="5714"/>
                            </a:lnTo>
                            <a:lnTo>
                              <a:pt x="11028" y="5714"/>
                            </a:lnTo>
                            <a:lnTo>
                              <a:pt x="11045" y="5707"/>
                            </a:lnTo>
                            <a:lnTo>
                              <a:pt x="11055" y="5707"/>
                            </a:lnTo>
                            <a:lnTo>
                              <a:pt x="11072" y="5702"/>
                            </a:lnTo>
                            <a:lnTo>
                              <a:pt x="11082" y="5697"/>
                            </a:lnTo>
                            <a:lnTo>
                              <a:pt x="11099" y="5692"/>
                            </a:lnTo>
                            <a:lnTo>
                              <a:pt x="11111" y="5685"/>
                            </a:lnTo>
                            <a:lnTo>
                              <a:pt x="11121" y="5680"/>
                            </a:lnTo>
                            <a:lnTo>
                              <a:pt x="11138" y="5675"/>
                            </a:lnTo>
                            <a:lnTo>
                              <a:pt x="11148" y="5670"/>
                            </a:lnTo>
                            <a:lnTo>
                              <a:pt x="11160" y="5658"/>
                            </a:lnTo>
                            <a:lnTo>
                              <a:pt x="11170" y="5653"/>
                            </a:lnTo>
                            <a:lnTo>
                              <a:pt x="11192" y="5636"/>
                            </a:lnTo>
                            <a:lnTo>
                              <a:pt x="11214" y="5615"/>
                            </a:lnTo>
                            <a:lnTo>
                              <a:pt x="11219" y="5604"/>
                            </a:lnTo>
                            <a:lnTo>
                              <a:pt x="11231" y="5593"/>
                            </a:lnTo>
                            <a:lnTo>
                              <a:pt x="11236" y="5582"/>
                            </a:lnTo>
                            <a:lnTo>
                              <a:pt x="11248" y="5571"/>
                            </a:lnTo>
                            <a:lnTo>
                              <a:pt x="11253" y="5560"/>
                            </a:lnTo>
                            <a:lnTo>
                              <a:pt x="11258" y="5549"/>
                            </a:lnTo>
                            <a:lnTo>
                              <a:pt x="11264" y="5532"/>
                            </a:lnTo>
                            <a:lnTo>
                              <a:pt x="11269" y="5522"/>
                            </a:lnTo>
                            <a:lnTo>
                              <a:pt x="11275" y="5505"/>
                            </a:lnTo>
                            <a:lnTo>
                              <a:pt x="11275" y="5488"/>
                            </a:lnTo>
                            <a:lnTo>
                              <a:pt x="11280" y="5478"/>
                            </a:lnTo>
                            <a:lnTo>
                              <a:pt x="11280" y="5461"/>
                            </a:lnTo>
                            <a:lnTo>
                              <a:pt x="11280" y="5446"/>
                            </a:lnTo>
                            <a:lnTo>
                              <a:pt x="11280" y="5429"/>
                            </a:lnTo>
                            <a:lnTo>
                              <a:pt x="11280" y="5418"/>
                            </a:lnTo>
                            <a:lnTo>
                              <a:pt x="11280" y="5407"/>
                            </a:lnTo>
                            <a:lnTo>
                              <a:pt x="11280" y="5402"/>
                            </a:lnTo>
                            <a:lnTo>
                              <a:pt x="11280" y="5390"/>
                            </a:lnTo>
                            <a:lnTo>
                              <a:pt x="11275" y="5385"/>
                            </a:lnTo>
                            <a:lnTo>
                              <a:pt x="11275" y="5374"/>
                            </a:lnTo>
                            <a:lnTo>
                              <a:pt x="11269" y="5369"/>
                            </a:lnTo>
                            <a:lnTo>
                              <a:pt x="11264" y="5352"/>
                            </a:lnTo>
                            <a:lnTo>
                              <a:pt x="11258" y="5341"/>
                            </a:lnTo>
                            <a:lnTo>
                              <a:pt x="11258" y="5330"/>
                            </a:lnTo>
                            <a:lnTo>
                              <a:pt x="11253" y="5325"/>
                            </a:lnTo>
                            <a:lnTo>
                              <a:pt x="11248" y="5308"/>
                            </a:lnTo>
                            <a:close/>
                            <a:moveTo>
                              <a:pt x="10759" y="4948"/>
                            </a:moveTo>
                            <a:lnTo>
                              <a:pt x="10918" y="4948"/>
                            </a:lnTo>
                            <a:lnTo>
                              <a:pt x="10934" y="4948"/>
                            </a:lnTo>
                            <a:lnTo>
                              <a:pt x="10951" y="4948"/>
                            </a:lnTo>
                            <a:lnTo>
                              <a:pt x="10962" y="4953"/>
                            </a:lnTo>
                            <a:lnTo>
                              <a:pt x="10973" y="4953"/>
                            </a:lnTo>
                            <a:lnTo>
                              <a:pt x="10984" y="4959"/>
                            </a:lnTo>
                            <a:lnTo>
                              <a:pt x="10989" y="4964"/>
                            </a:lnTo>
                            <a:lnTo>
                              <a:pt x="10995" y="4964"/>
                            </a:lnTo>
                            <a:lnTo>
                              <a:pt x="11000" y="4964"/>
                            </a:lnTo>
                            <a:lnTo>
                              <a:pt x="11006" y="4969"/>
                            </a:lnTo>
                            <a:lnTo>
                              <a:pt x="11011" y="4975"/>
                            </a:lnTo>
                            <a:lnTo>
                              <a:pt x="11017" y="4981"/>
                            </a:lnTo>
                            <a:lnTo>
                              <a:pt x="11022" y="4986"/>
                            </a:lnTo>
                            <a:lnTo>
                              <a:pt x="11028" y="4991"/>
                            </a:lnTo>
                            <a:lnTo>
                              <a:pt x="11028" y="4997"/>
                            </a:lnTo>
                            <a:lnTo>
                              <a:pt x="11033" y="5003"/>
                            </a:lnTo>
                            <a:lnTo>
                              <a:pt x="11033" y="5008"/>
                            </a:lnTo>
                            <a:lnTo>
                              <a:pt x="11033" y="5013"/>
                            </a:lnTo>
                            <a:lnTo>
                              <a:pt x="11039" y="5018"/>
                            </a:lnTo>
                            <a:lnTo>
                              <a:pt x="11039" y="5030"/>
                            </a:lnTo>
                            <a:lnTo>
                              <a:pt x="11039" y="5040"/>
                            </a:lnTo>
                            <a:lnTo>
                              <a:pt x="11039" y="5052"/>
                            </a:lnTo>
                            <a:lnTo>
                              <a:pt x="11039" y="5062"/>
                            </a:lnTo>
                            <a:lnTo>
                              <a:pt x="11033" y="5067"/>
                            </a:lnTo>
                            <a:lnTo>
                              <a:pt x="11033" y="5074"/>
                            </a:lnTo>
                            <a:lnTo>
                              <a:pt x="11033" y="5079"/>
                            </a:lnTo>
                            <a:lnTo>
                              <a:pt x="11033" y="5084"/>
                            </a:lnTo>
                            <a:lnTo>
                              <a:pt x="11028" y="5084"/>
                            </a:lnTo>
                            <a:lnTo>
                              <a:pt x="11028" y="5089"/>
                            </a:lnTo>
                            <a:lnTo>
                              <a:pt x="11022" y="5096"/>
                            </a:lnTo>
                            <a:lnTo>
                              <a:pt x="11022" y="5101"/>
                            </a:lnTo>
                            <a:lnTo>
                              <a:pt x="11017" y="5101"/>
                            </a:lnTo>
                            <a:lnTo>
                              <a:pt x="11011" y="5111"/>
                            </a:lnTo>
                            <a:lnTo>
                              <a:pt x="11006" y="5117"/>
                            </a:lnTo>
                            <a:lnTo>
                              <a:pt x="11000" y="5123"/>
                            </a:lnTo>
                            <a:lnTo>
                              <a:pt x="10995" y="5123"/>
                            </a:lnTo>
                            <a:lnTo>
                              <a:pt x="10989" y="5123"/>
                            </a:lnTo>
                            <a:lnTo>
                              <a:pt x="10984" y="5128"/>
                            </a:lnTo>
                            <a:lnTo>
                              <a:pt x="10973" y="5133"/>
                            </a:lnTo>
                            <a:lnTo>
                              <a:pt x="10962" y="5133"/>
                            </a:lnTo>
                            <a:lnTo>
                              <a:pt x="10951" y="5139"/>
                            </a:lnTo>
                            <a:lnTo>
                              <a:pt x="10934" y="5139"/>
                            </a:lnTo>
                            <a:lnTo>
                              <a:pt x="10918" y="5139"/>
                            </a:lnTo>
                            <a:lnTo>
                              <a:pt x="10759" y="5139"/>
                            </a:lnTo>
                            <a:lnTo>
                              <a:pt x="10759" y="4948"/>
                            </a:lnTo>
                            <a:close/>
                            <a:moveTo>
                              <a:pt x="11033" y="5495"/>
                            </a:moveTo>
                            <a:lnTo>
                              <a:pt x="11028" y="5500"/>
                            </a:lnTo>
                            <a:lnTo>
                              <a:pt x="11022" y="5505"/>
                            </a:lnTo>
                            <a:lnTo>
                              <a:pt x="11017" y="5510"/>
                            </a:lnTo>
                            <a:lnTo>
                              <a:pt x="11011" y="5510"/>
                            </a:lnTo>
                            <a:lnTo>
                              <a:pt x="11006" y="5517"/>
                            </a:lnTo>
                            <a:lnTo>
                              <a:pt x="11000" y="5517"/>
                            </a:lnTo>
                            <a:lnTo>
                              <a:pt x="10995" y="5522"/>
                            </a:lnTo>
                            <a:lnTo>
                              <a:pt x="10989" y="5522"/>
                            </a:lnTo>
                            <a:lnTo>
                              <a:pt x="10984" y="5522"/>
                            </a:lnTo>
                            <a:lnTo>
                              <a:pt x="10973" y="5527"/>
                            </a:lnTo>
                            <a:lnTo>
                              <a:pt x="10956" y="5527"/>
                            </a:lnTo>
                            <a:lnTo>
                              <a:pt x="10940" y="5527"/>
                            </a:lnTo>
                            <a:lnTo>
                              <a:pt x="10759" y="5527"/>
                            </a:lnTo>
                            <a:lnTo>
                              <a:pt x="10759" y="5313"/>
                            </a:lnTo>
                            <a:lnTo>
                              <a:pt x="10940" y="5313"/>
                            </a:lnTo>
                            <a:lnTo>
                              <a:pt x="10946" y="5313"/>
                            </a:lnTo>
                            <a:lnTo>
                              <a:pt x="10951" y="5313"/>
                            </a:lnTo>
                            <a:lnTo>
                              <a:pt x="10962" y="5313"/>
                            </a:lnTo>
                            <a:lnTo>
                              <a:pt x="10968" y="5320"/>
                            </a:lnTo>
                            <a:lnTo>
                              <a:pt x="10984" y="5320"/>
                            </a:lnTo>
                            <a:lnTo>
                              <a:pt x="10995" y="5325"/>
                            </a:lnTo>
                            <a:lnTo>
                              <a:pt x="11000" y="5325"/>
                            </a:lnTo>
                            <a:lnTo>
                              <a:pt x="11006" y="5330"/>
                            </a:lnTo>
                            <a:lnTo>
                              <a:pt x="11011" y="5330"/>
                            </a:lnTo>
                            <a:lnTo>
                              <a:pt x="11017" y="5335"/>
                            </a:lnTo>
                            <a:lnTo>
                              <a:pt x="11022" y="5335"/>
                            </a:lnTo>
                            <a:lnTo>
                              <a:pt x="11022" y="5341"/>
                            </a:lnTo>
                            <a:lnTo>
                              <a:pt x="11028" y="5341"/>
                            </a:lnTo>
                            <a:lnTo>
                              <a:pt x="11033" y="5347"/>
                            </a:lnTo>
                            <a:lnTo>
                              <a:pt x="11039" y="5352"/>
                            </a:lnTo>
                            <a:lnTo>
                              <a:pt x="11039" y="5358"/>
                            </a:lnTo>
                            <a:lnTo>
                              <a:pt x="11045" y="5358"/>
                            </a:lnTo>
                            <a:lnTo>
                              <a:pt x="11045" y="5363"/>
                            </a:lnTo>
                            <a:lnTo>
                              <a:pt x="11050" y="5369"/>
                            </a:lnTo>
                            <a:lnTo>
                              <a:pt x="11050" y="5374"/>
                            </a:lnTo>
                            <a:lnTo>
                              <a:pt x="11055" y="5380"/>
                            </a:lnTo>
                            <a:lnTo>
                              <a:pt x="11055" y="5385"/>
                            </a:lnTo>
                            <a:lnTo>
                              <a:pt x="11061" y="5390"/>
                            </a:lnTo>
                            <a:lnTo>
                              <a:pt x="11061" y="5396"/>
                            </a:lnTo>
                            <a:lnTo>
                              <a:pt x="11061" y="5402"/>
                            </a:lnTo>
                            <a:lnTo>
                              <a:pt x="11061" y="5407"/>
                            </a:lnTo>
                            <a:lnTo>
                              <a:pt x="11061" y="5418"/>
                            </a:lnTo>
                            <a:lnTo>
                              <a:pt x="11061" y="5429"/>
                            </a:lnTo>
                            <a:lnTo>
                              <a:pt x="11061" y="5439"/>
                            </a:lnTo>
                            <a:lnTo>
                              <a:pt x="11055" y="5451"/>
                            </a:lnTo>
                            <a:lnTo>
                              <a:pt x="11055" y="5456"/>
                            </a:lnTo>
                            <a:lnTo>
                              <a:pt x="11055" y="5461"/>
                            </a:lnTo>
                            <a:lnTo>
                              <a:pt x="11055" y="5468"/>
                            </a:lnTo>
                            <a:lnTo>
                              <a:pt x="11050" y="5468"/>
                            </a:lnTo>
                            <a:lnTo>
                              <a:pt x="11050" y="5473"/>
                            </a:lnTo>
                            <a:lnTo>
                              <a:pt x="11045" y="5478"/>
                            </a:lnTo>
                            <a:lnTo>
                              <a:pt x="11045" y="5483"/>
                            </a:lnTo>
                            <a:lnTo>
                              <a:pt x="11039" y="5483"/>
                            </a:lnTo>
                            <a:lnTo>
                              <a:pt x="11039" y="5488"/>
                            </a:lnTo>
                            <a:lnTo>
                              <a:pt x="11033" y="5495"/>
                            </a:lnTo>
                            <a:close/>
                            <a:moveTo>
                              <a:pt x="12970" y="5215"/>
                            </a:moveTo>
                            <a:lnTo>
                              <a:pt x="12960" y="5210"/>
                            </a:lnTo>
                            <a:lnTo>
                              <a:pt x="12950" y="5200"/>
                            </a:lnTo>
                            <a:lnTo>
                              <a:pt x="12938" y="5194"/>
                            </a:lnTo>
                            <a:lnTo>
                              <a:pt x="12928" y="5188"/>
                            </a:lnTo>
                            <a:lnTo>
                              <a:pt x="12916" y="5178"/>
                            </a:lnTo>
                            <a:lnTo>
                              <a:pt x="12906" y="5172"/>
                            </a:lnTo>
                            <a:lnTo>
                              <a:pt x="12877" y="5161"/>
                            </a:lnTo>
                            <a:lnTo>
                              <a:pt x="12850" y="5155"/>
                            </a:lnTo>
                            <a:lnTo>
                              <a:pt x="12823" y="5145"/>
                            </a:lnTo>
                            <a:lnTo>
                              <a:pt x="12795" y="5139"/>
                            </a:lnTo>
                            <a:lnTo>
                              <a:pt x="12768" y="5133"/>
                            </a:lnTo>
                            <a:lnTo>
                              <a:pt x="12734" y="5128"/>
                            </a:lnTo>
                            <a:lnTo>
                              <a:pt x="12712" y="5128"/>
                            </a:lnTo>
                            <a:lnTo>
                              <a:pt x="12685" y="5123"/>
                            </a:lnTo>
                            <a:lnTo>
                              <a:pt x="12670" y="5117"/>
                            </a:lnTo>
                            <a:lnTo>
                              <a:pt x="12648" y="5111"/>
                            </a:lnTo>
                            <a:lnTo>
                              <a:pt x="12631" y="5111"/>
                            </a:lnTo>
                            <a:lnTo>
                              <a:pt x="12614" y="5106"/>
                            </a:lnTo>
                            <a:lnTo>
                              <a:pt x="12604" y="5101"/>
                            </a:lnTo>
                            <a:lnTo>
                              <a:pt x="12597" y="5096"/>
                            </a:lnTo>
                            <a:lnTo>
                              <a:pt x="12587" y="5089"/>
                            </a:lnTo>
                            <a:lnTo>
                              <a:pt x="12582" y="5084"/>
                            </a:lnTo>
                            <a:lnTo>
                              <a:pt x="12582" y="5079"/>
                            </a:lnTo>
                            <a:lnTo>
                              <a:pt x="12576" y="5079"/>
                            </a:lnTo>
                            <a:lnTo>
                              <a:pt x="12576" y="5074"/>
                            </a:lnTo>
                            <a:lnTo>
                              <a:pt x="12570" y="5062"/>
                            </a:lnTo>
                            <a:lnTo>
                              <a:pt x="12570" y="5057"/>
                            </a:lnTo>
                            <a:lnTo>
                              <a:pt x="12565" y="5052"/>
                            </a:lnTo>
                            <a:lnTo>
                              <a:pt x="12565" y="5047"/>
                            </a:lnTo>
                            <a:lnTo>
                              <a:pt x="12565" y="5040"/>
                            </a:lnTo>
                            <a:lnTo>
                              <a:pt x="12565" y="5035"/>
                            </a:lnTo>
                            <a:lnTo>
                              <a:pt x="12565" y="5030"/>
                            </a:lnTo>
                            <a:lnTo>
                              <a:pt x="12565" y="5025"/>
                            </a:lnTo>
                            <a:lnTo>
                              <a:pt x="12565" y="5018"/>
                            </a:lnTo>
                            <a:lnTo>
                              <a:pt x="12565" y="5013"/>
                            </a:lnTo>
                            <a:lnTo>
                              <a:pt x="12570" y="5008"/>
                            </a:lnTo>
                            <a:lnTo>
                              <a:pt x="12570" y="5003"/>
                            </a:lnTo>
                            <a:lnTo>
                              <a:pt x="12570" y="4997"/>
                            </a:lnTo>
                            <a:lnTo>
                              <a:pt x="12570" y="4991"/>
                            </a:lnTo>
                            <a:lnTo>
                              <a:pt x="12576" y="4991"/>
                            </a:lnTo>
                            <a:lnTo>
                              <a:pt x="12582" y="4981"/>
                            </a:lnTo>
                            <a:lnTo>
                              <a:pt x="12587" y="4981"/>
                            </a:lnTo>
                            <a:lnTo>
                              <a:pt x="12587" y="4975"/>
                            </a:lnTo>
                            <a:lnTo>
                              <a:pt x="12592" y="4969"/>
                            </a:lnTo>
                            <a:lnTo>
                              <a:pt x="12597" y="4969"/>
                            </a:lnTo>
                            <a:lnTo>
                              <a:pt x="12604" y="4964"/>
                            </a:lnTo>
                            <a:lnTo>
                              <a:pt x="12609" y="4964"/>
                            </a:lnTo>
                            <a:lnTo>
                              <a:pt x="12626" y="4953"/>
                            </a:lnTo>
                            <a:lnTo>
                              <a:pt x="12636" y="4948"/>
                            </a:lnTo>
                            <a:lnTo>
                              <a:pt x="12648" y="4948"/>
                            </a:lnTo>
                            <a:lnTo>
                              <a:pt x="12653" y="4948"/>
                            </a:lnTo>
                            <a:lnTo>
                              <a:pt x="12663" y="4942"/>
                            </a:lnTo>
                            <a:lnTo>
                              <a:pt x="12670" y="4942"/>
                            </a:lnTo>
                            <a:lnTo>
                              <a:pt x="12680" y="4942"/>
                            </a:lnTo>
                            <a:lnTo>
                              <a:pt x="12690" y="4942"/>
                            </a:lnTo>
                            <a:lnTo>
                              <a:pt x="12697" y="4942"/>
                            </a:lnTo>
                            <a:lnTo>
                              <a:pt x="12702" y="4942"/>
                            </a:lnTo>
                            <a:lnTo>
                              <a:pt x="12712" y="4948"/>
                            </a:lnTo>
                            <a:lnTo>
                              <a:pt x="12724" y="4948"/>
                            </a:lnTo>
                            <a:lnTo>
                              <a:pt x="12729" y="4948"/>
                            </a:lnTo>
                            <a:lnTo>
                              <a:pt x="12734" y="4948"/>
                            </a:lnTo>
                            <a:lnTo>
                              <a:pt x="12741" y="4948"/>
                            </a:lnTo>
                            <a:lnTo>
                              <a:pt x="12751" y="4948"/>
                            </a:lnTo>
                            <a:lnTo>
                              <a:pt x="12768" y="4953"/>
                            </a:lnTo>
                            <a:lnTo>
                              <a:pt x="12779" y="4953"/>
                            </a:lnTo>
                            <a:lnTo>
                              <a:pt x="12790" y="4953"/>
                            </a:lnTo>
                            <a:lnTo>
                              <a:pt x="12795" y="4953"/>
                            </a:lnTo>
                            <a:lnTo>
                              <a:pt x="12812" y="4959"/>
                            </a:lnTo>
                            <a:lnTo>
                              <a:pt x="12828" y="4964"/>
                            </a:lnTo>
                            <a:lnTo>
                              <a:pt x="12845" y="4969"/>
                            </a:lnTo>
                            <a:lnTo>
                              <a:pt x="12862" y="4975"/>
                            </a:lnTo>
                            <a:lnTo>
                              <a:pt x="12867" y="4975"/>
                            </a:lnTo>
                            <a:lnTo>
                              <a:pt x="12872" y="4975"/>
                            </a:lnTo>
                            <a:lnTo>
                              <a:pt x="12877" y="4981"/>
                            </a:lnTo>
                            <a:lnTo>
                              <a:pt x="12889" y="4986"/>
                            </a:lnTo>
                            <a:lnTo>
                              <a:pt x="12894" y="4991"/>
                            </a:lnTo>
                            <a:lnTo>
                              <a:pt x="12911" y="4997"/>
                            </a:lnTo>
                            <a:lnTo>
                              <a:pt x="12928" y="5008"/>
                            </a:lnTo>
                            <a:lnTo>
                              <a:pt x="13026" y="4838"/>
                            </a:lnTo>
                            <a:lnTo>
                              <a:pt x="13004" y="4828"/>
                            </a:lnTo>
                            <a:lnTo>
                              <a:pt x="12987" y="4816"/>
                            </a:lnTo>
                            <a:lnTo>
                              <a:pt x="12965" y="4806"/>
                            </a:lnTo>
                            <a:lnTo>
                              <a:pt x="12943" y="4801"/>
                            </a:lnTo>
                            <a:lnTo>
                              <a:pt x="12928" y="4789"/>
                            </a:lnTo>
                            <a:lnTo>
                              <a:pt x="12906" y="4784"/>
                            </a:lnTo>
                            <a:lnTo>
                              <a:pt x="12884" y="4779"/>
                            </a:lnTo>
                            <a:lnTo>
                              <a:pt x="12862" y="4772"/>
                            </a:lnTo>
                            <a:lnTo>
                              <a:pt x="12839" y="4767"/>
                            </a:lnTo>
                            <a:lnTo>
                              <a:pt x="12817" y="4762"/>
                            </a:lnTo>
                            <a:lnTo>
                              <a:pt x="12795" y="4757"/>
                            </a:lnTo>
                            <a:lnTo>
                              <a:pt x="12773" y="4757"/>
                            </a:lnTo>
                            <a:lnTo>
                              <a:pt x="12751" y="4751"/>
                            </a:lnTo>
                            <a:lnTo>
                              <a:pt x="12729" y="4751"/>
                            </a:lnTo>
                            <a:lnTo>
                              <a:pt x="12685" y="4751"/>
                            </a:lnTo>
                            <a:lnTo>
                              <a:pt x="12670" y="4751"/>
                            </a:lnTo>
                            <a:lnTo>
                              <a:pt x="12658" y="4751"/>
                            </a:lnTo>
                            <a:lnTo>
                              <a:pt x="12641" y="4751"/>
                            </a:lnTo>
                            <a:lnTo>
                              <a:pt x="12631" y="4757"/>
                            </a:lnTo>
                            <a:lnTo>
                              <a:pt x="12614" y="4757"/>
                            </a:lnTo>
                            <a:lnTo>
                              <a:pt x="12597" y="4762"/>
                            </a:lnTo>
                            <a:lnTo>
                              <a:pt x="12587" y="4762"/>
                            </a:lnTo>
                            <a:lnTo>
                              <a:pt x="12570" y="4767"/>
                            </a:lnTo>
                            <a:lnTo>
                              <a:pt x="12554" y="4772"/>
                            </a:lnTo>
                            <a:lnTo>
                              <a:pt x="12538" y="4779"/>
                            </a:lnTo>
                            <a:lnTo>
                              <a:pt x="12526" y="4784"/>
                            </a:lnTo>
                            <a:lnTo>
                              <a:pt x="12510" y="4789"/>
                            </a:lnTo>
                            <a:lnTo>
                              <a:pt x="12499" y="4801"/>
                            </a:lnTo>
                            <a:lnTo>
                              <a:pt x="12488" y="4806"/>
                            </a:lnTo>
                            <a:lnTo>
                              <a:pt x="12461" y="4821"/>
                            </a:lnTo>
                            <a:lnTo>
                              <a:pt x="12449" y="4833"/>
                            </a:lnTo>
                            <a:lnTo>
                              <a:pt x="12439" y="4838"/>
                            </a:lnTo>
                            <a:lnTo>
                              <a:pt x="12427" y="4850"/>
                            </a:lnTo>
                            <a:lnTo>
                              <a:pt x="12417" y="4860"/>
                            </a:lnTo>
                            <a:lnTo>
                              <a:pt x="12405" y="4877"/>
                            </a:lnTo>
                            <a:lnTo>
                              <a:pt x="12400" y="4887"/>
                            </a:lnTo>
                            <a:lnTo>
                              <a:pt x="12390" y="4899"/>
                            </a:lnTo>
                            <a:lnTo>
                              <a:pt x="12383" y="4915"/>
                            </a:lnTo>
                            <a:lnTo>
                              <a:pt x="12373" y="4942"/>
                            </a:lnTo>
                            <a:lnTo>
                              <a:pt x="12368" y="4959"/>
                            </a:lnTo>
                            <a:lnTo>
                              <a:pt x="12361" y="4975"/>
                            </a:lnTo>
                            <a:lnTo>
                              <a:pt x="12356" y="4991"/>
                            </a:lnTo>
                            <a:lnTo>
                              <a:pt x="12356" y="5008"/>
                            </a:lnTo>
                            <a:lnTo>
                              <a:pt x="12351" y="5030"/>
                            </a:lnTo>
                            <a:lnTo>
                              <a:pt x="12351" y="5047"/>
                            </a:lnTo>
                            <a:lnTo>
                              <a:pt x="12351" y="5067"/>
                            </a:lnTo>
                            <a:lnTo>
                              <a:pt x="12351" y="5084"/>
                            </a:lnTo>
                            <a:lnTo>
                              <a:pt x="12356" y="5101"/>
                            </a:lnTo>
                            <a:lnTo>
                              <a:pt x="12361" y="5123"/>
                            </a:lnTo>
                            <a:lnTo>
                              <a:pt x="12361" y="5133"/>
                            </a:lnTo>
                            <a:lnTo>
                              <a:pt x="12368" y="5150"/>
                            </a:lnTo>
                            <a:lnTo>
                              <a:pt x="12378" y="5166"/>
                            </a:lnTo>
                            <a:lnTo>
                              <a:pt x="12383" y="5178"/>
                            </a:lnTo>
                            <a:lnTo>
                              <a:pt x="12400" y="5200"/>
                            </a:lnTo>
                            <a:lnTo>
                              <a:pt x="12410" y="5210"/>
                            </a:lnTo>
                            <a:lnTo>
                              <a:pt x="12417" y="5222"/>
                            </a:lnTo>
                            <a:lnTo>
                              <a:pt x="12427" y="5232"/>
                            </a:lnTo>
                            <a:lnTo>
                              <a:pt x="12439" y="5244"/>
                            </a:lnTo>
                            <a:lnTo>
                              <a:pt x="12449" y="5249"/>
                            </a:lnTo>
                            <a:lnTo>
                              <a:pt x="12461" y="5259"/>
                            </a:lnTo>
                            <a:lnTo>
                              <a:pt x="12471" y="5264"/>
                            </a:lnTo>
                            <a:lnTo>
                              <a:pt x="12488" y="5276"/>
                            </a:lnTo>
                            <a:lnTo>
                              <a:pt x="12499" y="5281"/>
                            </a:lnTo>
                            <a:lnTo>
                              <a:pt x="12515" y="5286"/>
                            </a:lnTo>
                            <a:lnTo>
                              <a:pt x="12526" y="5291"/>
                            </a:lnTo>
                            <a:lnTo>
                              <a:pt x="12543" y="5298"/>
                            </a:lnTo>
                            <a:lnTo>
                              <a:pt x="12560" y="5303"/>
                            </a:lnTo>
                            <a:lnTo>
                              <a:pt x="12576" y="5308"/>
                            </a:lnTo>
                            <a:lnTo>
                              <a:pt x="12592" y="5313"/>
                            </a:lnTo>
                            <a:lnTo>
                              <a:pt x="12609" y="5313"/>
                            </a:lnTo>
                            <a:lnTo>
                              <a:pt x="12641" y="5320"/>
                            </a:lnTo>
                            <a:lnTo>
                              <a:pt x="12707" y="5330"/>
                            </a:lnTo>
                            <a:lnTo>
                              <a:pt x="12719" y="5330"/>
                            </a:lnTo>
                            <a:lnTo>
                              <a:pt x="12729" y="5330"/>
                            </a:lnTo>
                            <a:lnTo>
                              <a:pt x="12734" y="5330"/>
                            </a:lnTo>
                            <a:lnTo>
                              <a:pt x="12746" y="5335"/>
                            </a:lnTo>
                            <a:lnTo>
                              <a:pt x="12751" y="5335"/>
                            </a:lnTo>
                            <a:lnTo>
                              <a:pt x="12763" y="5341"/>
                            </a:lnTo>
                            <a:lnTo>
                              <a:pt x="12768" y="5341"/>
                            </a:lnTo>
                            <a:lnTo>
                              <a:pt x="12773" y="5347"/>
                            </a:lnTo>
                            <a:lnTo>
                              <a:pt x="12779" y="5347"/>
                            </a:lnTo>
                            <a:lnTo>
                              <a:pt x="12790" y="5352"/>
                            </a:lnTo>
                            <a:lnTo>
                              <a:pt x="12795" y="5352"/>
                            </a:lnTo>
                            <a:lnTo>
                              <a:pt x="12801" y="5358"/>
                            </a:lnTo>
                            <a:lnTo>
                              <a:pt x="12806" y="5358"/>
                            </a:lnTo>
                            <a:lnTo>
                              <a:pt x="12806" y="5363"/>
                            </a:lnTo>
                            <a:lnTo>
                              <a:pt x="12812" y="5363"/>
                            </a:lnTo>
                            <a:lnTo>
                              <a:pt x="12817" y="5369"/>
                            </a:lnTo>
                            <a:lnTo>
                              <a:pt x="12817" y="5374"/>
                            </a:lnTo>
                            <a:lnTo>
                              <a:pt x="12823" y="5380"/>
                            </a:lnTo>
                            <a:lnTo>
                              <a:pt x="12828" y="5385"/>
                            </a:lnTo>
                            <a:lnTo>
                              <a:pt x="12828" y="5390"/>
                            </a:lnTo>
                            <a:lnTo>
                              <a:pt x="12834" y="5390"/>
                            </a:lnTo>
                            <a:lnTo>
                              <a:pt x="12834" y="5396"/>
                            </a:lnTo>
                            <a:lnTo>
                              <a:pt x="12834" y="5402"/>
                            </a:lnTo>
                            <a:lnTo>
                              <a:pt x="12834" y="5407"/>
                            </a:lnTo>
                            <a:lnTo>
                              <a:pt x="12834" y="5412"/>
                            </a:lnTo>
                            <a:lnTo>
                              <a:pt x="12839" y="5418"/>
                            </a:lnTo>
                            <a:lnTo>
                              <a:pt x="12839" y="5429"/>
                            </a:lnTo>
                            <a:lnTo>
                              <a:pt x="12839" y="5434"/>
                            </a:lnTo>
                            <a:lnTo>
                              <a:pt x="12839" y="5439"/>
                            </a:lnTo>
                            <a:lnTo>
                              <a:pt x="12839" y="5446"/>
                            </a:lnTo>
                            <a:lnTo>
                              <a:pt x="12839" y="5451"/>
                            </a:lnTo>
                            <a:lnTo>
                              <a:pt x="12834" y="5456"/>
                            </a:lnTo>
                            <a:lnTo>
                              <a:pt x="12834" y="5461"/>
                            </a:lnTo>
                            <a:lnTo>
                              <a:pt x="12828" y="5468"/>
                            </a:lnTo>
                            <a:lnTo>
                              <a:pt x="12828" y="5473"/>
                            </a:lnTo>
                            <a:lnTo>
                              <a:pt x="12823" y="5478"/>
                            </a:lnTo>
                            <a:lnTo>
                              <a:pt x="12817" y="5488"/>
                            </a:lnTo>
                            <a:lnTo>
                              <a:pt x="12806" y="5495"/>
                            </a:lnTo>
                            <a:lnTo>
                              <a:pt x="12801" y="5500"/>
                            </a:lnTo>
                            <a:lnTo>
                              <a:pt x="12795" y="5505"/>
                            </a:lnTo>
                            <a:lnTo>
                              <a:pt x="12790" y="5505"/>
                            </a:lnTo>
                            <a:lnTo>
                              <a:pt x="12784" y="5510"/>
                            </a:lnTo>
                            <a:lnTo>
                              <a:pt x="12779" y="5510"/>
                            </a:lnTo>
                            <a:lnTo>
                              <a:pt x="12768" y="5517"/>
                            </a:lnTo>
                            <a:lnTo>
                              <a:pt x="12757" y="5522"/>
                            </a:lnTo>
                            <a:lnTo>
                              <a:pt x="12741" y="5522"/>
                            </a:lnTo>
                            <a:lnTo>
                              <a:pt x="12724" y="5527"/>
                            </a:lnTo>
                            <a:lnTo>
                              <a:pt x="12707" y="5527"/>
                            </a:lnTo>
                            <a:lnTo>
                              <a:pt x="12690" y="5527"/>
                            </a:lnTo>
                            <a:lnTo>
                              <a:pt x="12653" y="5527"/>
                            </a:lnTo>
                            <a:lnTo>
                              <a:pt x="12619" y="5522"/>
                            </a:lnTo>
                            <a:lnTo>
                              <a:pt x="12587" y="5517"/>
                            </a:lnTo>
                            <a:lnTo>
                              <a:pt x="12548" y="5510"/>
                            </a:lnTo>
                            <a:lnTo>
                              <a:pt x="12532" y="5505"/>
                            </a:lnTo>
                            <a:lnTo>
                              <a:pt x="12515" y="5495"/>
                            </a:lnTo>
                            <a:lnTo>
                              <a:pt x="12499" y="5488"/>
                            </a:lnTo>
                            <a:lnTo>
                              <a:pt x="12483" y="5478"/>
                            </a:lnTo>
                            <a:lnTo>
                              <a:pt x="12466" y="5468"/>
                            </a:lnTo>
                            <a:lnTo>
                              <a:pt x="12449" y="5456"/>
                            </a:lnTo>
                            <a:lnTo>
                              <a:pt x="12410" y="5429"/>
                            </a:lnTo>
                            <a:lnTo>
                              <a:pt x="12290" y="5593"/>
                            </a:lnTo>
                            <a:lnTo>
                              <a:pt x="12317" y="5615"/>
                            </a:lnTo>
                            <a:lnTo>
                              <a:pt x="12339" y="5631"/>
                            </a:lnTo>
                            <a:lnTo>
                              <a:pt x="12368" y="5648"/>
                            </a:lnTo>
                            <a:lnTo>
                              <a:pt x="12378" y="5653"/>
                            </a:lnTo>
                            <a:lnTo>
                              <a:pt x="12390" y="5658"/>
                            </a:lnTo>
                            <a:lnTo>
                              <a:pt x="12410" y="5670"/>
                            </a:lnTo>
                            <a:lnTo>
                              <a:pt x="12422" y="5675"/>
                            </a:lnTo>
                            <a:lnTo>
                              <a:pt x="12433" y="5680"/>
                            </a:lnTo>
                            <a:lnTo>
                              <a:pt x="12444" y="5685"/>
                            </a:lnTo>
                            <a:lnTo>
                              <a:pt x="12461" y="5692"/>
                            </a:lnTo>
                            <a:lnTo>
                              <a:pt x="12471" y="5697"/>
                            </a:lnTo>
                            <a:lnTo>
                              <a:pt x="12483" y="5697"/>
                            </a:lnTo>
                            <a:lnTo>
                              <a:pt x="12493" y="5702"/>
                            </a:lnTo>
                            <a:lnTo>
                              <a:pt x="12510" y="5702"/>
                            </a:lnTo>
                            <a:lnTo>
                              <a:pt x="12538" y="5707"/>
                            </a:lnTo>
                            <a:lnTo>
                              <a:pt x="12587" y="5719"/>
                            </a:lnTo>
                            <a:lnTo>
                              <a:pt x="12597" y="5719"/>
                            </a:lnTo>
                            <a:lnTo>
                              <a:pt x="12609" y="5719"/>
                            </a:lnTo>
                            <a:lnTo>
                              <a:pt x="12636" y="5724"/>
                            </a:lnTo>
                            <a:lnTo>
                              <a:pt x="12658" y="5729"/>
                            </a:lnTo>
                            <a:lnTo>
                              <a:pt x="12670" y="5729"/>
                            </a:lnTo>
                            <a:lnTo>
                              <a:pt x="12680" y="5729"/>
                            </a:lnTo>
                            <a:lnTo>
                              <a:pt x="12697" y="5729"/>
                            </a:lnTo>
                            <a:lnTo>
                              <a:pt x="12719" y="5729"/>
                            </a:lnTo>
                            <a:lnTo>
                              <a:pt x="12734" y="5724"/>
                            </a:lnTo>
                            <a:lnTo>
                              <a:pt x="12751" y="5724"/>
                            </a:lnTo>
                            <a:lnTo>
                              <a:pt x="12768" y="5719"/>
                            </a:lnTo>
                            <a:lnTo>
                              <a:pt x="12784" y="5714"/>
                            </a:lnTo>
                            <a:lnTo>
                              <a:pt x="12823" y="5702"/>
                            </a:lnTo>
                            <a:lnTo>
                              <a:pt x="12839" y="5697"/>
                            </a:lnTo>
                            <a:lnTo>
                              <a:pt x="12856" y="5692"/>
                            </a:lnTo>
                            <a:lnTo>
                              <a:pt x="12872" y="5685"/>
                            </a:lnTo>
                            <a:lnTo>
                              <a:pt x="12884" y="5680"/>
                            </a:lnTo>
                            <a:lnTo>
                              <a:pt x="12916" y="5664"/>
                            </a:lnTo>
                            <a:lnTo>
                              <a:pt x="12943" y="5648"/>
                            </a:lnTo>
                            <a:lnTo>
                              <a:pt x="12955" y="5636"/>
                            </a:lnTo>
                            <a:lnTo>
                              <a:pt x="12965" y="5626"/>
                            </a:lnTo>
                            <a:lnTo>
                              <a:pt x="12977" y="5615"/>
                            </a:lnTo>
                            <a:lnTo>
                              <a:pt x="12987" y="5604"/>
                            </a:lnTo>
                            <a:lnTo>
                              <a:pt x="12999" y="5587"/>
                            </a:lnTo>
                            <a:lnTo>
                              <a:pt x="13009" y="5576"/>
                            </a:lnTo>
                            <a:lnTo>
                              <a:pt x="13014" y="5566"/>
                            </a:lnTo>
                            <a:lnTo>
                              <a:pt x="13026" y="5549"/>
                            </a:lnTo>
                            <a:lnTo>
                              <a:pt x="13031" y="5532"/>
                            </a:lnTo>
                            <a:lnTo>
                              <a:pt x="13043" y="5522"/>
                            </a:lnTo>
                            <a:lnTo>
                              <a:pt x="13048" y="5505"/>
                            </a:lnTo>
                            <a:lnTo>
                              <a:pt x="13053" y="5488"/>
                            </a:lnTo>
                            <a:lnTo>
                              <a:pt x="13053" y="5473"/>
                            </a:lnTo>
                            <a:lnTo>
                              <a:pt x="13058" y="5456"/>
                            </a:lnTo>
                            <a:lnTo>
                              <a:pt x="13058" y="5439"/>
                            </a:lnTo>
                            <a:lnTo>
                              <a:pt x="13058" y="5418"/>
                            </a:lnTo>
                            <a:lnTo>
                              <a:pt x="13058" y="5402"/>
                            </a:lnTo>
                            <a:lnTo>
                              <a:pt x="13058" y="5385"/>
                            </a:lnTo>
                            <a:lnTo>
                              <a:pt x="13058" y="5369"/>
                            </a:lnTo>
                            <a:lnTo>
                              <a:pt x="13053" y="5352"/>
                            </a:lnTo>
                            <a:lnTo>
                              <a:pt x="13053" y="5335"/>
                            </a:lnTo>
                            <a:lnTo>
                              <a:pt x="13048" y="5325"/>
                            </a:lnTo>
                            <a:lnTo>
                              <a:pt x="13043" y="5308"/>
                            </a:lnTo>
                            <a:lnTo>
                              <a:pt x="13036" y="5298"/>
                            </a:lnTo>
                            <a:lnTo>
                              <a:pt x="13031" y="5286"/>
                            </a:lnTo>
                            <a:lnTo>
                              <a:pt x="13026" y="5276"/>
                            </a:lnTo>
                            <a:lnTo>
                              <a:pt x="13014" y="5264"/>
                            </a:lnTo>
                            <a:lnTo>
                              <a:pt x="13009" y="5254"/>
                            </a:lnTo>
                            <a:lnTo>
                              <a:pt x="12999" y="5244"/>
                            </a:lnTo>
                            <a:lnTo>
                              <a:pt x="12992" y="5232"/>
                            </a:lnTo>
                            <a:lnTo>
                              <a:pt x="12982" y="5227"/>
                            </a:lnTo>
                            <a:lnTo>
                              <a:pt x="12970" y="5215"/>
                            </a:lnTo>
                            <a:close/>
                          </a:path>
                        </a:pathLst>
                      </a:custGeom>
                      <a:solidFill>
                        <a:srgbClr val="33526C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Freeform 1082" o:spid="_x0000_s1026" style="position:absolute;margin-left:401.65pt;margin-top:36.7pt;width:159.1pt;height:35.1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5925,57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" path="m11082,3783r-37,l11006,3778r-38,-6l10929,3767r-76,-22l10781,3718r-60,-27l10660,3657r-50,-27l10595,3613r-17,-10l10544,3930r105,44l10709,3996r61,22l10841,4035r77,11l11006,4051r98,5l11170,4051r66,-5l11302,4029r60,-22l11418,3974r54,-32l11521,3903r50,-49l11610,3805r38,-55l11681,3684r27,-64l11730,3548r17,-76l11752,3396r5,-89l11757,3236r-10,-71l11735,3105r-20,-60l11693,2995r-29,-49l11637,2903r-33,-44l11566,2821r-45,-38l11435,2712r-216,-137l11033,2454r-65,-54l10946,2378r-28,-28l10902,2323r-17,-22l10868,2269r-10,-27l10853,2209r-7,-33l10841,2138r,-44l10841,2062r5,-39l10853,1990r10,-38l10880,1919r10,-33l10912,1853r22,-32l10956,1794r33,-28l11017,1744r33,-22l11089,1706r44,-11l11170,1684r49,l11269,1684r55,11l11369,1706r49,11l11462,1733r44,22l11599,1794r33,-307l11555,1465r-100,-28l11396,1427r-55,-12l11280,1410r-54,l11170,1410r-59,12l11055,1432r-55,22l10946,1476r-56,33l10841,1548r-49,37l10748,1634r-44,50l10666,1744r-28,65l10610,1880r-15,77l10583,2040r-5,86l10578,2192r5,60l10595,2308r10,54l10622,2411r22,43l10666,2498r32,39l10731,2575r34,38l10809,2651r49,39l10962,2761r132,76l11187,2892r77,54l11330,2995r32,29l11391,3051r22,32l11435,3111r15,32l11462,3177r10,37l11484,3253r5,44l11489,3340r,44l11484,3428r-12,37l11455,3504r-15,39l11423,3581r-22,32l11374,3647r-28,32l11313,3701r-33,27l11248,3745r-39,16l11170,3772r-44,11l11082,3783xm12702,1410r-115,5l12483,1443r-100,33l12302,1526r-78,59l12153,1656r-55,82l12044,1831r-44,99l11966,2033r-32,110l11912,2252r-28,241l11873,2734r11,241l11912,3214r22,110l11966,3433r34,104l12044,3635r54,93l12153,3810r71,71l12302,3942r81,49l12483,4024r104,27l12702,4056r115,-5l12921,4024r100,-33l13103,3942r76,-61l13250,3810r56,-82l13360,3635r45,-98l13437,3433r34,-109l13493,3214r27,-239l13530,2734r-10,-241l13493,2252r-22,-109l13437,2033r-32,-103l13360,1831r-54,-93l13250,1656r-71,-71l13103,1526r-82,-50l12921,1443r-104,-28l12702,1410xm12702,3783r-49,l12604,3772r-44,-11l12515,3745r-38,-17l12444,3706r-34,-27l12378,3647r-54,-66l12280,3504r-39,-81l12214,3335r-23,-87l12169,3155r-16,-170l12142,2837r,-103l12142,2630r11,-147l12169,2313r22,-88l12214,2132r27,-87l12280,1963r44,-71l12378,1826r32,-32l12444,1766r33,-22l12515,1728r45,-17l12604,1700r49,-11l12702,1689r49,l12801,1700r44,11l12889,1728r39,16l12960,1766r32,28l13026,1826r55,66l13125,1963r38,82l13191,2132r22,93l13235,2313r15,170l13262,2630r,104l13262,2837r-12,148l13235,3155r-22,93l13191,3335r-28,88l13125,3504r-44,77l13026,3647r-34,32l12960,3706r-32,22l12889,3745r-44,16l12801,3772r-50,11l12702,3783xm17687,1449r-462,2257l17220,3706,16731,1449r-318,l15963,3706r-5,l15491,1449r-604,l14887,847r-247,88l14640,1449r-604,l14036,1006r5,-76l14041,896r6,-37l14058,825r11,-32l14080,765r17,-27l14112,711r17,-22l14151,667r27,-17l14205,635r34,-7l14278,618r38,l14349,618r28,5l14404,623r27,12l14453,640r22,5l14497,657r17,5l14514,366r-39,-5l14436,350r-27,l14387,344r-33,l14327,344r-83,6l14173,361r-66,16l14053,404r-50,29l13959,470r-39,44l13888,558r-27,55l13839,667r-22,60l13805,787r-10,66l13789,918r-6,143l13783,1449r-340,l13443,1722r340,l13783,4018r253,l14036,1722r604,l14640,3477r5,104l14651,3635r5,56l14667,3740r17,43l14701,3832r22,44l14745,3915r32,32l14809,3980r39,27l14887,4029r49,17l14986,4051r59,5l15133,4056r39,-5l15211,4046r38,-6l15282,4035r28,-6l15325,4024r12,-6l15337,3728r-39,17l15282,3756r-22,11l15232,3772r-27,6l15167,3783r-39,l15089,3783r-32,-5l15025,3767r-23,-17l14991,3745r-11,-11l14958,3718r-16,-27l14925,3669r-11,-27l14909,3608r-11,-32l14892,3543r-5,-71l14887,3396r,-1674l15282,1722r532,2296l16111,4018r449,-2241l16572,1777r477,2241l17363,4018r576,-2569l17687,1449xm19283,2269r,-93l19273,2055r-12,-65l19246,1914r-17,-71l19196,1772r-33,-72l19113,1634r-54,-59l18993,1520r-39,-28l18916,1476r-93,-39l18718,1415r-120,-5l18554,1410r-45,5l18465,1422r-37,5l18389,1437r-39,12l18279,1476r-71,33l18136,1548r-148,91l18026,1957r22,-22l18082,1902r54,-44l18202,1816r39,-29l18284,1766r44,-22l18372,1728r49,-17l18471,1700r55,-11l18581,1689r83,6l18735,1711r32,11l18795,1733r28,17l18850,1766r22,21l18894,1809r38,44l18966,1908r22,55l19010,2023r15,66l19030,2148r12,72l19047,2350r,126l18883,2476r-138,l18581,2493r-88,10l18406,2525r-88,27l18230,2586r-82,44l18065,2685r-66,71l17933,2832r-49,99l17846,3039r-22,126l17812,3307r5,77l17824,3460r15,72l17861,3603r28,66l17917,3728r38,61l17994,3838r44,50l18087,3930r49,39l18191,3996r55,28l18306,4040r61,11l18433,4056r54,l18537,4051r44,-5l18630,4035r44,-17l18713,4002r44,-22l18795,3958r33,-28l18866,3903r34,-32l18932,3832r34,-38l18993,3750r59,-98l19064,3652r17,366l19305,4018r-15,-284l19283,3586r,-141l19283,2269xm19042,3029r-5,126l19025,3263r-22,94l18971,3445r-34,70l18900,3576r-44,49l18811,3669r-49,32l18718,3728r-49,22l18625,3761r-39,11l18548,3778r-27,5l18493,3783r-50,-5l18394,3772r-39,-16l18312,3740r-38,-22l18241,3691r-28,-29l18185,3630r-27,-38l18141,3554r-22,-39l18109,3472r-12,-39l18087,3389r-5,-37l18082,3307r5,-103l18104,3116r22,-82l18141,3002r17,-34l18180,2941r17,-27l18224,2887r22,-22l18301,2827r66,-34l18433,2771r76,-15l18586,2739r88,-5l18850,2722r192,l19042,3029xm19585,4018r248,l19833,2400r,-87l19843,2237r12,-77l19865,2094r22,-61l19909,1979r34,-55l19975,1880r39,-37l20052,1809r49,-27l20157,1760r54,-16l20272,1733r71,-11l20415,1722r,-312l20326,1415r-44,7l20244,1427r-38,10l20162,1454r-33,17l20091,1492r-39,28l20019,1553r-33,37l19953,1629r-32,49l19887,1728r-59,125l19816,1853r-17,-404l19570,1449r15,798l19585,4018xm21775,3570r-22,22l21726,3620r-27,22l21665,3657r-59,39l21545,3728r-66,22l21414,3767r-29,5l21353,3778r-27,5l21298,3783r-55,l21205,3778r-44,-11l21112,3756r-56,-22l21007,3701r-55,-39l20898,3613r-51,-59l20805,3472r-44,-88l20727,3275r-27,-132l20683,3002r-5,-170l21896,2832r-5,-241l21874,2345r-33,-234l21814,1996r-33,-110l21743,1787r-49,-92l21638,1612r-32,-32l21572,1548r-38,-34l21490,1487r-39,-22l21402,1443r-49,-11l21304,1422r-55,-12l21188,1410r-71,5l21051,1427r-71,22l20914,1482r-72,44l20783,1575r-66,59l20661,1711r-55,83l20557,1892r-44,109l20481,2121r-34,131l20425,2400r-10,164l20409,2739r,131l20420,3051r17,109l20452,3270r29,114l20518,3494r44,109l20618,3706r71,99l20727,3849r44,39l20820,3925r49,33l20925,3986r60,27l21051,4029r66,17l21193,4051r78,5l21365,4051r81,-11l21523,4029r66,-22l21650,3986r49,-28l21743,3937r44,-29l21775,3570xm21178,1684r38,l21254,1695r38,11l21331,1728r39,22l21407,1782r39,39l21479,1870r33,49l21540,1984r22,71l21584,2138r22,87l21616,2328r6,111l21628,2559r-950,l20678,2493r5,-66l20711,2279r16,-70l20744,2138r27,-71l20798,1996r34,-66l20869,1875r39,-54l20958,1772r49,-34l21029,1722r27,-16l21085,1695r32,-6l21144,1684r34,xm8096,1410r-60,l7981,1422r-55,10l7877,1443r-44,16l7789,1482r-38,27l7718,1536r-33,34l7658,1602r-28,32l7602,1673r-22,38l7558,1755r-37,88l7482,1750r-17,-44l7443,1668r-27,-39l7388,1590r-27,-32l7328,1531r-33,-27l7256,1482r-37,-23l7175,1443r-44,-16l7081,1415r-49,-5l6976,1410r-59,l6861,1422r-54,10l6757,1443r-44,22l6669,1487r-39,27l6593,1541r-34,34l6527,1607r-28,39l6472,1689r-28,44l6423,1782r-39,98l6379,1880r-7,-234l6367,1548r-5,-94l5785,1454r6,109l5797,1684r5,312l5802,4035r631,l6433,2591r6,-120l6450,2362r5,-44l6466,2269r17,-39l6494,2192r22,-38l6532,2126r27,-27l6581,2077r17,-5l6615,2062r15,-7l6647,2050r34,-10l6718,2040r22,l6757,2045r22,5l6796,2055r21,12l6834,2082r17,17l6868,2121r15,22l6895,2170r15,33l6917,2242r10,44l6932,2335r7,109l6939,4035r631,l7570,2400r,-38l7575,2328r5,-32l7585,2264r7,-34l7602,2198r17,-28l7630,2148r16,-27l7668,2099r22,-17l7712,2067r28,-12l7767,2045r34,-5l7833,2040r27,l7882,2045r27,5l7932,2062r22,10l7970,2089r22,22l8009,2132r16,22l8036,2187r11,33l8059,2259r5,37l8069,2340r5,104l8074,4035r631,l8705,2345r-5,-191l8690,2067r-12,-88l8662,1897r-28,-76l8607,1750r-33,-66l8535,1624r-44,-54l8442,1526r-54,-44l8327,1454r-71,-27l8179,1415r-83,-5xm10013,3499r-44,l9925,3487r-49,-10l9831,3460r-44,-15l9749,3416r-45,-32l9667,3346r-34,-49l9601,3248r-27,-61l9546,3122r-17,-77l9513,2963r-6,-87l9502,2778r,-61l9507,2619r22,-126l9540,2427r22,-65l9589,2296r29,-66l9660,2176r44,-55l9733,2099r27,-22l9793,2062r33,-17l9859,2033r44,-10l9940,2018r44,l10034,2018r50,10l10127,2040r44,10l10215,2067r49,22l10352,2126r34,-590l10144,1449r-60,-17l10023,1422r-71,-7l9881,1410r-121,5l9645,1437r-105,34l9441,1514r-93,56l9260,1634r-77,77l9117,1794r-66,98l9002,1996r-49,108l8914,2225r-27,132l8865,2488r-11,142l8849,2778r10,190l8871,3073r16,109l8914,3291r34,110l8992,3504r49,104l9101,3706r66,88l9250,3876r88,71l9441,4002r116,44l9689,4073r142,12l9903,4085r76,-12l10050,4068r72,-17l10193,4035r71,-17l10402,3974r-22,-590l10293,3428r-44,17l10205,3460r-50,17l10111,3487r-49,12l10034,3499r-21,xm3079,1717l3079,,1505,1132r1574,585xm3079,4395r,-1695l1505,3275,3079,4395xm1493,3270r5,-2133l,2209,1493,3270xm4901,1410r-54,l4798,1422r-49,10l4704,1443r-44,16l4622,1482r-38,27l4550,1536r-32,27l4484,1597r-27,37l4435,1668r-22,38l4391,1750r-16,37l4358,1831r-5,l4353,322r-637,l3716,1957r692,257l3716,2466r,999l3705,4035r599,l4309,3958r5,-92l4320,3756r,-126l4331,3630r27,66l4391,3767r28,38l4441,3844r28,37l4501,3915r34,37l4577,3980r39,33l4666,4035r49,21l4776,4073r59,5l4901,4085r89,-7l5028,4068r38,-12l5105,4046r39,-22l5215,3980r66,-55l5336,3859r54,-76l5439,3696r44,-98l5522,3494r33,-115l5582,3253r39,-268l5632,2685r-11,-258l5594,2192r-28,-115l5539,1974r-34,-99l5461,1787r-44,-87l5363,1629r-61,-66l5237,1509r-71,-38l5083,1437r-88,-22l4901,1410xm4671,3521r-22,l4622,3515r-22,-5l4584,3499r-22,-12l4545,3477r-17,-17l4513,3445r-34,-44l4457,3357r-27,-55l4413,3248r-16,-61l4386,3127r-22,-132l4358,2870r-5,-121l4358,2597r6,-148l4386,2313r11,-61l4413,2192r22,-54l4457,2089r27,-39l4513,2012r15,-11l4545,1984r22,-10l4584,1963r22,-6l4628,1952r21,-6l4671,1946r28,l4721,1952r21,5l4764,1963r22,11l4803,1984r22,17l4842,2012r10,16l4869,2050r27,39l4913,2138r22,54l4946,2252r11,61l4973,2449r6,148l4979,2749r,110l4973,2985r-16,126l4946,3177r-11,59l4918,3291r-22,55l4869,3396r-27,42l4825,3455r-17,17l4786,3487r-15,12l4749,3510r-28,5l4699,3521r-28,xm24027,5714r213,l24240,4762r-213,l24027,5714xm16984,5215r-12,-5l16962,5200r-12,-6l16940,5188r-27,-16l16884,5161r-27,-6l16830,5145r-27,-6l16775,5133r-99,-16l16654,5111r-16,l16633,5106r-7,l16621,5101r-5,l16604,5096r-5,-7l16594,5089r,-5l16589,5084r,-5l16582,5079r,-5l16577,5062r,-5l16572,5052r,-5l16572,5040r,-5l16572,5030r5,-12l16577,5013r,-5l16577,5003r,-6l16582,4997r,-6l16589,4991r,-5l16594,4981r5,-6l16599,4969r5,l16604,4964r7,l16616,4964r5,-5l16626,4959r12,-6l16648,4948r12,l16665,4948r11,-6l16682,4942r10,l16698,4942r6,l16709,4942r11,6l16731,4948r11,l16747,4948r6,l16759,4948r16,5l16786,4953r11,l16803,4953r16,6l16835,4964r12,l16852,4969r10,l16869,4975r5,l16879,4975r5,6l16896,4986r5,5l16918,4997r16,11l17033,4838r-17,-10l16994,4816r-22,-10l16956,4801r-22,-12l16913,4784r-22,-5l16869,4772r-22,-5l16825,4762r-22,-5l16781,4757r-22,-6l16737,4751r-45,l16676,4751r-11,l16648,4751r-10,6l16621,4757r-17,5l16594,4762r-17,5l16560,4772r-10,7l16533,4784r-10,5l16506,4801r-11,5l16467,4821r-10,12l16446,4838r-11,12l16424,4860r-6,17l16407,4887r-16,28l16385,4931r-5,11l16374,4959r-6,16l16368,4991r-5,17l16363,5030r,17l16363,5067r,17l16368,5101r,22l16374,5133r6,17l16380,5155r5,11l16385,5172r6,6l16407,5200r11,10l16424,5222r11,10l16446,5244r16,5l16473,5259r11,5l16501,5276r10,5l16523,5286r17,5l16550,5298r17,5l16582,5308r34,5l16648,5320r67,10l16726,5330r11,l16747,5330r6,5l16764,5335r5,6l16781,5341r,6l16786,5347r5,l16797,5352r6,l16808,5358r5,l16813,5363r6,l16825,5369r5,5l16830,5380r5,l16835,5385r5,5l16840,5396r,6l16840,5407r,5l16847,5418r,11l16847,5434r,5l16847,5446r,5l16847,5456r-7,l16840,5461r,7l16835,5473r-5,5l16830,5483r-5,5l16819,5495r-6,l16808,5500r-5,5l16797,5505r-6,5l16786,5510r-5,7l16775,5517r-6,5l16764,5522r-17,l16737,5527r-17,l16704,5527r-39,l16633,5522r-39,-5l16577,5517r-17,-7l16545,5505r-22,-10l16506,5488r-17,-10l16473,5468r-16,-12l16440,5446r-16,-17l16297,5593r27,22l16346,5631r28,17l16385,5653r11,5l16424,5670r22,10l16457,5685r16,7l16484,5697r11,l16523,5702r22,5l16572,5714r22,5l16604,5719r17,l16643,5724r27,5l16682,5729r10,l16709,5729r17,l16742,5724r22,l16781,5719r16,-5l16813,5707r17,-5l16847,5697r15,-5l16879,5685r17,-5l16913,5670r10,-6l16940,5653r10,-5l16972,5626r17,-11l17000,5604r11,-17l17022,5576r6,-10l17039,5549r5,-17l17055,5522r6,-17l17066,5488r,-15l17071,5456r,-17l17071,5418r,-16l17071,5385r-5,-16l17066,5352r-5,-17l17055,5325r-6,-17l17044,5298r-5,-12l17033,5276r-11,-12l17016,5254r-10,-10l17000,5232r-11,-5l16984,5215xm22391,4860r-12,-10l22362,4838r-10,-10l22335,4816r-10,-10l22308,4794r-17,-5l22276,4779r-39,-12l22220,4762r-22,-5l22182,4757r-22,-6l22138,4751r-22,l22094,4751r-22,l22050,4757r-22,5l22011,4762r-22,5l21967,4779r-15,5l21918,4801r-16,10l21891,4816r-17,12l21864,4838r-17,17l21836,4865r-22,28l21809,4904r-12,16l21787,4931r-6,17l21775,4964r-5,17l21765,4997r-6,21l21753,5035r,17l21748,5067r,17l21748,5106r,17l21748,5347r,16l21748,5385r,17l21753,5418r,21l21759,5456r6,17l21770,5488r5,17l21781,5522r6,16l21797,5554r12,17l21814,5582r22,27l21847,5626r17,10l21874,5648r17,10l21902,5670r16,5l21935,5685r17,7l21967,5697r22,10l22011,5714r17,5l22050,5724r22,l22094,5729r22,l22138,5729r16,-5l22176,5724r22,-5l22215,5714r22,-7l22269,5697r17,-5l22303,5680r17,-5l22335,5664r17,-11l22362,5642r17,-11l22391,5620r10,-11l22413,5593r10,-11l22434,5566r6,-12l22451,5538r16,-33l22478,5468r6,-17l22489,5429r,-17l22495,5390r,-21l22495,5347r,-224l22495,5106r,-22l22489,5067r,-15l22484,5030r-6,-17l22467,4975r-5,-16l22451,4942r-6,-16l22434,4915r-11,-16l22413,4887r-12,-16l22391,4860xm22276,5363r,17l22276,5396r-7,16l22269,5424r-5,5l22264,5434r-5,12l22259,5451r-5,5l22247,5461r-5,7l22237,5473r-5,5l22226,5483r-6,5l22215,5495r-5,5l22204,5505r-6,l22188,5510r-6,7l22176,5517r-11,5l22160,5522r-11,l22133,5527r-17,l22105,5527r-11,l22089,5527r-12,-5l22072,5522r-11,-5l22055,5517r-10,-7l22040,5505r-12,l22023,5500r-5,-5l22006,5488r-10,-10l21989,5468r-5,-7l21979,5451r-5,-5l21974,5439r-7,-10l21967,5424r-5,-12l21962,5402r,-6l21957,5385r,-5l21957,5369r,-6l21957,5106r,-5l21957,5089r,-5l21962,5079r5,-32l21967,5040r7,-5l21974,5030r5,-5l21989,5008r7,-11l22006,4986r5,-5l22018,4975r5,l22028,4969r5,l22040,4964r5,l22055,4959r6,l22072,4953r5,l22089,4948r5,l22105,4948r11,l22133,4948r16,5l22160,4953r5,l22176,4959r6,l22188,4964r10,5l22204,4969r6,6l22215,4981r5,5l22226,4991r6,6l22237,5003r5,5l22247,5013r7,5l22259,5025r,5l22264,5040r,7l22269,5052r,5l22276,5074r,15l22276,5106r,257xm23253,5335r-7,l23060,5052r-197,-290l22671,4762r,952l22885,5714r,-575l22890,5133r137,230l23274,5714r186,l23460,4762r-207,l23253,5335xm25382,5714r231,l25613,5488r-231,l25382,5714xm25876,4762r-22,54l25827,4871r-22,-55l25777,4762r-38,l25739,4948r44,l25783,4860r16,33l25810,4926r34,l25859,4899r17,-39l25876,4948r49,l25925,4757r-49,l25876,4762xm25564,4794r49,l25613,4948r44,l25657,4794r49,l25706,4762r-142,l25564,4794xm21095,5215r-10,-5l21073,5200r-10,-6l21051,5188r-27,-16l21002,5161r-55,-16l20914,5139r-28,-6l20788,5117r-17,-6l20754,5111r-15,-5l20727,5101r-10,-5l20711,5089r-6,l20705,5084r-5,l20700,5079r-5,l20695,5074r-6,-12l20689,5057r-6,-5l20683,5047r,-7l20683,5035r,-5l20689,5018r,-5l20689,5008r,-5l20689,4997r6,l20695,4991r5,l20700,4986r5,-5l20711,4975r6,-6l20722,4969r,-5l20727,4964r5,-5l20739,4959r5,-6l20749,4953r12,-5l20771,4948r5,l20788,4942r5,l20805,4942r10,l20820,4942r5,l20837,4948r10,l20854,4948r5,l20864,4948r5,l20886,4953r12,l20908,4953r6,l20930,4959r17,5l20958,4964r5,5l20974,4969r6,6l20985,4975r6,l20996,4981r11,5l21012,4991r17,6l21046,5008r98,-170l21127,4828r-22,-12l21085,4806r-17,-5l21046,4789r-22,-5l21002,4779r-22,-7l20958,4767r-22,-5l20914,4757r-16,l20876,4751r-22,l20810,4751r-17,l20776,4751r-15,l20749,4757r-17,l20717,4762r-12,l20689,4767r-17,5l20661,4779r-16,5l20634,4789r-16,12l20606,4806r-27,15l20568,4833r-11,5l20545,4850r-5,10l20530,4877r-12,10l20513,4899r-10,16l20496,4931r-5,11l20486,4959r-5,16l20481,4991r-7,17l20474,5030r,17l20474,5067r,17l20481,5101r,22l20486,5133r5,17l20496,5166r7,12l20513,5188r5,12l20530,5210r10,12l20552,5232r10,12l20574,5249r10,10l20596,5264r16,12l20623,5281r16,5l20650,5291r17,7l20678,5303r17,5l20727,5313r34,7l20825,5330r12,l20847,5330r12,l20864,5335r12,l20881,5341r11,l20892,5347r6,l20903,5347r5,5l20914,5352r5,6l20925,5358r,5l20930,5363r6,6l20941,5374r,6l20947,5380r,5l20952,5390r,6l20952,5402r,5l20952,5412r6,6l20958,5429r,5l20958,5439r,7l20958,5451r,5l20952,5456r,5l20952,5468r-5,5l20941,5478r,5l20936,5488r-6,7l20925,5495r-6,5l20908,5505r-10,5l20886,5517r-10,5l20859,5522r-12,5l20832,5527r-17,l20776,5527r-32,-5l20705,5517r-16,l20672,5510r-16,-5l20634,5495r-16,-7l20601,5478r-17,-10l20568,5456r-16,-10l20535,5429r-120,164l20425,5604r12,11l20447,5620r12,11l20469,5636r17,12l20496,5653r12,5l20535,5670r22,10l20568,5685r16,7l20596,5697r10,l20618,5702r16,l20656,5707r27,7l20705,5719r12,l20732,5719r22,5l20783,5729r10,l20805,5729r15,l20837,5729r17,-5l20876,5724r16,-5l20908,5714r17,-7l20941,5702r17,-5l20974,5692r17,-7l21007,5680r17,-10l21034,5664r17,-11l21063,5648r15,-12l21090,5626r10,-11l21112,5604r10,-17l21134,5576r5,-10l21149,5549r7,-17l21166,5522r5,-17l21178,5488r,-15l21183,5456r,-17l21183,5418r,-16l21183,5385r-5,-16l21178,5352r-7,-17l21166,5325r-5,-17l21156,5298r-12,-22l21139,5264r-12,-10l21122,5244r-10,-12l21105,5227r-10,-12xm25409,4762r-734,l24675,4948r263,l24938,5714r208,l25146,4948r263,l25409,4762xm24471,5714r231,l24702,5488r-231,l24471,5714xm18323,5200r12,-17l18340,5166r10,-16l18355,5128r7,-17l18362,5089r5,-22l18367,5047r,-17l18367,5013r,-16l18362,4981r,-17l18355,4953r-5,-16l18345,4926r-5,-17l18328,4899r-5,-12l18312,4877r-6,-12l18296,4855r-22,-22l18252,4816r-11,-5l18230,4801r-17,-7l18202,4789r-11,-5l18175,4779r-12,-7l18148,4772r-12,-5l18119,4767r-15,-5l18087,4762r-12,l18060,4762r-429,l17631,5714r215,l17846,5347r136,l18136,5714r236,l18191,5308r22,-10l18230,5286r16,-10l18268,5264r11,-15l18296,5232r16,-17l18323,5200xm18114,5128r-10,5l18092,5139r-10,6l18070,5150r-10,l18048,5155r-10,l18021,5155r-175,l17846,4948r180,l18043,4948r12,l18065,4948r10,5l18087,4953r5,6l18097,4959r7,5l18109,4964r5,5l18119,4975r7,6l18131,4986r5,5l18136,4997r5,6l18141,5008r,5l18141,5018r7,7l18148,5035r,12l18148,5062r,12l18141,5079r,5l18141,5089r,7l18136,5101r,5l18131,5111r-5,6l18119,5123r-5,5xm20057,5335r-5,l19870,5052r-202,-290l19481,4762r,952l19690,5714r,-575l19695,5133r143,230l20079,5714r187,l20266,4762r-209,l20057,5335xm14222,5335r-5,l14030,5052r-198,-290l13640,4762r,952l13854,5714r,-575l13861,5133r137,230l14244,5714r187,l14431,4762r-209,l14222,5335xm16116,5215r-11,-5l16094,5200r-11,-6l16073,5188r-29,-16l16022,5161r-54,-16l15936,5139r-29,-6l15809,5117r-16,-6l15776,5111r-17,-5l15749,5101r-12,-5l15732,5089r-5,l15727,5084r-7,l15720,5079r-5,l15715,5074r-5,-12l15710,5057r-5,-5l15705,5047r,-7l15705,5035r,-5l15710,5018r,-5l15710,5008r,-5l15710,4997r5,l15715,4991r5,l15720,4986r7,-5l15732,4975r5,-6l15743,4969r,-5l15749,4964r5,-5l15759,4959r6,-6l15771,4953r10,-5l15793,4948r5,l15809,4942r5,l15825,4942r11,l15842,4942r5,l15858,4948r12,l15875,4948r5,l15886,4948r6,l15907,4953r12,l15929,4953r7,l15951,4959r17,5l15980,4964r5,5l15995,4969r5,6l16007,4975r5,l16017,4981r12,5l16034,4991r17,6l16067,5008r99,-170l16149,4828r-22,-12l16105,4806r-16,-5l16067,4789r-23,-5l16022,4779r-22,-7l15980,4767r-22,-5l15936,4757r-17,l15897,4751r-22,l15831,4751r-17,l15798,4751r-17,l15771,4757r-17,l15737,4762r-10,l15710,4767r-17,5l15683,4779r-17,5l15656,4789r-17,12l15627,4806r-27,15l15590,4833r-12,5l15568,4850r-6,10l15551,4877r-11,10l15534,4899r-11,16l15518,4931r-5,11l15507,4959r-6,16l15501,4991r-5,17l15496,5030r,17l15496,5067r,17l15501,5101r,22l15507,5133r6,17l15518,5166r5,12l15534,5188r6,12l15551,5210r11,12l15573,5232r11,12l15595,5249r11,10l15617,5264r17,12l15644,5281r17,5l15671,5291r17,7l15700,5303r15,5l15732,5313r17,l15781,5320r66,10l15858,5330r12,l15880,5330r6,5l15897,5335r5,6l15914,5341r,6l15919,5347r5,l15929,5352r7,l15941,5358r5,l15946,5363r5,l15958,5369r5,5l15963,5380r5,l15968,5385r5,5l15973,5396r,6l15973,5407r,5l15980,5418r,11l15980,5434r,5l15980,5446r,5l15980,5456r-7,l15973,5461r,7l15968,5473r-5,5l15963,5483r-5,5l15951,5495r-5,l15941,5500r-5,5l15929,5505r-5,5l15919,5510r-5,7l15907,5517r-5,5l15897,5522r-17,l15870,5527r-17,l15836,5527r-38,l15765,5522r-38,-5l15710,5517r-17,-7l15678,5505r-22,-10l15639,5488r-17,-10l15606,5468r-16,-12l15573,5446r-17,-17l15435,5593r12,11l15457,5615r12,5l15479,5631r12,5l15507,5648r11,5l15529,5658r27,12l15578,5680r12,5l15606,5692r11,5l15627,5697r12,5l15656,5702r22,5l15705,5714r22,5l15737,5719r17,l15776,5724r27,5l15814,5729r11,l15842,5729r16,l15875,5724r22,l15914,5719r15,-5l15946,5707r17,-5l15980,5697r15,-5l16012,5685r17,-5l16044,5670r12,-6l16073,5653r10,-5l16100,5636r11,-10l16122,5615r11,-11l16144,5587r11,-11l16160,5566r11,-17l16177,5532r10,-10l16194,5505r5,-17l16199,5473r5,-17l16204,5439r,-21l16204,5402r,-17l16199,5369r,-17l16194,5335r-7,-10l16182,5308r-5,-10l16171,5286r-5,-10l16160,5264r-5,-10l16144,5244r-6,-12l16127,5227r-11,-12xm14640,5714r680,l15320,5527r-467,l14853,5325r396,l15249,5145r-396,l14853,4948r467,l15320,4762r-680,l14640,5714xm19069,5363r,22l19064,5402r,10l19064,5418r-5,6l19059,5434r-7,5l19047,5446r,10l19042,5461r-5,7l19030,5473r-5,5l19020,5483r-5,5l19010,5495r-7,5l18998,5500r-5,5l18988,5505r-12,5l18971,5510r-17,7l18937,5522r-15,l18905,5522r-17,l18872,5522r-16,-5l18850,5517r-6,-7l18839,5510r-11,-5l18823,5505r-6,-5l18811,5495r-5,-7l18801,5483r-6,-5l18789,5473r-5,-5l18779,5461r-6,-5l18767,5446r,-7l18762,5434r-5,-10l18757,5418r-6,-11l18751,5390r-6,-16l18745,5352r,-595l18532,4757r,612l18532,5390r,17l18537,5429r5,17l18542,5461r6,17l18559,5495r5,15l18570,5527r11,17l18586,5560r12,11l18608,5587r12,11l18630,5615r12,11l18652,5636r17,12l18679,5658r17,6l18713,5675r17,5l18745,5692r17,5l18779,5702r16,5l18811,5714r22,l18850,5719r16,l18888,5719r17,l18944,5719r22,l18981,5714r17,l19015,5707r22,-5l19052,5697r17,-5l19086,5685r17,-10l19113,5670r17,-12l19141,5648r16,-12l19168,5626r12,-11l19190,5604r12,-11l19212,5576r12,-10l19234,5549r17,-27l19256,5505r5,-17l19268,5473r5,-17l19273,5439r5,-21l19278,5402r,-22l19278,4762r-209,l19069,5363xm11972,5363r,22l11966,5402r,10l11966,5418r-5,6l11961,5434r-5,5l11950,5446r,10l11944,5461r-5,7l11934,5473r-6,5l11922,5483r-5,5l11912,5495r-6,5l11901,5500r-6,5l11890,5505r-11,5l11873,5510r-16,7l11840,5522r-17,l11808,5522r-17,l11774,5522r-17,-5l11752,5517r-5,-7l11735,5510r-5,-5l11725,5505r-5,-5l11708,5495r-5,-7l11698,5483r-5,-5l11686,5473r-5,-5l11676,5461r,-5l11670,5446r-6,-7l11659,5424r-5,-17l11654,5390r-6,-16l11648,5352r,-595l11435,4757r,612l11435,5390r,17l11440,5429r,17l11445,5461r5,17l11455,5495r7,15l11472,5527r5,17l11489,5560r10,11l11511,5587r10,11l11533,5615r10,11l11571,5648r11,10l11599,5664r16,11l11632,5680r16,12l11664,5697r17,5l11698,5707r17,7l11735,5714r17,5l11769,5719r22,l11808,5719r37,l11862,5719r22,-5l11901,5714r16,-7l11939,5702r17,-5l11972,5692r16,-7l12005,5675r17,-5l12032,5658r12,-10l12059,5636r12,-10l12081,5615r12,-11l12103,5593r12,-17l12125,5566r12,-17l12153,5522r6,-17l12164,5488r5,-15l12175,5456r,-17l12181,5418r,-16l12181,5380r,-618l11972,4762r,601xm13223,5714r209,l13432,4762r-209,l13223,5714xm11248,5308r-12,-10l11231,5286r-5,-5l11219,5276r-5,-5l11209,5264r-5,-5l11197,5254r-5,-5l11182,5244r-7,-7l11160,5232r-17,-10l11143,5215r17,-10l11175,5200r12,-12l11197,5178r12,-12l11219,5155r7,-5l11231,5145r,-6l11236,5133r6,-10l11248,5106r5,-10l11258,5084r,-17l11264,5057r,-17l11264,5030r,-17l11264,5003r,-17l11258,4975r,-16l11253,4948r,-17l11248,4920r-6,-11l11236,4899r-10,-12l11219,4877r-10,-12l11204,4855r-22,-22l11170,4828r-10,-12l11148,4811r-10,-5l11111,4789r-29,-10l11067,4772r-12,l11039,4767r-17,l11006,4762r-17,l10951,4762r-407,l10544,5714r440,l11000,5714r11,l11028,5714r17,-7l11055,5707r17,-5l11082,5697r17,-5l11111,5685r10,-5l11138,5675r10,-5l11160,5658r10,-5l11192,5636r22,-21l11219,5604r12,-11l11236,5582r12,-11l11253,5560r5,-11l11264,5532r5,-10l11275,5505r,-17l11280,5478r,-17l11280,5446r,-17l11280,5418r,-11l11280,5402r,-12l11275,5385r,-11l11269,5369r-5,-17l11258,5341r,-11l11253,5325r-5,-17xm10759,4948r159,l10934,4948r17,l10962,4953r11,l10984,4959r5,5l10995,4964r5,l11006,4969r5,6l11017,4981r5,5l11028,4991r,6l11033,5003r,5l11033,5013r6,5l11039,5030r,10l11039,5052r,10l11033,5067r,7l11033,5079r,5l11028,5084r,5l11022,5096r,5l11017,5101r-6,10l11006,5117r-6,6l10995,5123r-6,l10984,5128r-11,5l10962,5133r-11,6l10934,5139r-16,l10759,5139r,-191xm11033,5495r-5,5l11022,5505r-5,5l11011,5510r-5,7l11000,5517r-5,5l10989,5522r-5,l10973,5527r-17,l10940,5527r-181,l10759,5313r181,l10946,5313r5,l10962,5313r6,7l10984,5320r11,5l11000,5325r6,5l11011,5330r6,5l11022,5335r,6l11028,5341r5,6l11039,5352r,6l11045,5358r,5l11050,5369r,5l11055,5380r,5l11061,5390r,6l11061,5402r,5l11061,5418r,11l11061,5439r-6,12l11055,5456r,5l11055,5468r-5,l11050,5473r-5,5l11045,5483r-6,l11039,5488r-6,7xm12970,5215r-10,-5l12950,5200r-12,-6l12928,5188r-12,-10l12906,5172r-29,-11l12850,5155r-27,-10l12795,5139r-27,-6l12734,5128r-22,l12685,5123r-15,-6l12648,5111r-17,l12614,5106r-10,-5l12597,5096r-10,-7l12582,5084r,-5l12576,5079r,-5l12570,5062r,-5l12565,5052r,-5l12565,5040r,-5l12565,5030r,-5l12565,5018r,-5l12570,5008r,-5l12570,4997r,-6l12576,4991r6,-10l12587,4981r,-6l12592,4969r5,l12604,4964r5,l12626,4953r10,-5l12648,4948r5,l12663,4942r7,l12680,4942r10,l12697,4942r5,l12712,4948r12,l12729,4948r5,l12741,4948r10,l12768,4953r11,l12790,4953r5,l12812,4959r16,5l12845,4969r17,6l12867,4975r5,l12877,4981r12,5l12894,4991r17,6l12928,5008r98,-170l13004,4828r-17,-12l12965,4806r-22,-5l12928,4789r-22,-5l12884,4779r-22,-7l12839,4767r-22,-5l12795,4757r-22,l12751,4751r-22,l12685,4751r-15,l12658,4751r-17,l12631,4757r-17,l12597,4762r-10,l12570,4767r-16,5l12538,4779r-12,5l12510,4789r-11,12l12488,4806r-27,15l12449,4833r-10,5l12427,4850r-10,10l12405,4877r-5,10l12390,4899r-7,16l12373,4942r-5,17l12361,4975r-5,16l12356,5008r-5,22l12351,5047r,20l12351,5084r5,17l12361,5123r,10l12368,5150r10,16l12383,5178r17,22l12410,5210r7,12l12427,5232r12,12l12449,5249r12,10l12471,5264r17,12l12499,5281r16,5l12526,5291r17,7l12560,5303r16,5l12592,5313r17,l12641,5320r66,10l12719,5330r10,l12734,5330r12,5l12751,5335r12,6l12768,5341r5,6l12779,5347r11,5l12795,5352r6,6l12806,5358r,5l12812,5363r5,6l12817,5374r6,6l12828,5385r,5l12834,5390r,6l12834,5402r,5l12834,5412r5,6l12839,5429r,5l12839,5439r,7l12839,5451r-5,5l12834,5461r-6,7l12828,5473r-5,5l12817,5488r-11,7l12801,5500r-6,5l12790,5505r-6,5l12779,5510r-11,7l12757,5522r-16,l12724,5527r-17,l12690,5527r-37,l12619,5522r-32,-5l12548,5510r-16,-5l12515,5495r-16,-7l12483,5478r-17,-10l12449,5456r-39,-27l12290,5593r27,22l12339,5631r29,17l12378,5653r12,5l12410,5670r12,5l12433,5680r11,5l12461,5692r10,5l12483,5697r10,5l12510,5702r28,5l12587,5719r10,l12609,5719r27,5l12658,5729r12,l12680,5729r17,l12719,5729r15,-5l12751,5724r17,-5l12784,5714r39,-12l12839,5697r17,-5l12872,5685r12,-5l12916,5664r27,-16l12955,5636r10,-10l12977,5615r10,-11l12999,5587r10,-11l13014,5566r12,-17l13031,5532r12,-10l13048,5505r5,-17l13053,5473r5,-17l13058,5439r,-21l13058,5402r,-17l13058,5369r-5,-17l13053,5335r-5,-10l13043,5308r-7,-10l13031,5286r-5,-10l13014,5264r-5,-10l12999,5244r-7,-12l12982,5227r-12,-12xe" fillcolor="#33526c" stroked="f">
              <v:path arrowok="t" o:connecttype="custom" o:connectlocs="853121,185294;829116,140958;965119,115010;1007051,112439;1031523,180229;1120530,48544;1167995,315655;1489649,127322;1441327,195034;1483726,245838;1545765,313083;1655659,294772;1591516,237735;1620976,155529;511202,122724;589999,187009;776974,272643;721716,127322;116753,88595;397879,315265;347374,162775;1323717,406354;1293710,387186;1311325,371056;1283033,409003;1313039,424354;1285605,443912;1327536,411107;1695019,397861;1747627,434951;1727519,430276;1717777,386796;1812317,371056;1616378,397861;1624016,385549;1606947,374095;1627445,416172;1627056,430276;1632122,444301;1925251,427626;1420829,411886;1413503,397861;1227462,397471;1236893,385549;1217954,374485;1239387,416172;1240712,429340;1238997,446015;1188493,400900;1462682,424354;1486220,443522;921473,430276;909081,443912;874398,411107;861616,371835;838546,385549;859902,428172;861227,426068;979694,389367;1007596,373160;967769,406899;1000660,423808;981798,445626" o:connectangles="0,0,0,0,0,0,0,0,0,0,0,0,0,0,0,0,0,0,0,0,0,0,0,0,0,0,0,0,0,0,0,0,0,0,0,0,0,0,0,0,0,0,0,0,0,0,0,0,0,0,0,0,0,0,0,0,0,0,0,0,0,0,0"/>
              <o:lock v:ext="edit" verticies="t"/>
              <w10:wrap anchorx="page" anchory="page"/>
            </v:shape>
          </w:pict>
        </mc:Fallback>
      </mc:AlternateContent>
    </w:r>
    <w:r w:rsidR="0089501D">
      <w:rPr>
        <w:noProof/>
        <w:lang w:val="en-US"/>
      </w:rPr>
      <w:drawing>
        <wp:inline distT="0" distB="0" distL="0" distR="0" wp14:anchorId="2675F510" wp14:editId="16471E7D">
          <wp:extent cx="1685925" cy="352425"/>
          <wp:effectExtent l="19050" t="0" r="9525" b="0"/>
          <wp:docPr id="15" name="Picture 15" descr="Capita_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pita_blu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85925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89501D">
      <w:t xml:space="preserve">  </w:t>
    </w:r>
    <w:r w:rsidR="0089501D">
      <w:tab/>
      <w:t xml:space="preserve">            </w:t>
    </w:r>
    <w:r w:rsidR="0089501D">
      <w:rPr>
        <w:rStyle w:val="Heading1Char"/>
      </w:rPr>
      <w:t xml:space="preserve"> </w:t>
    </w:r>
  </w:p>
  <w:p w:rsidR="0089501D" w:rsidRDefault="0089501D" w:rsidP="00076D4D">
    <w:pPr>
      <w:pStyle w:val="Header"/>
      <w:tabs>
        <w:tab w:val="clear" w:pos="4320"/>
        <w:tab w:val="clear" w:pos="8640"/>
        <w:tab w:val="left" w:pos="2835"/>
        <w:tab w:val="right" w:pos="7938"/>
        <w:tab w:val="right" w:pos="9214"/>
      </w:tabs>
      <w:spacing w:line="360" w:lineRule="auto"/>
    </w:pPr>
    <w:r>
      <w:rPr>
        <w:rStyle w:val="Heading1Char"/>
      </w:rPr>
      <w:t xml:space="preserve"> </w:t>
    </w:r>
    <w:r>
      <w:rPr>
        <w:rStyle w:val="Heading1Char"/>
      </w:rPr>
      <w:tab/>
    </w:r>
    <w:r>
      <w:rPr>
        <w:rStyle w:val="Heading1Char"/>
      </w:rPr>
      <w:tab/>
      <w:t xml:space="preserve">              </w:t>
    </w:r>
  </w:p>
  <w:p w:rsidR="0089501D" w:rsidRDefault="008950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56F85"/>
    <w:multiLevelType w:val="hybridMultilevel"/>
    <w:tmpl w:val="109C6F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2206E"/>
    <w:multiLevelType w:val="hybridMultilevel"/>
    <w:tmpl w:val="89AC2CE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F534C4"/>
    <w:multiLevelType w:val="hybridMultilevel"/>
    <w:tmpl w:val="25BE598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6C21FA"/>
    <w:multiLevelType w:val="hybridMultilevel"/>
    <w:tmpl w:val="B914C3FA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4">
    <w:nsid w:val="3FF674B3"/>
    <w:multiLevelType w:val="hybridMultilevel"/>
    <w:tmpl w:val="98D0142C"/>
    <w:lvl w:ilvl="0" w:tplc="08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56001713"/>
    <w:multiLevelType w:val="hybridMultilevel"/>
    <w:tmpl w:val="EF38E4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175AA6"/>
    <w:multiLevelType w:val="hybridMultilevel"/>
    <w:tmpl w:val="C11CE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AA30258"/>
    <w:multiLevelType w:val="hybridMultilevel"/>
    <w:tmpl w:val="474CA99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354"/>
    <w:rsid w:val="00002387"/>
    <w:rsid w:val="00004FAF"/>
    <w:rsid w:val="000408AA"/>
    <w:rsid w:val="000431AC"/>
    <w:rsid w:val="00056AE0"/>
    <w:rsid w:val="00063294"/>
    <w:rsid w:val="00076D4D"/>
    <w:rsid w:val="00096752"/>
    <w:rsid w:val="000A097C"/>
    <w:rsid w:val="000D34AE"/>
    <w:rsid w:val="000F1DA0"/>
    <w:rsid w:val="000F3BED"/>
    <w:rsid w:val="000F6A35"/>
    <w:rsid w:val="00100C25"/>
    <w:rsid w:val="0010174A"/>
    <w:rsid w:val="001230C2"/>
    <w:rsid w:val="00127ADA"/>
    <w:rsid w:val="00130C53"/>
    <w:rsid w:val="001336EB"/>
    <w:rsid w:val="00142286"/>
    <w:rsid w:val="001733D9"/>
    <w:rsid w:val="001A4B1E"/>
    <w:rsid w:val="001A4EFD"/>
    <w:rsid w:val="001B0D9E"/>
    <w:rsid w:val="001C2044"/>
    <w:rsid w:val="001D106B"/>
    <w:rsid w:val="001E0211"/>
    <w:rsid w:val="001E4521"/>
    <w:rsid w:val="001F4C89"/>
    <w:rsid w:val="002020F0"/>
    <w:rsid w:val="00206F9D"/>
    <w:rsid w:val="002229A0"/>
    <w:rsid w:val="0023151B"/>
    <w:rsid w:val="002349D3"/>
    <w:rsid w:val="00235E3A"/>
    <w:rsid w:val="00241AEB"/>
    <w:rsid w:val="00242344"/>
    <w:rsid w:val="00243DBB"/>
    <w:rsid w:val="002604D4"/>
    <w:rsid w:val="00264A32"/>
    <w:rsid w:val="00284FFE"/>
    <w:rsid w:val="00287F6D"/>
    <w:rsid w:val="00290094"/>
    <w:rsid w:val="00295999"/>
    <w:rsid w:val="002B2E9A"/>
    <w:rsid w:val="002C2842"/>
    <w:rsid w:val="002C75C0"/>
    <w:rsid w:val="002D0F6A"/>
    <w:rsid w:val="002D22BD"/>
    <w:rsid w:val="002D5488"/>
    <w:rsid w:val="002F059C"/>
    <w:rsid w:val="002F725A"/>
    <w:rsid w:val="002F78F0"/>
    <w:rsid w:val="0032023D"/>
    <w:rsid w:val="00320398"/>
    <w:rsid w:val="003203FB"/>
    <w:rsid w:val="0034215A"/>
    <w:rsid w:val="00346F71"/>
    <w:rsid w:val="003525C8"/>
    <w:rsid w:val="003536DD"/>
    <w:rsid w:val="00355537"/>
    <w:rsid w:val="00362F46"/>
    <w:rsid w:val="00367C5E"/>
    <w:rsid w:val="00372EFA"/>
    <w:rsid w:val="003813B0"/>
    <w:rsid w:val="003901D1"/>
    <w:rsid w:val="00394851"/>
    <w:rsid w:val="003970EE"/>
    <w:rsid w:val="003A2227"/>
    <w:rsid w:val="003A77FD"/>
    <w:rsid w:val="003C1106"/>
    <w:rsid w:val="003C35BB"/>
    <w:rsid w:val="003C4249"/>
    <w:rsid w:val="003C4A4A"/>
    <w:rsid w:val="003D5E2E"/>
    <w:rsid w:val="003E0884"/>
    <w:rsid w:val="00401357"/>
    <w:rsid w:val="00401777"/>
    <w:rsid w:val="004041B0"/>
    <w:rsid w:val="00410045"/>
    <w:rsid w:val="004121AA"/>
    <w:rsid w:val="0042270F"/>
    <w:rsid w:val="00437CCD"/>
    <w:rsid w:val="00443243"/>
    <w:rsid w:val="004575B7"/>
    <w:rsid w:val="004610C9"/>
    <w:rsid w:val="00465DA4"/>
    <w:rsid w:val="00473868"/>
    <w:rsid w:val="0048181F"/>
    <w:rsid w:val="00496EA4"/>
    <w:rsid w:val="004B13D5"/>
    <w:rsid w:val="004B24D9"/>
    <w:rsid w:val="004C2967"/>
    <w:rsid w:val="004C6E5A"/>
    <w:rsid w:val="004D61FB"/>
    <w:rsid w:val="004E45A4"/>
    <w:rsid w:val="004F36AB"/>
    <w:rsid w:val="004F50EB"/>
    <w:rsid w:val="005120BE"/>
    <w:rsid w:val="005126D0"/>
    <w:rsid w:val="0051672B"/>
    <w:rsid w:val="00531DA1"/>
    <w:rsid w:val="005338CE"/>
    <w:rsid w:val="00534354"/>
    <w:rsid w:val="005459D5"/>
    <w:rsid w:val="005575DF"/>
    <w:rsid w:val="00557885"/>
    <w:rsid w:val="005678DD"/>
    <w:rsid w:val="00572074"/>
    <w:rsid w:val="005731AE"/>
    <w:rsid w:val="0057698C"/>
    <w:rsid w:val="00585879"/>
    <w:rsid w:val="00597CA4"/>
    <w:rsid w:val="005B0651"/>
    <w:rsid w:val="005B12B2"/>
    <w:rsid w:val="005B3BDB"/>
    <w:rsid w:val="005D3063"/>
    <w:rsid w:val="005D51BA"/>
    <w:rsid w:val="005D521A"/>
    <w:rsid w:val="005F01BF"/>
    <w:rsid w:val="005F3986"/>
    <w:rsid w:val="00606AAE"/>
    <w:rsid w:val="0062028E"/>
    <w:rsid w:val="00620B61"/>
    <w:rsid w:val="00626DAB"/>
    <w:rsid w:val="006313F9"/>
    <w:rsid w:val="006341D0"/>
    <w:rsid w:val="00645ED9"/>
    <w:rsid w:val="0066493A"/>
    <w:rsid w:val="0067166C"/>
    <w:rsid w:val="00675FB4"/>
    <w:rsid w:val="006854CC"/>
    <w:rsid w:val="00692A18"/>
    <w:rsid w:val="00692E1E"/>
    <w:rsid w:val="006975B5"/>
    <w:rsid w:val="006A180C"/>
    <w:rsid w:val="006A19FB"/>
    <w:rsid w:val="006B0FAF"/>
    <w:rsid w:val="006B295F"/>
    <w:rsid w:val="006B3C5B"/>
    <w:rsid w:val="006D3384"/>
    <w:rsid w:val="006D3C72"/>
    <w:rsid w:val="006D4699"/>
    <w:rsid w:val="006E76F7"/>
    <w:rsid w:val="006F1E5C"/>
    <w:rsid w:val="006F2782"/>
    <w:rsid w:val="006F78B4"/>
    <w:rsid w:val="00702F28"/>
    <w:rsid w:val="00715B85"/>
    <w:rsid w:val="007169D9"/>
    <w:rsid w:val="00723E7D"/>
    <w:rsid w:val="0072583B"/>
    <w:rsid w:val="007305AA"/>
    <w:rsid w:val="00740399"/>
    <w:rsid w:val="0075076D"/>
    <w:rsid w:val="00764F2C"/>
    <w:rsid w:val="00766B3C"/>
    <w:rsid w:val="00767644"/>
    <w:rsid w:val="0077640A"/>
    <w:rsid w:val="00781D71"/>
    <w:rsid w:val="00781ED0"/>
    <w:rsid w:val="00791EB7"/>
    <w:rsid w:val="00793A38"/>
    <w:rsid w:val="007978DA"/>
    <w:rsid w:val="007A152F"/>
    <w:rsid w:val="007A6577"/>
    <w:rsid w:val="007B100C"/>
    <w:rsid w:val="007B1555"/>
    <w:rsid w:val="007B7FE8"/>
    <w:rsid w:val="007C06DE"/>
    <w:rsid w:val="007C084C"/>
    <w:rsid w:val="007C48E4"/>
    <w:rsid w:val="007C6013"/>
    <w:rsid w:val="007D0C36"/>
    <w:rsid w:val="007D1E89"/>
    <w:rsid w:val="007D660E"/>
    <w:rsid w:val="007E42D0"/>
    <w:rsid w:val="007F1698"/>
    <w:rsid w:val="008110C4"/>
    <w:rsid w:val="0081290D"/>
    <w:rsid w:val="00821720"/>
    <w:rsid w:val="00821FA9"/>
    <w:rsid w:val="00831AF7"/>
    <w:rsid w:val="00833614"/>
    <w:rsid w:val="0083472D"/>
    <w:rsid w:val="00855AE0"/>
    <w:rsid w:val="00876A68"/>
    <w:rsid w:val="00884602"/>
    <w:rsid w:val="008854EF"/>
    <w:rsid w:val="0089371A"/>
    <w:rsid w:val="008939E5"/>
    <w:rsid w:val="00894839"/>
    <w:rsid w:val="0089501D"/>
    <w:rsid w:val="008B0DD0"/>
    <w:rsid w:val="008B2EDA"/>
    <w:rsid w:val="008B363B"/>
    <w:rsid w:val="008C0826"/>
    <w:rsid w:val="008C7600"/>
    <w:rsid w:val="008D17AC"/>
    <w:rsid w:val="008D254D"/>
    <w:rsid w:val="008E5171"/>
    <w:rsid w:val="008F2385"/>
    <w:rsid w:val="008F6B65"/>
    <w:rsid w:val="0090444F"/>
    <w:rsid w:val="0090772F"/>
    <w:rsid w:val="009132A1"/>
    <w:rsid w:val="0091573A"/>
    <w:rsid w:val="00920E74"/>
    <w:rsid w:val="00930449"/>
    <w:rsid w:val="00930645"/>
    <w:rsid w:val="00936159"/>
    <w:rsid w:val="00937627"/>
    <w:rsid w:val="00946532"/>
    <w:rsid w:val="00952EB2"/>
    <w:rsid w:val="00961ADE"/>
    <w:rsid w:val="00962E00"/>
    <w:rsid w:val="009653D1"/>
    <w:rsid w:val="00970B79"/>
    <w:rsid w:val="00976C00"/>
    <w:rsid w:val="00982E6E"/>
    <w:rsid w:val="009835D9"/>
    <w:rsid w:val="009A3FAB"/>
    <w:rsid w:val="009B27A1"/>
    <w:rsid w:val="009D4BF4"/>
    <w:rsid w:val="009E1220"/>
    <w:rsid w:val="009E6C38"/>
    <w:rsid w:val="009F04C1"/>
    <w:rsid w:val="009F76B5"/>
    <w:rsid w:val="00A1114E"/>
    <w:rsid w:val="00A21303"/>
    <w:rsid w:val="00A33EAD"/>
    <w:rsid w:val="00A434E7"/>
    <w:rsid w:val="00A57885"/>
    <w:rsid w:val="00A73944"/>
    <w:rsid w:val="00A817F7"/>
    <w:rsid w:val="00A937B6"/>
    <w:rsid w:val="00AA2DEB"/>
    <w:rsid w:val="00AB153E"/>
    <w:rsid w:val="00AB6294"/>
    <w:rsid w:val="00AB6CDD"/>
    <w:rsid w:val="00AC6101"/>
    <w:rsid w:val="00AD0FFA"/>
    <w:rsid w:val="00AE1C28"/>
    <w:rsid w:val="00AF31CC"/>
    <w:rsid w:val="00AF4E03"/>
    <w:rsid w:val="00B02050"/>
    <w:rsid w:val="00B11642"/>
    <w:rsid w:val="00B240B0"/>
    <w:rsid w:val="00B40AF0"/>
    <w:rsid w:val="00B40E57"/>
    <w:rsid w:val="00B5444A"/>
    <w:rsid w:val="00B60F89"/>
    <w:rsid w:val="00B639E0"/>
    <w:rsid w:val="00B64F92"/>
    <w:rsid w:val="00B74CF9"/>
    <w:rsid w:val="00B771D0"/>
    <w:rsid w:val="00B77F78"/>
    <w:rsid w:val="00B838F8"/>
    <w:rsid w:val="00B93D61"/>
    <w:rsid w:val="00B94958"/>
    <w:rsid w:val="00B9580E"/>
    <w:rsid w:val="00B969BA"/>
    <w:rsid w:val="00BA1900"/>
    <w:rsid w:val="00BA505B"/>
    <w:rsid w:val="00BB098E"/>
    <w:rsid w:val="00BB7457"/>
    <w:rsid w:val="00BC3708"/>
    <w:rsid w:val="00BC3FBD"/>
    <w:rsid w:val="00BC5DA5"/>
    <w:rsid w:val="00BD5557"/>
    <w:rsid w:val="00BE451D"/>
    <w:rsid w:val="00BF31B6"/>
    <w:rsid w:val="00C02B44"/>
    <w:rsid w:val="00C04ECD"/>
    <w:rsid w:val="00C05795"/>
    <w:rsid w:val="00C2580C"/>
    <w:rsid w:val="00C260B5"/>
    <w:rsid w:val="00C36363"/>
    <w:rsid w:val="00C37B9C"/>
    <w:rsid w:val="00C415FB"/>
    <w:rsid w:val="00C47BB0"/>
    <w:rsid w:val="00C510D4"/>
    <w:rsid w:val="00C51840"/>
    <w:rsid w:val="00C7595B"/>
    <w:rsid w:val="00C76721"/>
    <w:rsid w:val="00C92CDA"/>
    <w:rsid w:val="00C96478"/>
    <w:rsid w:val="00CA3160"/>
    <w:rsid w:val="00CB4943"/>
    <w:rsid w:val="00CD25EE"/>
    <w:rsid w:val="00CD4562"/>
    <w:rsid w:val="00CD5F53"/>
    <w:rsid w:val="00CF1120"/>
    <w:rsid w:val="00CF29C5"/>
    <w:rsid w:val="00D0185A"/>
    <w:rsid w:val="00D02133"/>
    <w:rsid w:val="00D10B37"/>
    <w:rsid w:val="00D31461"/>
    <w:rsid w:val="00D415E0"/>
    <w:rsid w:val="00D42663"/>
    <w:rsid w:val="00D42777"/>
    <w:rsid w:val="00D42CEB"/>
    <w:rsid w:val="00D43678"/>
    <w:rsid w:val="00D47587"/>
    <w:rsid w:val="00D50173"/>
    <w:rsid w:val="00D62C8E"/>
    <w:rsid w:val="00D62D3B"/>
    <w:rsid w:val="00D64242"/>
    <w:rsid w:val="00D673DB"/>
    <w:rsid w:val="00D677D3"/>
    <w:rsid w:val="00D74D90"/>
    <w:rsid w:val="00D77D83"/>
    <w:rsid w:val="00D86ED9"/>
    <w:rsid w:val="00D87308"/>
    <w:rsid w:val="00D874B4"/>
    <w:rsid w:val="00D97120"/>
    <w:rsid w:val="00D977A2"/>
    <w:rsid w:val="00DA1EAC"/>
    <w:rsid w:val="00DA478D"/>
    <w:rsid w:val="00DB1301"/>
    <w:rsid w:val="00DB49C4"/>
    <w:rsid w:val="00DC00CB"/>
    <w:rsid w:val="00DD0716"/>
    <w:rsid w:val="00DD26C9"/>
    <w:rsid w:val="00DD4065"/>
    <w:rsid w:val="00DD6400"/>
    <w:rsid w:val="00DE0D90"/>
    <w:rsid w:val="00DF0067"/>
    <w:rsid w:val="00E03265"/>
    <w:rsid w:val="00E17D34"/>
    <w:rsid w:val="00E20E95"/>
    <w:rsid w:val="00E2715F"/>
    <w:rsid w:val="00E354BD"/>
    <w:rsid w:val="00E50DFE"/>
    <w:rsid w:val="00E54EDD"/>
    <w:rsid w:val="00E6264F"/>
    <w:rsid w:val="00E73D80"/>
    <w:rsid w:val="00EA63EB"/>
    <w:rsid w:val="00EB0934"/>
    <w:rsid w:val="00EB2C15"/>
    <w:rsid w:val="00EB4DFF"/>
    <w:rsid w:val="00EC0459"/>
    <w:rsid w:val="00EC40BE"/>
    <w:rsid w:val="00EC58AC"/>
    <w:rsid w:val="00EC6DDF"/>
    <w:rsid w:val="00ED46B9"/>
    <w:rsid w:val="00EE2FF9"/>
    <w:rsid w:val="00EE3228"/>
    <w:rsid w:val="00EE3A40"/>
    <w:rsid w:val="00EF3247"/>
    <w:rsid w:val="00EF6431"/>
    <w:rsid w:val="00F01638"/>
    <w:rsid w:val="00F05BF4"/>
    <w:rsid w:val="00F31A38"/>
    <w:rsid w:val="00F332CE"/>
    <w:rsid w:val="00F373AC"/>
    <w:rsid w:val="00F5204E"/>
    <w:rsid w:val="00F70D20"/>
    <w:rsid w:val="00F735FE"/>
    <w:rsid w:val="00F75359"/>
    <w:rsid w:val="00F757C0"/>
    <w:rsid w:val="00F778CC"/>
    <w:rsid w:val="00F83C13"/>
    <w:rsid w:val="00F925DD"/>
    <w:rsid w:val="00F92E25"/>
    <w:rsid w:val="00F94285"/>
    <w:rsid w:val="00FA2E74"/>
    <w:rsid w:val="00FB5905"/>
    <w:rsid w:val="00FB5E63"/>
    <w:rsid w:val="00FB6980"/>
    <w:rsid w:val="00FD1CD4"/>
    <w:rsid w:val="00FD48C2"/>
    <w:rsid w:val="00FD610A"/>
    <w:rsid w:val="00FF430D"/>
    <w:rsid w:val="00FF51F5"/>
    <w:rsid w:val="00FF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D4D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076D4D"/>
    <w:pPr>
      <w:keepNext/>
      <w:tabs>
        <w:tab w:val="left" w:pos="7261"/>
      </w:tabs>
      <w:spacing w:after="120"/>
      <w:jc w:val="both"/>
      <w:outlineLvl w:val="0"/>
    </w:pPr>
    <w:rPr>
      <w:rFonts w:ascii="Bliss 2 Bold" w:hAnsi="Bliss 2 Bold"/>
      <w:b/>
      <w:smallCap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6D4D"/>
    <w:pPr>
      <w:keepNext/>
      <w:spacing w:before="240" w:after="60"/>
      <w:outlineLvl w:val="1"/>
    </w:pPr>
    <w:rPr>
      <w:rFonts w:ascii="Bliss 2 Bold" w:hAnsi="Bliss 2 Bold"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E3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D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D4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076D4D"/>
    <w:rPr>
      <w:rFonts w:ascii="Bliss 2 Bold" w:hAnsi="Bliss 2 Bold"/>
      <w:b/>
      <w:smallCaps/>
      <w:sz w:val="48"/>
      <w:szCs w:val="48"/>
      <w:lang w:val="en-GB" w:eastAsia="en-US" w:bidi="ar-SA"/>
    </w:rPr>
  </w:style>
  <w:style w:type="paragraph" w:styleId="BalloonText">
    <w:name w:val="Balloon Text"/>
    <w:basedOn w:val="Normal"/>
    <w:semiHidden/>
    <w:rsid w:val="00D74D90"/>
    <w:rPr>
      <w:rFonts w:ascii="Tahoma" w:hAnsi="Tahoma" w:cs="Tahoma"/>
      <w:sz w:val="16"/>
      <w:szCs w:val="16"/>
    </w:rPr>
  </w:style>
  <w:style w:type="paragraph" w:customStyle="1" w:styleId="StyleJustified">
    <w:name w:val="Style Justified"/>
    <w:basedOn w:val="Normal"/>
    <w:rsid w:val="00D74D90"/>
    <w:pPr>
      <w:ind w:right="142"/>
      <w:jc w:val="both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EE3228"/>
    <w:rPr>
      <w:rFonts w:asciiTheme="majorHAnsi" w:eastAsiaTheme="majorEastAsia" w:hAnsiTheme="majorHAnsi" w:cstheme="majorBidi"/>
      <w:b/>
      <w:bCs/>
      <w:color w:val="4F81BD" w:themeColor="accent1"/>
      <w:szCs w:val="24"/>
      <w:lang w:eastAsia="en-US"/>
    </w:rPr>
  </w:style>
  <w:style w:type="character" w:styleId="Hyperlink">
    <w:name w:val="Hyperlink"/>
    <w:basedOn w:val="DefaultParagraphFont"/>
    <w:rsid w:val="00ED46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84FFE"/>
    <w:rPr>
      <w:rFonts w:ascii="Bliss 2 Bold" w:hAnsi="Bliss 2 Bold" w:cs="Arial"/>
      <w:bCs/>
      <w:iCs/>
      <w:sz w:val="32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376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33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button">
    <w:name w:val="screenbutton"/>
    <w:basedOn w:val="DefaultParagraphFont"/>
    <w:rsid w:val="00F735FE"/>
  </w:style>
  <w:style w:type="character" w:customStyle="1" w:styleId="screentitle">
    <w:name w:val="screentitle"/>
    <w:basedOn w:val="DefaultParagraphFont"/>
    <w:rsid w:val="00F73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76D4D"/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076D4D"/>
    <w:pPr>
      <w:keepNext/>
      <w:tabs>
        <w:tab w:val="left" w:pos="7261"/>
      </w:tabs>
      <w:spacing w:after="120"/>
      <w:jc w:val="both"/>
      <w:outlineLvl w:val="0"/>
    </w:pPr>
    <w:rPr>
      <w:rFonts w:ascii="Bliss 2 Bold" w:hAnsi="Bliss 2 Bold"/>
      <w:b/>
      <w:smallCaps/>
      <w:sz w:val="48"/>
      <w:szCs w:val="48"/>
    </w:rPr>
  </w:style>
  <w:style w:type="paragraph" w:styleId="Heading2">
    <w:name w:val="heading 2"/>
    <w:basedOn w:val="Normal"/>
    <w:next w:val="Normal"/>
    <w:link w:val="Heading2Char"/>
    <w:qFormat/>
    <w:rsid w:val="00076D4D"/>
    <w:pPr>
      <w:keepNext/>
      <w:spacing w:before="240" w:after="60"/>
      <w:outlineLvl w:val="1"/>
    </w:pPr>
    <w:rPr>
      <w:rFonts w:ascii="Bliss 2 Bold" w:hAnsi="Bliss 2 Bold" w:cs="Arial"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EE32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6D4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D4D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076D4D"/>
    <w:rPr>
      <w:rFonts w:ascii="Bliss 2 Bold" w:hAnsi="Bliss 2 Bold"/>
      <w:b/>
      <w:smallCaps/>
      <w:sz w:val="48"/>
      <w:szCs w:val="48"/>
      <w:lang w:val="en-GB" w:eastAsia="en-US" w:bidi="ar-SA"/>
    </w:rPr>
  </w:style>
  <w:style w:type="paragraph" w:styleId="BalloonText">
    <w:name w:val="Balloon Text"/>
    <w:basedOn w:val="Normal"/>
    <w:semiHidden/>
    <w:rsid w:val="00D74D90"/>
    <w:rPr>
      <w:rFonts w:ascii="Tahoma" w:hAnsi="Tahoma" w:cs="Tahoma"/>
      <w:sz w:val="16"/>
      <w:szCs w:val="16"/>
    </w:rPr>
  </w:style>
  <w:style w:type="paragraph" w:customStyle="1" w:styleId="StyleJustified">
    <w:name w:val="Style Justified"/>
    <w:basedOn w:val="Normal"/>
    <w:rsid w:val="00D74D90"/>
    <w:pPr>
      <w:ind w:right="142"/>
      <w:jc w:val="both"/>
    </w:pPr>
    <w:rPr>
      <w:szCs w:val="20"/>
    </w:rPr>
  </w:style>
  <w:style w:type="character" w:customStyle="1" w:styleId="Heading3Char">
    <w:name w:val="Heading 3 Char"/>
    <w:basedOn w:val="DefaultParagraphFont"/>
    <w:link w:val="Heading3"/>
    <w:rsid w:val="00EE3228"/>
    <w:rPr>
      <w:rFonts w:asciiTheme="majorHAnsi" w:eastAsiaTheme="majorEastAsia" w:hAnsiTheme="majorHAnsi" w:cstheme="majorBidi"/>
      <w:b/>
      <w:bCs/>
      <w:color w:val="4F81BD" w:themeColor="accent1"/>
      <w:szCs w:val="24"/>
      <w:lang w:eastAsia="en-US"/>
    </w:rPr>
  </w:style>
  <w:style w:type="character" w:styleId="Hyperlink">
    <w:name w:val="Hyperlink"/>
    <w:basedOn w:val="DefaultParagraphFont"/>
    <w:rsid w:val="00ED46B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rsid w:val="00284FFE"/>
    <w:rPr>
      <w:rFonts w:ascii="Bliss 2 Bold" w:hAnsi="Bliss 2 Bold" w:cs="Arial"/>
      <w:bCs/>
      <w:iCs/>
      <w:sz w:val="32"/>
      <w:szCs w:val="28"/>
      <w:lang w:eastAsia="en-US"/>
    </w:rPr>
  </w:style>
  <w:style w:type="paragraph" w:styleId="ListParagraph">
    <w:name w:val="List Paragraph"/>
    <w:basedOn w:val="Normal"/>
    <w:uiPriority w:val="34"/>
    <w:qFormat/>
    <w:rsid w:val="009376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59"/>
    <w:rsid w:val="001336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reenbutton">
    <w:name w:val="screenbutton"/>
    <w:basedOn w:val="DefaultParagraphFont"/>
    <w:rsid w:val="00F735FE"/>
  </w:style>
  <w:style w:type="character" w:customStyle="1" w:styleId="screentitle">
    <w:name w:val="screentitle"/>
    <w:basedOn w:val="DefaultParagraphFont"/>
    <w:rsid w:val="00F73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0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55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96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452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4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224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6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ranklinj\Desktop\Training%20Sheet%20Template%2020120208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CD840E-2539-4D1B-89E2-B984CAE42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Sheet Template 20120208 v2</Template>
  <TotalTime>226</TotalTime>
  <Pages>4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Clarify Team</Company>
  <LinksUpToDate>false</LinksUpToDate>
  <CharactersWithSpaces>4969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Rowan Ward</dc:creator>
  <cp:lastModifiedBy>Koli, Sneha (IT Enterprise Services)</cp:lastModifiedBy>
  <cp:revision>17</cp:revision>
  <cp:lastPrinted>2012-02-08T15:43:00Z</cp:lastPrinted>
  <dcterms:created xsi:type="dcterms:W3CDTF">2015-07-08T07:31:00Z</dcterms:created>
  <dcterms:modified xsi:type="dcterms:W3CDTF">2016-05-23T11:28:00Z</dcterms:modified>
</cp:coreProperties>
</file>